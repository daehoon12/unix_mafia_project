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8BA" w:rsidRDefault="00A358BA" w:rsidP="000C1C63"/>
    <w:p w:rsidR="00142063" w:rsidRPr="000C1C63" w:rsidRDefault="003534AF" w:rsidP="008E5BEB">
      <w:pPr>
        <w:pStyle w:val="ad"/>
      </w:pPr>
      <w:r>
        <w:rPr>
          <w:rFonts w:hint="eastAsia"/>
        </w:rPr>
        <w:t>프로젝트 계획서</w:t>
      </w:r>
    </w:p>
    <w:p w:rsidR="00BF2488" w:rsidRPr="00137DCF" w:rsidRDefault="00B56EE4" w:rsidP="00936487">
      <w:pPr>
        <w:pStyle w:val="ad"/>
      </w:pPr>
      <w:r>
        <w:rPr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0" t="0" r="0" b="127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2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9CF6D93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CA25D3" w:rsidRDefault="00CA25D3" w:rsidP="00CA25D3">
      <w:pPr>
        <w:pStyle w:val="af1"/>
        <w:ind w:left="1600" w:right="1920" w:firstLineChars="100" w:firstLine="480"/>
        <w:jc w:val="both"/>
      </w:pPr>
    </w:p>
    <w:p w:rsidR="00CA25D3" w:rsidRDefault="00CA25D3" w:rsidP="00CA25D3">
      <w:pPr>
        <w:pStyle w:val="af1"/>
        <w:ind w:left="1600" w:right="1920" w:firstLineChars="100" w:firstLine="480"/>
        <w:jc w:val="both"/>
      </w:pPr>
    </w:p>
    <w:p w:rsidR="00CA25D3" w:rsidRDefault="00CA25D3" w:rsidP="00CA25D3">
      <w:pPr>
        <w:pStyle w:val="af1"/>
        <w:ind w:left="1600" w:right="1920" w:firstLineChars="100" w:firstLine="480"/>
        <w:jc w:val="both"/>
      </w:pPr>
    </w:p>
    <w:p w:rsidR="00CA25D3" w:rsidRDefault="00CA25D3" w:rsidP="00CA25D3">
      <w:pPr>
        <w:pStyle w:val="af1"/>
        <w:ind w:left="1600" w:right="1920" w:firstLineChars="100" w:firstLine="480"/>
        <w:jc w:val="both"/>
      </w:pPr>
    </w:p>
    <w:p w:rsidR="00CA25D3" w:rsidRDefault="00CA25D3" w:rsidP="00CA25D3">
      <w:pPr>
        <w:pStyle w:val="af1"/>
        <w:ind w:left="1600" w:right="1920" w:firstLineChars="100" w:firstLine="480"/>
        <w:jc w:val="both"/>
        <w:rPr>
          <w:rFonts w:hint="eastAsia"/>
        </w:rPr>
      </w:pPr>
      <w:bookmarkStart w:id="0" w:name="_GoBack"/>
      <w:bookmarkEnd w:id="0"/>
    </w:p>
    <w:p w:rsidR="004921E5" w:rsidRPr="002C1DC5" w:rsidRDefault="008B6353" w:rsidP="00CA25D3">
      <w:pPr>
        <w:pStyle w:val="af1"/>
        <w:ind w:left="1600" w:right="1920" w:firstLineChars="100" w:firstLine="480"/>
        <w:jc w:val="both"/>
      </w:pPr>
      <w:r>
        <w:rPr>
          <w:rFonts w:hint="eastAsia"/>
        </w:rPr>
        <w:t>유닉스 마피아 게임</w:t>
      </w:r>
    </w:p>
    <w:p w:rsidR="00CA25D3" w:rsidRDefault="00CA25D3" w:rsidP="00CA25D3">
      <w:r>
        <w:tab/>
      </w:r>
      <w:r>
        <w:tab/>
      </w:r>
      <w:r>
        <w:tab/>
      </w:r>
    </w:p>
    <w:p w:rsidR="00CA25D3" w:rsidRDefault="00CA25D3" w:rsidP="00CA25D3"/>
    <w:p w:rsidR="00CA25D3" w:rsidRDefault="00CA25D3" w:rsidP="00CA25D3"/>
    <w:p w:rsidR="00CA25D3" w:rsidRPr="00CA25D3" w:rsidRDefault="00CA25D3" w:rsidP="00CA25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A25D3">
        <w:t xml:space="preserve">201511041 </w:t>
      </w:r>
      <w:r w:rsidRPr="00CA25D3">
        <w:rPr>
          <w:rFonts w:hint="eastAsia"/>
        </w:rPr>
        <w:t>이동석</w:t>
      </w:r>
    </w:p>
    <w:p w:rsidR="00CA25D3" w:rsidRPr="00CA25D3" w:rsidRDefault="00CA25D3" w:rsidP="00CA25D3">
      <w:pPr>
        <w:ind w:left="4800" w:firstLine="800"/>
      </w:pPr>
      <w:r w:rsidRPr="00CA25D3">
        <w:t xml:space="preserve">201411079 </w:t>
      </w:r>
      <w:r w:rsidRPr="00CA25D3">
        <w:rPr>
          <w:rFonts w:hint="eastAsia"/>
        </w:rPr>
        <w:t>강대훈</w:t>
      </w:r>
    </w:p>
    <w:p w:rsidR="00BF2488" w:rsidRPr="00137DCF" w:rsidRDefault="00BF2488" w:rsidP="00BF2488"/>
    <w:p w:rsidR="00BF2488" w:rsidRPr="00137DCF" w:rsidRDefault="00BF2488" w:rsidP="00BF2488"/>
    <w:p w:rsidR="00E26985" w:rsidRDefault="00616F3A" w:rsidP="00D668F3">
      <w:r w:rsidRPr="00936487">
        <w:br w:type="page"/>
      </w:r>
      <w:bookmarkStart w:id="1" w:name="[문서의_처음]"/>
      <w:bookmarkEnd w:id="1"/>
    </w:p>
    <w:p w:rsidR="00114363" w:rsidRDefault="006A1701" w:rsidP="00114363">
      <w:pPr>
        <w:pStyle w:val="a4"/>
        <w:jc w:val="both"/>
      </w:pPr>
      <w:r>
        <w:rPr>
          <w:rFonts w:hint="eastAsia"/>
        </w:rPr>
        <w:lastRenderedPageBreak/>
        <w:t>- 목 차 -</w:t>
      </w:r>
    </w:p>
    <w:p w:rsidR="001150F4" w:rsidRDefault="001150F4">
      <w:pPr>
        <w:widowControl/>
        <w:wordWrap/>
        <w:autoSpaceDE/>
        <w:autoSpaceDN/>
        <w:jc w:val="left"/>
        <w:rPr>
          <w:b/>
          <w:sz w:val="24"/>
        </w:rPr>
      </w:pPr>
    </w:p>
    <w:p w:rsidR="001150F4" w:rsidRPr="001150F4" w:rsidRDefault="001150F4">
      <w:pPr>
        <w:widowControl/>
        <w:wordWrap/>
        <w:autoSpaceDE/>
        <w:autoSpaceDN/>
        <w:jc w:val="left"/>
        <w:rPr>
          <w:b/>
          <w:sz w:val="24"/>
        </w:rPr>
      </w:pPr>
      <w:r w:rsidRPr="001150F4">
        <w:rPr>
          <w:rFonts w:hint="eastAsia"/>
          <w:b/>
          <w:sz w:val="24"/>
        </w:rPr>
        <w:t>1</w:t>
      </w:r>
      <w:r w:rsidRPr="001150F4">
        <w:rPr>
          <w:b/>
          <w:sz w:val="24"/>
        </w:rPr>
        <w:t xml:space="preserve">. </w:t>
      </w:r>
      <w:r w:rsidRPr="001150F4">
        <w:rPr>
          <w:rFonts w:hint="eastAsia"/>
          <w:b/>
          <w:sz w:val="24"/>
        </w:rPr>
        <w:t>요구사항</w:t>
      </w:r>
      <w:r w:rsidRPr="001150F4">
        <w:rPr>
          <w:rFonts w:hint="eastAsia"/>
          <w:b/>
          <w:sz w:val="24"/>
        </w:rPr>
        <w:t xml:space="preserve"> </w:t>
      </w:r>
      <w:r w:rsidRPr="001150F4">
        <w:rPr>
          <w:rFonts w:hint="eastAsia"/>
          <w:b/>
          <w:sz w:val="24"/>
        </w:rPr>
        <w:t>분석</w:t>
      </w:r>
    </w:p>
    <w:p w:rsidR="001150F4" w:rsidRPr="001150F4" w:rsidRDefault="001150F4">
      <w:pPr>
        <w:widowControl/>
        <w:wordWrap/>
        <w:autoSpaceDE/>
        <w:autoSpaceDN/>
        <w:jc w:val="left"/>
        <w:rPr>
          <w:b/>
          <w:sz w:val="24"/>
        </w:rPr>
      </w:pPr>
      <w:r w:rsidRPr="001150F4">
        <w:rPr>
          <w:rFonts w:hint="eastAsia"/>
          <w:b/>
          <w:sz w:val="24"/>
        </w:rPr>
        <w:t>2</w:t>
      </w:r>
      <w:r w:rsidRPr="001150F4">
        <w:rPr>
          <w:b/>
          <w:sz w:val="24"/>
        </w:rPr>
        <w:t xml:space="preserve">. </w:t>
      </w:r>
      <w:r w:rsidRPr="001150F4">
        <w:rPr>
          <w:rFonts w:hint="eastAsia"/>
          <w:b/>
          <w:sz w:val="24"/>
        </w:rPr>
        <w:t>프로젝트</w:t>
      </w:r>
      <w:r w:rsidRPr="001150F4">
        <w:rPr>
          <w:rFonts w:hint="eastAsia"/>
          <w:b/>
          <w:sz w:val="24"/>
        </w:rPr>
        <w:t xml:space="preserve"> </w:t>
      </w:r>
      <w:r w:rsidRPr="001150F4">
        <w:rPr>
          <w:rFonts w:hint="eastAsia"/>
          <w:b/>
          <w:sz w:val="24"/>
        </w:rPr>
        <w:t>계획</w:t>
      </w:r>
    </w:p>
    <w:p w:rsidR="001150F4" w:rsidRPr="001150F4" w:rsidRDefault="001150F4" w:rsidP="001150F4">
      <w:pPr>
        <w:widowControl/>
        <w:wordWrap/>
        <w:autoSpaceDE/>
        <w:autoSpaceDN/>
        <w:ind w:firstLine="204"/>
        <w:jc w:val="left"/>
        <w:rPr>
          <w:sz w:val="24"/>
        </w:rPr>
      </w:pPr>
      <w:r w:rsidRPr="001150F4">
        <w:rPr>
          <w:sz w:val="24"/>
        </w:rPr>
        <w:t xml:space="preserve">2.1 </w:t>
      </w:r>
      <w:r w:rsidRPr="001150F4">
        <w:rPr>
          <w:rFonts w:hint="eastAsia"/>
          <w:sz w:val="24"/>
        </w:rPr>
        <w:t>프로젝트</w:t>
      </w:r>
      <w:r w:rsidRPr="001150F4">
        <w:rPr>
          <w:rFonts w:hint="eastAsia"/>
          <w:sz w:val="24"/>
        </w:rPr>
        <w:t xml:space="preserve"> </w:t>
      </w:r>
      <w:r w:rsidRPr="001150F4">
        <w:rPr>
          <w:rFonts w:hint="eastAsia"/>
          <w:sz w:val="24"/>
        </w:rPr>
        <w:t>계획</w:t>
      </w:r>
    </w:p>
    <w:p w:rsidR="001150F4" w:rsidRPr="001150F4" w:rsidRDefault="001150F4" w:rsidP="001150F4">
      <w:pPr>
        <w:widowControl/>
        <w:wordWrap/>
        <w:autoSpaceDE/>
        <w:autoSpaceDN/>
        <w:ind w:firstLine="204"/>
        <w:jc w:val="left"/>
        <w:rPr>
          <w:sz w:val="24"/>
        </w:rPr>
      </w:pPr>
      <w:r w:rsidRPr="001150F4">
        <w:rPr>
          <w:sz w:val="24"/>
        </w:rPr>
        <w:t xml:space="preserve">2.2 </w:t>
      </w:r>
      <w:r w:rsidRPr="001150F4">
        <w:rPr>
          <w:rFonts w:hint="eastAsia"/>
          <w:sz w:val="24"/>
        </w:rPr>
        <w:t>산출물</w:t>
      </w:r>
      <w:r w:rsidRPr="001150F4">
        <w:rPr>
          <w:rFonts w:hint="eastAsia"/>
          <w:sz w:val="24"/>
        </w:rPr>
        <w:t xml:space="preserve"> </w:t>
      </w:r>
      <w:r w:rsidRPr="001150F4">
        <w:rPr>
          <w:rFonts w:hint="eastAsia"/>
          <w:sz w:val="24"/>
        </w:rPr>
        <w:t>관리</w:t>
      </w:r>
    </w:p>
    <w:p w:rsidR="001150F4" w:rsidRPr="001150F4" w:rsidRDefault="001150F4">
      <w:pPr>
        <w:widowControl/>
        <w:wordWrap/>
        <w:autoSpaceDE/>
        <w:autoSpaceDN/>
        <w:jc w:val="left"/>
        <w:rPr>
          <w:b/>
          <w:sz w:val="24"/>
        </w:rPr>
      </w:pPr>
      <w:r w:rsidRPr="001150F4">
        <w:rPr>
          <w:rFonts w:hint="eastAsia"/>
          <w:b/>
          <w:sz w:val="24"/>
        </w:rPr>
        <w:t>3</w:t>
      </w:r>
      <w:r w:rsidRPr="001150F4">
        <w:rPr>
          <w:b/>
          <w:sz w:val="24"/>
        </w:rPr>
        <w:t xml:space="preserve">. </w:t>
      </w:r>
      <w:r w:rsidRPr="001150F4">
        <w:rPr>
          <w:rFonts w:hint="eastAsia"/>
          <w:b/>
          <w:sz w:val="24"/>
        </w:rPr>
        <w:t>결과</w:t>
      </w:r>
    </w:p>
    <w:p w:rsidR="001150F4" w:rsidRPr="001150F4" w:rsidRDefault="001150F4" w:rsidP="001150F4">
      <w:pPr>
        <w:widowControl/>
        <w:wordWrap/>
        <w:autoSpaceDE/>
        <w:autoSpaceDN/>
        <w:ind w:firstLine="204"/>
        <w:jc w:val="left"/>
        <w:rPr>
          <w:sz w:val="24"/>
        </w:rPr>
      </w:pPr>
      <w:r w:rsidRPr="001150F4">
        <w:rPr>
          <w:sz w:val="24"/>
        </w:rPr>
        <w:t xml:space="preserve">3.1 </w:t>
      </w:r>
      <w:r w:rsidRPr="001150F4">
        <w:rPr>
          <w:rFonts w:hint="eastAsia"/>
          <w:sz w:val="24"/>
        </w:rPr>
        <w:t>프로그램</w:t>
      </w:r>
      <w:r w:rsidRPr="001150F4">
        <w:rPr>
          <w:rFonts w:hint="eastAsia"/>
          <w:sz w:val="24"/>
        </w:rPr>
        <w:t xml:space="preserve"> </w:t>
      </w:r>
      <w:r w:rsidRPr="001150F4">
        <w:rPr>
          <w:rFonts w:hint="eastAsia"/>
          <w:sz w:val="24"/>
        </w:rPr>
        <w:t>구조</w:t>
      </w:r>
    </w:p>
    <w:p w:rsidR="001150F4" w:rsidRPr="001150F4" w:rsidRDefault="001150F4" w:rsidP="001150F4">
      <w:pPr>
        <w:widowControl/>
        <w:wordWrap/>
        <w:autoSpaceDE/>
        <w:autoSpaceDN/>
        <w:ind w:firstLine="204"/>
        <w:jc w:val="left"/>
        <w:rPr>
          <w:sz w:val="24"/>
        </w:rPr>
      </w:pPr>
      <w:r w:rsidRPr="001150F4">
        <w:rPr>
          <w:rFonts w:hint="eastAsia"/>
          <w:sz w:val="24"/>
        </w:rPr>
        <w:t>3</w:t>
      </w:r>
      <w:r w:rsidRPr="001150F4">
        <w:rPr>
          <w:sz w:val="24"/>
        </w:rPr>
        <w:t xml:space="preserve">.2 </w:t>
      </w:r>
      <w:r w:rsidRPr="001150F4">
        <w:rPr>
          <w:rFonts w:hint="eastAsia"/>
          <w:sz w:val="24"/>
        </w:rPr>
        <w:t>프로그램</w:t>
      </w:r>
      <w:r w:rsidRPr="001150F4">
        <w:rPr>
          <w:rFonts w:hint="eastAsia"/>
          <w:sz w:val="24"/>
        </w:rPr>
        <w:t xml:space="preserve"> </w:t>
      </w:r>
      <w:r w:rsidRPr="001150F4">
        <w:rPr>
          <w:rFonts w:hint="eastAsia"/>
          <w:sz w:val="24"/>
        </w:rPr>
        <w:t>사용</w:t>
      </w:r>
      <w:r w:rsidRPr="001150F4">
        <w:rPr>
          <w:rFonts w:hint="eastAsia"/>
          <w:sz w:val="24"/>
        </w:rPr>
        <w:t xml:space="preserve"> </w:t>
      </w:r>
      <w:r w:rsidRPr="001150F4">
        <w:rPr>
          <w:rFonts w:hint="eastAsia"/>
          <w:sz w:val="24"/>
        </w:rPr>
        <w:t>설명</w:t>
      </w:r>
    </w:p>
    <w:p w:rsidR="001150F4" w:rsidRPr="001150F4" w:rsidRDefault="001150F4" w:rsidP="001150F4">
      <w:pPr>
        <w:widowControl/>
        <w:wordWrap/>
        <w:autoSpaceDE/>
        <w:autoSpaceDN/>
        <w:ind w:firstLine="204"/>
        <w:jc w:val="left"/>
        <w:rPr>
          <w:sz w:val="24"/>
        </w:rPr>
      </w:pPr>
      <w:r w:rsidRPr="001150F4">
        <w:rPr>
          <w:rFonts w:hint="eastAsia"/>
          <w:sz w:val="24"/>
        </w:rPr>
        <w:t>3</w:t>
      </w:r>
      <w:r w:rsidRPr="001150F4">
        <w:rPr>
          <w:sz w:val="24"/>
        </w:rPr>
        <w:t xml:space="preserve">.3 </w:t>
      </w:r>
      <w:r w:rsidRPr="001150F4">
        <w:rPr>
          <w:rFonts w:hint="eastAsia"/>
          <w:sz w:val="24"/>
        </w:rPr>
        <w:t>파일</w:t>
      </w:r>
      <w:r w:rsidRPr="001150F4">
        <w:rPr>
          <w:rFonts w:hint="eastAsia"/>
          <w:sz w:val="24"/>
        </w:rPr>
        <w:t xml:space="preserve"> </w:t>
      </w:r>
      <w:r w:rsidRPr="001150F4">
        <w:rPr>
          <w:rFonts w:hint="eastAsia"/>
          <w:sz w:val="24"/>
        </w:rPr>
        <w:t>설명</w:t>
      </w:r>
    </w:p>
    <w:p w:rsidR="001150F4" w:rsidRPr="001150F4" w:rsidRDefault="001150F4" w:rsidP="001150F4">
      <w:pPr>
        <w:widowControl/>
        <w:wordWrap/>
        <w:autoSpaceDE/>
        <w:autoSpaceDN/>
        <w:ind w:firstLine="204"/>
        <w:jc w:val="left"/>
        <w:rPr>
          <w:sz w:val="24"/>
        </w:rPr>
      </w:pPr>
      <w:r w:rsidRPr="001150F4">
        <w:rPr>
          <w:rFonts w:hint="eastAsia"/>
          <w:sz w:val="24"/>
        </w:rPr>
        <w:t>3</w:t>
      </w:r>
      <w:r w:rsidRPr="001150F4">
        <w:rPr>
          <w:sz w:val="24"/>
        </w:rPr>
        <w:t xml:space="preserve">.4 </w:t>
      </w:r>
      <w:r w:rsidRPr="001150F4">
        <w:rPr>
          <w:rFonts w:hint="eastAsia"/>
          <w:sz w:val="24"/>
        </w:rPr>
        <w:t>소스</w:t>
      </w:r>
      <w:r w:rsidRPr="001150F4">
        <w:rPr>
          <w:rFonts w:hint="eastAsia"/>
          <w:sz w:val="24"/>
        </w:rPr>
        <w:t xml:space="preserve"> </w:t>
      </w:r>
      <w:r w:rsidRPr="001150F4">
        <w:rPr>
          <w:rFonts w:hint="eastAsia"/>
          <w:sz w:val="24"/>
        </w:rPr>
        <w:t>코드</w:t>
      </w:r>
    </w:p>
    <w:p w:rsidR="001150F4" w:rsidRPr="001150F4" w:rsidRDefault="001150F4">
      <w:pPr>
        <w:widowControl/>
        <w:wordWrap/>
        <w:autoSpaceDE/>
        <w:autoSpaceDN/>
        <w:jc w:val="left"/>
        <w:rPr>
          <w:b/>
          <w:sz w:val="24"/>
        </w:rPr>
      </w:pPr>
      <w:r w:rsidRPr="001150F4">
        <w:rPr>
          <w:rFonts w:hint="eastAsia"/>
          <w:b/>
          <w:sz w:val="24"/>
        </w:rPr>
        <w:t>4</w:t>
      </w:r>
      <w:r w:rsidRPr="001150F4">
        <w:rPr>
          <w:b/>
          <w:sz w:val="24"/>
        </w:rPr>
        <w:t xml:space="preserve">. </w:t>
      </w:r>
      <w:r w:rsidRPr="001150F4">
        <w:rPr>
          <w:rFonts w:hint="eastAsia"/>
          <w:b/>
          <w:sz w:val="24"/>
        </w:rPr>
        <w:t>테스트</w:t>
      </w:r>
      <w:r w:rsidRPr="001150F4">
        <w:rPr>
          <w:rFonts w:hint="eastAsia"/>
          <w:b/>
          <w:sz w:val="24"/>
        </w:rPr>
        <w:t xml:space="preserve"> </w:t>
      </w:r>
      <w:r w:rsidRPr="001150F4">
        <w:rPr>
          <w:rFonts w:hint="eastAsia"/>
          <w:b/>
          <w:sz w:val="24"/>
        </w:rPr>
        <w:t>결과</w:t>
      </w:r>
    </w:p>
    <w:p w:rsidR="00114363" w:rsidRDefault="001150F4">
      <w:pPr>
        <w:widowControl/>
        <w:wordWrap/>
        <w:autoSpaceDE/>
        <w:autoSpaceDN/>
        <w:jc w:val="left"/>
      </w:pPr>
      <w:r w:rsidRPr="001150F4">
        <w:rPr>
          <w:rFonts w:hint="eastAsia"/>
          <w:b/>
          <w:sz w:val="24"/>
        </w:rPr>
        <w:t>5</w:t>
      </w:r>
      <w:r w:rsidRPr="001150F4">
        <w:rPr>
          <w:b/>
          <w:sz w:val="24"/>
        </w:rPr>
        <w:t xml:space="preserve">. </w:t>
      </w:r>
      <w:r w:rsidRPr="001150F4">
        <w:rPr>
          <w:rFonts w:hint="eastAsia"/>
          <w:b/>
          <w:sz w:val="24"/>
        </w:rPr>
        <w:t>추후</w:t>
      </w:r>
      <w:r w:rsidRPr="001150F4">
        <w:rPr>
          <w:rFonts w:hint="eastAsia"/>
          <w:b/>
          <w:sz w:val="24"/>
        </w:rPr>
        <w:t xml:space="preserve"> </w:t>
      </w:r>
      <w:r w:rsidRPr="001150F4">
        <w:rPr>
          <w:rFonts w:hint="eastAsia"/>
          <w:b/>
          <w:sz w:val="24"/>
        </w:rPr>
        <w:t>발전</w:t>
      </w:r>
      <w:r w:rsidRPr="001150F4">
        <w:rPr>
          <w:rFonts w:hint="eastAsia"/>
          <w:b/>
          <w:sz w:val="24"/>
        </w:rPr>
        <w:t xml:space="preserve"> </w:t>
      </w:r>
      <w:r w:rsidRPr="001150F4">
        <w:rPr>
          <w:rFonts w:hint="eastAsia"/>
          <w:b/>
          <w:sz w:val="24"/>
        </w:rPr>
        <w:t>방향</w:t>
      </w:r>
      <w:r w:rsidR="00114363">
        <w:br w:type="page"/>
      </w:r>
    </w:p>
    <w:p w:rsidR="00114363" w:rsidRDefault="00114363" w:rsidP="00114363">
      <w:pPr>
        <w:pStyle w:val="1"/>
      </w:pPr>
      <w:r>
        <w:rPr>
          <w:rFonts w:hint="eastAsia"/>
        </w:rPr>
        <w:lastRenderedPageBreak/>
        <w:t>요구사항</w:t>
      </w:r>
      <w:r>
        <w:t xml:space="preserve"> </w:t>
      </w:r>
      <w:r>
        <w:rPr>
          <w:rFonts w:hint="eastAsia"/>
        </w:rPr>
        <w:t>분석</w:t>
      </w:r>
    </w:p>
    <w:p w:rsidR="001150F4" w:rsidRDefault="001150F4" w:rsidP="00114363"/>
    <w:p w:rsidR="00114363" w:rsidRDefault="001150F4" w:rsidP="00114363">
      <w:r>
        <w:rPr>
          <w:rFonts w:hint="eastAsia"/>
        </w:rPr>
        <w:t>저희</w:t>
      </w:r>
      <w:r>
        <w:rPr>
          <w:rFonts w:hint="eastAsia"/>
        </w:rPr>
        <w:t xml:space="preserve"> </w:t>
      </w: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이팔청춘은</w:t>
      </w:r>
      <w:r w:rsidR="00114363">
        <w:rPr>
          <w:rFonts w:hint="eastAsia"/>
        </w:rPr>
        <w:t xml:space="preserve"> </w:t>
      </w:r>
      <w:r w:rsidR="00114363">
        <w:rPr>
          <w:rFonts w:hint="eastAsia"/>
        </w:rPr>
        <w:t>유닉스에서</w:t>
      </w:r>
      <w:r w:rsidR="00114363">
        <w:rPr>
          <w:rFonts w:hint="eastAsia"/>
        </w:rPr>
        <w:t xml:space="preserve"> </w:t>
      </w:r>
      <w:r w:rsidR="00114363">
        <w:rPr>
          <w:rFonts w:hint="eastAsia"/>
        </w:rPr>
        <w:t>배운</w:t>
      </w:r>
      <w:r w:rsidR="00114363">
        <w:rPr>
          <w:rFonts w:hint="eastAsia"/>
        </w:rPr>
        <w:t xml:space="preserve"> </w:t>
      </w:r>
      <w:r w:rsidR="00114363">
        <w:rPr>
          <w:rFonts w:hint="eastAsia"/>
        </w:rPr>
        <w:t>내용을</w:t>
      </w:r>
      <w:r w:rsidR="00114363">
        <w:rPr>
          <w:rFonts w:hint="eastAsia"/>
        </w:rPr>
        <w:t xml:space="preserve"> </w:t>
      </w:r>
      <w:r w:rsidR="00114363">
        <w:rPr>
          <w:rFonts w:hint="eastAsia"/>
        </w:rPr>
        <w:t>토대로</w:t>
      </w:r>
      <w:r w:rsidR="00114363">
        <w:rPr>
          <w:rFonts w:hint="eastAsia"/>
        </w:rPr>
        <w:t xml:space="preserve"> </w:t>
      </w:r>
      <w:r w:rsidR="00114363">
        <w:rPr>
          <w:rFonts w:hint="eastAsia"/>
        </w:rPr>
        <w:t>마피아</w:t>
      </w:r>
      <w:r w:rsidR="00114363">
        <w:rPr>
          <w:rFonts w:hint="eastAsia"/>
        </w:rPr>
        <w:t xml:space="preserve"> </w:t>
      </w:r>
      <w:r w:rsidR="00114363">
        <w:rPr>
          <w:rFonts w:hint="eastAsia"/>
        </w:rPr>
        <w:t>게임을</w:t>
      </w:r>
      <w:r w:rsidR="00114363">
        <w:rPr>
          <w:rFonts w:hint="eastAsia"/>
        </w:rPr>
        <w:t xml:space="preserve"> </w:t>
      </w:r>
      <w:r w:rsidR="00114363">
        <w:rPr>
          <w:rFonts w:hint="eastAsia"/>
        </w:rPr>
        <w:t>만들</w:t>
      </w:r>
      <w:r w:rsidR="00114363">
        <w:rPr>
          <w:rFonts w:hint="eastAsia"/>
        </w:rPr>
        <w:t xml:space="preserve"> </w:t>
      </w:r>
      <w:r w:rsidR="00114363">
        <w:rPr>
          <w:rFonts w:hint="eastAsia"/>
        </w:rPr>
        <w:t>것입니다</w:t>
      </w:r>
      <w:r w:rsidR="00114363">
        <w:rPr>
          <w:rFonts w:hint="eastAsia"/>
        </w:rPr>
        <w:t>.</w:t>
      </w:r>
    </w:p>
    <w:p w:rsidR="00FA76F5" w:rsidRDefault="00FA76F5" w:rsidP="00114363"/>
    <w:p w:rsidR="00FA76F5" w:rsidRPr="00FA76F5" w:rsidRDefault="00FA76F5" w:rsidP="00FA76F5">
      <w:pPr>
        <w:rPr>
          <w:rFonts w:ascii="Arial" w:hAnsi="Arial" w:cs="Arial"/>
          <w:color w:val="373A3C"/>
          <w:szCs w:val="20"/>
          <w:shd w:val="clear" w:color="auto" w:fill="FFFFFF"/>
        </w:rPr>
      </w:pPr>
      <w:r w:rsidRPr="00FA76F5">
        <w:rPr>
          <w:rFonts w:hint="eastAsia"/>
          <w:szCs w:val="20"/>
        </w:rPr>
        <w:t>게임</w:t>
      </w:r>
      <w:r w:rsidRPr="00FA76F5">
        <w:rPr>
          <w:rFonts w:hint="eastAsia"/>
          <w:szCs w:val="20"/>
        </w:rPr>
        <w:t xml:space="preserve"> </w:t>
      </w:r>
      <w:r w:rsidRPr="00FA76F5">
        <w:rPr>
          <w:rFonts w:hint="eastAsia"/>
          <w:szCs w:val="20"/>
        </w:rPr>
        <w:t>설명</w:t>
      </w:r>
      <w:r w:rsidRPr="00FA76F5">
        <w:rPr>
          <w:rFonts w:hint="eastAsia"/>
          <w:szCs w:val="20"/>
        </w:rPr>
        <w:t xml:space="preserve"> </w:t>
      </w:r>
      <w:r w:rsidRPr="00FA76F5">
        <w:rPr>
          <w:szCs w:val="20"/>
        </w:rPr>
        <w:t xml:space="preserve">: 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>게임에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 xml:space="preserve"> 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>직접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 xml:space="preserve"> 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>참여하지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 xml:space="preserve"> 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>않는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 xml:space="preserve"> 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>사회자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 xml:space="preserve"> 1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>명은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 xml:space="preserve"> 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>반드시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 xml:space="preserve"> 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>필요하다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>.</w:t>
      </w:r>
      <w:r>
        <w:rPr>
          <w:rFonts w:hint="eastAsia"/>
          <w:szCs w:val="20"/>
        </w:rPr>
        <w:t xml:space="preserve"> 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>소수의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 xml:space="preserve"> 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>마피아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 xml:space="preserve">, 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>다수의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 xml:space="preserve"> 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>일반시민으로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 xml:space="preserve"> 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>나뉘어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 xml:space="preserve"> 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>서로의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 xml:space="preserve"> 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>생존을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 xml:space="preserve"> 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>가리는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 xml:space="preserve"> 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>게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임이다</w:t>
      </w:r>
      <w:r>
        <w:rPr>
          <w:rFonts w:ascii="Arial" w:hAnsi="Arial" w:cs="Arial" w:hint="eastAsia"/>
          <w:color w:val="373A3C"/>
          <w:szCs w:val="20"/>
          <w:shd w:val="clear" w:color="auto" w:fill="FFFFFF"/>
        </w:rPr>
        <w:t>.</w:t>
      </w:r>
      <w:r>
        <w:rPr>
          <w:rFonts w:ascii="Arial" w:hAnsi="Arial" w:cs="Arial"/>
          <w:color w:val="373A3C"/>
          <w:szCs w:val="20"/>
          <w:shd w:val="clear" w:color="auto" w:fill="FFFFFF"/>
        </w:rPr>
        <w:t xml:space="preserve"> 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>낮과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 xml:space="preserve"> 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>밤으로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 xml:space="preserve"> 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>시간이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 xml:space="preserve"> 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>나뉘어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 xml:space="preserve"> 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>있으며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 xml:space="preserve"> 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>낮에는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 xml:space="preserve"> 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>모두가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 xml:space="preserve"> 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>참여하는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 xml:space="preserve"> 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>인민재판투표로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 xml:space="preserve">, 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>밤에는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 xml:space="preserve"> 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>마피아들만의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 xml:space="preserve"> 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>비밀회의로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 xml:space="preserve"> 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>죽을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 xml:space="preserve"> 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>사람을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 xml:space="preserve"> 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>결정한다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 xml:space="preserve">. 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>일반시민은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 xml:space="preserve"> 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>모든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 xml:space="preserve"> 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>마피아를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 xml:space="preserve"> 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>죽여야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 xml:space="preserve"> 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>승리하며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 xml:space="preserve">, 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>마피아는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 xml:space="preserve"> 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>자기들의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 xml:space="preserve"> 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>수와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 xml:space="preserve"> 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>일반시민의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 xml:space="preserve"> 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>수가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 xml:space="preserve"> 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>같아지면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 xml:space="preserve"> </w:t>
      </w:r>
      <w:r w:rsidRPr="00FA76F5">
        <w:rPr>
          <w:rFonts w:ascii="Arial" w:hAnsi="Arial" w:cs="Arial"/>
          <w:color w:val="373A3C"/>
          <w:szCs w:val="20"/>
          <w:shd w:val="clear" w:color="auto" w:fill="FFFFFF"/>
        </w:rPr>
        <w:t>승리한다</w:t>
      </w:r>
      <w:r>
        <w:rPr>
          <w:szCs w:val="20"/>
        </w:rPr>
        <w:t>.</w:t>
      </w:r>
    </w:p>
    <w:p w:rsidR="001150F4" w:rsidRDefault="00114363" w:rsidP="001150F4">
      <w:r>
        <w:tab/>
        <w:t xml:space="preserve"> </w:t>
      </w:r>
    </w:p>
    <w:p w:rsidR="00114363" w:rsidRDefault="00E109D7" w:rsidP="003A6D8C">
      <w:pPr>
        <w:pStyle w:val="af4"/>
        <w:numPr>
          <w:ilvl w:val="0"/>
          <w:numId w:val="3"/>
        </w:numPr>
        <w:ind w:leftChars="0"/>
      </w:pPr>
      <w:r>
        <w:rPr>
          <w:rFonts w:hint="eastAsia"/>
        </w:rPr>
        <w:t>사회자는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참여자는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</w:p>
    <w:p w:rsidR="00E109D7" w:rsidRDefault="00E109D7" w:rsidP="003A6D8C">
      <w:pPr>
        <w:pStyle w:val="af4"/>
        <w:numPr>
          <w:ilvl w:val="0"/>
          <w:numId w:val="4"/>
        </w:numPr>
        <w:ind w:leftChars="0"/>
      </w:pP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마피아</w:t>
      </w:r>
      <w:r>
        <w:rPr>
          <w:rFonts w:hint="eastAsia"/>
        </w:rPr>
        <w:t xml:space="preserve"> </w:t>
      </w:r>
      <w:r>
        <w:rPr>
          <w:rFonts w:hint="eastAsia"/>
        </w:rPr>
        <w:t>게임에서의</w:t>
      </w:r>
      <w:r>
        <w:rPr>
          <w:rFonts w:hint="eastAsia"/>
        </w:rPr>
        <w:t xml:space="preserve"> </w:t>
      </w:r>
      <w:r>
        <w:rPr>
          <w:rFonts w:hint="eastAsia"/>
        </w:rPr>
        <w:t>진행자</w:t>
      </w:r>
      <w:r>
        <w:t xml:space="preserve"> </w:t>
      </w:r>
      <w:r>
        <w:rPr>
          <w:rFonts w:hint="eastAsia"/>
        </w:rPr>
        <w:t>역할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클라이언트가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참여합니다</w:t>
      </w:r>
      <w:r>
        <w:rPr>
          <w:rFonts w:hint="eastAsia"/>
        </w:rPr>
        <w:t>.</w:t>
      </w:r>
    </w:p>
    <w:p w:rsidR="00CA25B6" w:rsidRPr="001150F4" w:rsidRDefault="00CA25B6" w:rsidP="00CA25B6">
      <w:pPr>
        <w:pStyle w:val="af4"/>
        <w:ind w:leftChars="0" w:left="1360"/>
      </w:pPr>
    </w:p>
    <w:p w:rsidR="00E109D7" w:rsidRDefault="00E109D7" w:rsidP="003A6D8C">
      <w:pPr>
        <w:pStyle w:val="af4"/>
        <w:numPr>
          <w:ilvl w:val="0"/>
          <w:numId w:val="3"/>
        </w:numPr>
        <w:ind w:leftChars="0"/>
      </w:pPr>
      <w:r>
        <w:rPr>
          <w:rFonts w:hint="eastAsia"/>
        </w:rPr>
        <w:t>참여자가</w:t>
      </w:r>
      <w:r>
        <w:rPr>
          <w:rFonts w:hint="eastAsia"/>
        </w:rPr>
        <w:t xml:space="preserve"> 5</w:t>
      </w:r>
      <w:r>
        <w:rPr>
          <w:rFonts w:hint="eastAsia"/>
        </w:rPr>
        <w:t>명</w:t>
      </w:r>
      <w:r>
        <w:t xml:space="preserve"> </w:t>
      </w:r>
      <w:r>
        <w:rPr>
          <w:rFonts w:hint="eastAsia"/>
        </w:rPr>
        <w:t>이하일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마피아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명</w:t>
      </w:r>
      <w:r>
        <w:rPr>
          <w:rFonts w:hint="eastAsia"/>
        </w:rPr>
        <w:t>,</w:t>
      </w:r>
      <w:r>
        <w:t xml:space="preserve"> 5</w:t>
      </w:r>
      <w:r>
        <w:rPr>
          <w:rFonts w:hint="eastAsia"/>
        </w:rPr>
        <w:t>명보다</w:t>
      </w:r>
      <w:r>
        <w:rPr>
          <w:rFonts w:hint="eastAsia"/>
        </w:rPr>
        <w:t xml:space="preserve"> </w:t>
      </w:r>
      <w:r>
        <w:rPr>
          <w:rFonts w:hint="eastAsia"/>
        </w:rPr>
        <w:t>많을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마피아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명으로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:rsidR="00CA25B6" w:rsidRDefault="00E109D7" w:rsidP="003A6D8C">
      <w:pPr>
        <w:pStyle w:val="af4"/>
        <w:numPr>
          <w:ilvl w:val="0"/>
          <w:numId w:val="4"/>
        </w:numPr>
        <w:ind w:leftChars="0"/>
      </w:pPr>
      <w:r>
        <w:rPr>
          <w:rFonts w:hint="eastAsia"/>
        </w:rPr>
        <w:t>참여자의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임의의</w:t>
      </w:r>
      <w:r>
        <w:rPr>
          <w:rFonts w:hint="eastAsia"/>
        </w:rPr>
        <w:t xml:space="preserve"> </w:t>
      </w:r>
      <w:r>
        <w:rPr>
          <w:rFonts w:hint="eastAsia"/>
        </w:rPr>
        <w:t>클라이언트에게</w:t>
      </w:r>
      <w:r>
        <w:rPr>
          <w:rFonts w:hint="eastAsia"/>
        </w:rPr>
        <w:t xml:space="preserve"> </w:t>
      </w:r>
      <w:r>
        <w:rPr>
          <w:rFonts w:hint="eastAsia"/>
        </w:rPr>
        <w:t>마피아를</w:t>
      </w:r>
      <w:r>
        <w:t xml:space="preserve"> </w:t>
      </w:r>
      <w:r>
        <w:rPr>
          <w:rFonts w:hint="eastAsia"/>
        </w:rPr>
        <w:t>지정해</w:t>
      </w:r>
      <w:r>
        <w:rPr>
          <w:rFonts w:hint="eastAsia"/>
        </w:rPr>
        <w:t xml:space="preserve"> </w:t>
      </w:r>
      <w:r>
        <w:rPr>
          <w:rFonts w:hint="eastAsia"/>
        </w:rPr>
        <w:t>주었습니다</w:t>
      </w:r>
    </w:p>
    <w:p w:rsidR="00802D54" w:rsidRDefault="00802D54" w:rsidP="00802D54"/>
    <w:p w:rsidR="00802D54" w:rsidRDefault="00802D54" w:rsidP="00802D54">
      <w:pPr>
        <w:pStyle w:val="af4"/>
        <w:numPr>
          <w:ilvl w:val="0"/>
          <w:numId w:val="3"/>
        </w:numPr>
        <w:ind w:leftChars="0"/>
      </w:pPr>
      <w:r>
        <w:rPr>
          <w:rFonts w:hint="eastAsia"/>
        </w:rPr>
        <w:t>서버와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통신은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큐를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:rsidR="00802D54" w:rsidRDefault="00802D54" w:rsidP="00802D54">
      <w:pPr>
        <w:pStyle w:val="af4"/>
        <w:ind w:leftChars="0" w:left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특정한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기다리거나</w:t>
      </w:r>
      <w:r>
        <w:rPr>
          <w:rFonts w:hint="eastAsia"/>
        </w:rPr>
        <w:t xml:space="preserve"> </w:t>
      </w:r>
      <w:r>
        <w:rPr>
          <w:rFonts w:hint="eastAsia"/>
        </w:rPr>
        <w:t>보냄으로써</w:t>
      </w:r>
      <w:r>
        <w:rPr>
          <w:rFonts w:hint="eastAsia"/>
        </w:rPr>
        <w:t xml:space="preserve"> </w:t>
      </w:r>
      <w:r>
        <w:rPr>
          <w:rFonts w:hint="eastAsia"/>
        </w:rPr>
        <w:t>사회자와</w:t>
      </w:r>
      <w:r>
        <w:rPr>
          <w:rFonts w:hint="eastAsia"/>
        </w:rPr>
        <w:t xml:space="preserve"> </w:t>
      </w:r>
      <w:r>
        <w:rPr>
          <w:rFonts w:hint="eastAsia"/>
        </w:rPr>
        <w:t>플레이어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통신을</w:t>
      </w:r>
      <w:r>
        <w:rPr>
          <w:rFonts w:hint="eastAsia"/>
        </w:rPr>
        <w:t xml:space="preserve"> </w:t>
      </w:r>
      <w:r>
        <w:rPr>
          <w:rFonts w:hint="eastAsia"/>
        </w:rPr>
        <w:t>구현했습니다</w:t>
      </w:r>
      <w:r>
        <w:rPr>
          <w:rFonts w:hint="eastAsia"/>
        </w:rPr>
        <w:t>.</w:t>
      </w:r>
    </w:p>
    <w:p w:rsidR="00802D54" w:rsidRDefault="00802D54" w:rsidP="00802D54">
      <w:pPr>
        <w:pStyle w:val="af4"/>
        <w:ind w:leftChars="0" w:left="760"/>
      </w:pPr>
    </w:p>
    <w:p w:rsidR="00E109D7" w:rsidRDefault="00E109D7" w:rsidP="003A6D8C">
      <w:pPr>
        <w:pStyle w:val="af4"/>
        <w:numPr>
          <w:ilvl w:val="0"/>
          <w:numId w:val="3"/>
        </w:numPr>
        <w:ind w:leftChars="0"/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 w:rsidR="00802D54">
        <w:rPr>
          <w:rFonts w:hint="eastAsia"/>
        </w:rPr>
        <w:t>클라이언트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공유</w:t>
      </w:r>
      <w:r>
        <w:rPr>
          <w:rFonts w:hint="eastAsia"/>
        </w:rPr>
        <w:t xml:space="preserve"> </w:t>
      </w:r>
      <w:r>
        <w:rPr>
          <w:rFonts w:hint="eastAsia"/>
        </w:rPr>
        <w:t>메모리를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대화</w:t>
      </w:r>
    </w:p>
    <w:p w:rsidR="00E109D7" w:rsidRDefault="00E109D7" w:rsidP="003A6D8C">
      <w:pPr>
        <w:pStyle w:val="af4"/>
        <w:numPr>
          <w:ilvl w:val="0"/>
          <w:numId w:val="4"/>
        </w:numPr>
        <w:ind w:leftChars="0"/>
      </w:pPr>
      <w:r>
        <w:rPr>
          <w:rFonts w:hint="eastAsia"/>
        </w:rPr>
        <w:t>공유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입력한</w:t>
      </w:r>
      <w:r>
        <w:rPr>
          <w:rFonts w:hint="eastAsia"/>
        </w:rPr>
        <w:t xml:space="preserve"> </w:t>
      </w:r>
      <w:r>
        <w:rPr>
          <w:rFonts w:hint="eastAsia"/>
        </w:rPr>
        <w:t>문자열을</w:t>
      </w:r>
      <w:r>
        <w:rPr>
          <w:rFonts w:hint="eastAsia"/>
        </w:rPr>
        <w:t xml:space="preserve"> </w:t>
      </w:r>
      <w:r>
        <w:rPr>
          <w:rFonts w:hint="eastAsia"/>
        </w:rPr>
        <w:t>저장해</w:t>
      </w:r>
      <w:r>
        <w:rPr>
          <w:rFonts w:hint="eastAsia"/>
        </w:rPr>
        <w:t xml:space="preserve"> </w:t>
      </w:r>
      <w:r>
        <w:rPr>
          <w:rFonts w:hint="eastAsia"/>
        </w:rPr>
        <w:t>언제든지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했습니다</w:t>
      </w:r>
      <w:r>
        <w:rPr>
          <w:rFonts w:hint="eastAsia"/>
        </w:rPr>
        <w:t>.</w:t>
      </w:r>
    </w:p>
    <w:p w:rsidR="00CA25B6" w:rsidRPr="001150F4" w:rsidRDefault="00CA25B6" w:rsidP="00CA25B6">
      <w:pPr>
        <w:pStyle w:val="af4"/>
        <w:ind w:leftChars="0" w:left="1360"/>
      </w:pPr>
    </w:p>
    <w:p w:rsidR="00E109D7" w:rsidRDefault="00E109D7" w:rsidP="003A6D8C">
      <w:pPr>
        <w:pStyle w:val="af4"/>
        <w:numPr>
          <w:ilvl w:val="0"/>
          <w:numId w:val="3"/>
        </w:numPr>
        <w:ind w:leftChars="0"/>
      </w:pPr>
      <w:r>
        <w:rPr>
          <w:rFonts w:hint="eastAsia"/>
        </w:rPr>
        <w:t>마피아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대화는</w:t>
      </w:r>
      <w:r>
        <w:rPr>
          <w:rFonts w:hint="eastAsia"/>
        </w:rPr>
        <w:t xml:space="preserve"> </w:t>
      </w:r>
      <w:r>
        <w:rPr>
          <w:rFonts w:hint="eastAsia"/>
        </w:rPr>
        <w:t>소켓을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</w:p>
    <w:p w:rsidR="00E109D7" w:rsidRDefault="00E109D7" w:rsidP="003A6D8C">
      <w:pPr>
        <w:pStyle w:val="af4"/>
        <w:numPr>
          <w:ilvl w:val="0"/>
          <w:numId w:val="4"/>
        </w:numPr>
        <w:ind w:leftChars="0"/>
      </w:pPr>
      <w:r>
        <w:rPr>
          <w:rFonts w:hint="eastAsia"/>
        </w:rPr>
        <w:t>소켓을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채팅</w:t>
      </w:r>
      <w: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마피아</w:t>
      </w:r>
      <w: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대화가</w:t>
      </w:r>
      <w:r>
        <w:rPr>
          <w:rFonts w:hint="eastAsia"/>
        </w:rPr>
        <w:t xml:space="preserve"> </w:t>
      </w:r>
      <w:r>
        <w:rPr>
          <w:rFonts w:hint="eastAsia"/>
        </w:rPr>
        <w:t>가능하게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:rsidR="00A83DB8" w:rsidRDefault="00CF025C" w:rsidP="003A6D8C">
      <w:pPr>
        <w:pStyle w:val="af4"/>
        <w:numPr>
          <w:ilvl w:val="0"/>
          <w:numId w:val="3"/>
        </w:numPr>
        <w:ind w:leftChars="0"/>
      </w:pPr>
      <w:r>
        <w:rPr>
          <w:rFonts w:hint="eastAsia"/>
        </w:rPr>
        <w:t>참여자가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프로세스</w:t>
      </w:r>
      <w:r>
        <w:rPr>
          <w:rFonts w:hint="eastAsia"/>
        </w:rPr>
        <w:t xml:space="preserve"> </w:t>
      </w:r>
      <w:r>
        <w:rPr>
          <w:rFonts w:hint="eastAsia"/>
        </w:rPr>
        <w:t>번호</w:t>
      </w:r>
      <w:r w:rsidR="00A83DB8">
        <w:rPr>
          <w:rFonts w:hint="eastAsia"/>
        </w:rPr>
        <w:t>를</w:t>
      </w:r>
      <w:r w:rsidR="00A83DB8">
        <w:rPr>
          <w:rFonts w:hint="eastAsia"/>
        </w:rPr>
        <w:t xml:space="preserve"> </w:t>
      </w:r>
      <w:r w:rsidR="00A83DB8">
        <w:rPr>
          <w:rFonts w:hint="eastAsia"/>
        </w:rPr>
        <w:t>알게</w:t>
      </w:r>
      <w:r w:rsidR="00A83DB8">
        <w:rPr>
          <w:rFonts w:hint="eastAsia"/>
        </w:rPr>
        <w:t xml:space="preserve"> </w:t>
      </w:r>
      <w:r w:rsidR="00A83DB8">
        <w:rPr>
          <w:rFonts w:hint="eastAsia"/>
        </w:rPr>
        <w:t>했음</w:t>
      </w:r>
    </w:p>
    <w:p w:rsidR="00A83DB8" w:rsidRDefault="00A83DB8" w:rsidP="003A6D8C">
      <w:pPr>
        <w:pStyle w:val="af4"/>
        <w:numPr>
          <w:ilvl w:val="0"/>
          <w:numId w:val="4"/>
        </w:numPr>
        <w:ind w:leftChars="0"/>
      </w:pPr>
      <w:r>
        <w:rPr>
          <w:rFonts w:hint="eastAsia"/>
        </w:rPr>
        <w:t>g</w:t>
      </w:r>
      <w:r>
        <w:t xml:space="preserve">etpid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>
        <w:rPr>
          <w:rFonts w:hint="eastAsia"/>
        </w:rPr>
        <w:t>참여자가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프로세스</w:t>
      </w:r>
      <w:r>
        <w:rPr>
          <w:rFonts w:hint="eastAsia"/>
        </w:rPr>
        <w:t xml:space="preserve"> </w:t>
      </w:r>
      <w:r>
        <w:rPr>
          <w:rFonts w:hint="eastAsia"/>
        </w:rPr>
        <w:t>번호를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했습니다</w:t>
      </w:r>
      <w:r>
        <w:rPr>
          <w:rFonts w:hint="eastAsia"/>
        </w:rPr>
        <w:t>.</w:t>
      </w:r>
    </w:p>
    <w:p w:rsidR="00A83DB8" w:rsidRPr="00A83DB8" w:rsidRDefault="00A83DB8" w:rsidP="00A83DB8">
      <w:pPr>
        <w:pStyle w:val="af4"/>
        <w:ind w:leftChars="0" w:left="760"/>
      </w:pPr>
    </w:p>
    <w:p w:rsidR="00A83DB8" w:rsidRDefault="00A83DB8" w:rsidP="003A6D8C">
      <w:pPr>
        <w:pStyle w:val="af4"/>
        <w:numPr>
          <w:ilvl w:val="0"/>
          <w:numId w:val="3"/>
        </w:numPr>
        <w:ind w:leftChars="0"/>
      </w:pPr>
      <w:r>
        <w:rPr>
          <w:rFonts w:hint="eastAsia"/>
        </w:rPr>
        <w:t>참여자의</w:t>
      </w:r>
      <w:r>
        <w:rPr>
          <w:rFonts w:hint="eastAsia"/>
        </w:rPr>
        <w:t xml:space="preserve"> </w:t>
      </w:r>
      <w:r>
        <w:rPr>
          <w:rFonts w:hint="eastAsia"/>
        </w:rPr>
        <w:t>생사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게임의</w:t>
      </w:r>
      <w:r>
        <w:rPr>
          <w:rFonts w:hint="eastAsia"/>
        </w:rPr>
        <w:t xml:space="preserve"> </w:t>
      </w:r>
      <w:r>
        <w:rPr>
          <w:rFonts w:hint="eastAsia"/>
        </w:rPr>
        <w:t>기록은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입출력을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A83DB8" w:rsidRDefault="00A83DB8" w:rsidP="003A6D8C">
      <w:pPr>
        <w:pStyle w:val="af4"/>
        <w:numPr>
          <w:ilvl w:val="0"/>
          <w:numId w:val="4"/>
        </w:numPr>
        <w:ind w:leftChars="0"/>
      </w:pPr>
      <w:r>
        <w:t>txt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t xml:space="preserve">fopen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사용해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전적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게임의</w:t>
      </w:r>
      <w:r>
        <w:rPr>
          <w:rFonts w:hint="eastAsia"/>
        </w:rPr>
        <w:t xml:space="preserve"> </w:t>
      </w:r>
      <w:r>
        <w:rPr>
          <w:rFonts w:hint="eastAsia"/>
        </w:rPr>
        <w:t>기록들을</w:t>
      </w:r>
      <w:r>
        <w:rPr>
          <w:rFonts w:hint="eastAsia"/>
        </w:rPr>
        <w:t xml:space="preserve"> </w:t>
      </w:r>
      <w:r>
        <w:rPr>
          <w:rFonts w:hint="eastAsia"/>
        </w:rPr>
        <w:t>관리했습니다</w:t>
      </w:r>
    </w:p>
    <w:p w:rsidR="00A83DB8" w:rsidRDefault="00A83DB8">
      <w:pPr>
        <w:widowControl/>
        <w:wordWrap/>
        <w:autoSpaceDE/>
        <w:autoSpaceDN/>
        <w:jc w:val="left"/>
      </w:pPr>
      <w:r>
        <w:br w:type="page"/>
      </w:r>
    </w:p>
    <w:p w:rsidR="00A83DB8" w:rsidRPr="00F62450" w:rsidRDefault="00A83DB8" w:rsidP="00A83DB8"/>
    <w:p w:rsidR="00F62450" w:rsidRDefault="00F62450" w:rsidP="00F62450">
      <w:pPr>
        <w:pStyle w:val="1"/>
      </w:pPr>
      <w:r>
        <w:rPr>
          <w:rFonts w:hint="eastAsia"/>
        </w:rPr>
        <w:t>프로젝트 계획</w:t>
      </w:r>
    </w:p>
    <w:p w:rsidR="00CF025C" w:rsidRPr="00CF025C" w:rsidRDefault="00CF025C" w:rsidP="003A6D8C">
      <w:pPr>
        <w:pStyle w:val="2"/>
        <w:numPr>
          <w:ilvl w:val="1"/>
          <w:numId w:val="2"/>
        </w:numPr>
      </w:pPr>
      <w:r>
        <w:rPr>
          <w:rFonts w:hint="eastAsia"/>
        </w:rPr>
        <w:t>주요 일정</w:t>
      </w:r>
    </w:p>
    <w:p w:rsidR="00CF025C" w:rsidRDefault="00CF025C" w:rsidP="00CF025C">
      <w:r>
        <w:t>-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2"/>
        <w:gridCol w:w="3649"/>
        <w:gridCol w:w="2663"/>
      </w:tblGrid>
      <w:tr w:rsidR="00CF025C" w:rsidRPr="00ED3896" w:rsidTr="00865961">
        <w:trPr>
          <w:trHeight w:val="165"/>
        </w:trPr>
        <w:tc>
          <w:tcPr>
            <w:tcW w:w="2182" w:type="dxa"/>
            <w:shd w:val="clear" w:color="auto" w:fill="C0C0C0"/>
            <w:vAlign w:val="center"/>
          </w:tcPr>
          <w:p w:rsidR="00CF025C" w:rsidRPr="00ED3896" w:rsidRDefault="00CF025C" w:rsidP="00865961">
            <w:pPr>
              <w:pStyle w:val="af0"/>
            </w:pPr>
            <w:r w:rsidRPr="00ED3896">
              <w:rPr>
                <w:rFonts w:hint="eastAsia"/>
              </w:rPr>
              <w:t>단계</w:t>
            </w:r>
          </w:p>
        </w:tc>
        <w:tc>
          <w:tcPr>
            <w:tcW w:w="3649" w:type="dxa"/>
            <w:shd w:val="clear" w:color="auto" w:fill="C0C0C0"/>
            <w:vAlign w:val="center"/>
          </w:tcPr>
          <w:p w:rsidR="00CF025C" w:rsidRPr="00ED3896" w:rsidRDefault="00CF025C" w:rsidP="00865961">
            <w:pPr>
              <w:pStyle w:val="af0"/>
            </w:pPr>
            <w:r>
              <w:rPr>
                <w:rFonts w:hint="eastAsia"/>
              </w:rPr>
              <w:t>일정</w:t>
            </w:r>
          </w:p>
        </w:tc>
        <w:tc>
          <w:tcPr>
            <w:tcW w:w="2663" w:type="dxa"/>
            <w:shd w:val="clear" w:color="auto" w:fill="C0C0C0"/>
            <w:vAlign w:val="center"/>
          </w:tcPr>
          <w:p w:rsidR="00CF025C" w:rsidRPr="00ED3896" w:rsidRDefault="00CF025C" w:rsidP="00865961">
            <w:pPr>
              <w:pStyle w:val="af0"/>
            </w:pPr>
            <w:r>
              <w:rPr>
                <w:rFonts w:hint="eastAsia"/>
              </w:rPr>
              <w:t>산출물</w:t>
            </w:r>
          </w:p>
        </w:tc>
      </w:tr>
      <w:tr w:rsidR="00CF025C" w:rsidRPr="00E74E4F" w:rsidTr="00865961">
        <w:trPr>
          <w:trHeight w:val="72"/>
        </w:trPr>
        <w:tc>
          <w:tcPr>
            <w:tcW w:w="2182" w:type="dxa"/>
            <w:vAlign w:val="center"/>
          </w:tcPr>
          <w:p w:rsidR="00CF025C" w:rsidRPr="00E74E4F" w:rsidRDefault="00CF025C" w:rsidP="00865961">
            <w:pPr>
              <w:rPr>
                <w:rFonts w:ascii="맑은 고딕" w:hAnsi="맑은 고딕"/>
              </w:rPr>
            </w:pPr>
            <w:r w:rsidRPr="00E74E4F">
              <w:rPr>
                <w:rFonts w:ascii="맑은 고딕" w:hAnsi="맑은 고딕" w:hint="eastAsia"/>
              </w:rPr>
              <w:t>요구사항 분석</w:t>
            </w:r>
          </w:p>
        </w:tc>
        <w:tc>
          <w:tcPr>
            <w:tcW w:w="3649" w:type="dxa"/>
            <w:vAlign w:val="center"/>
          </w:tcPr>
          <w:p w:rsidR="00CF025C" w:rsidRPr="00E74E4F" w:rsidRDefault="00CF025C" w:rsidP="00865961">
            <w:pPr>
              <w:rPr>
                <w:rFonts w:ascii="맑은 고딕" w:hAnsi="맑은 고딕"/>
              </w:rPr>
            </w:pPr>
            <w:r w:rsidRPr="00E74E4F">
              <w:rPr>
                <w:rFonts w:ascii="맑은 고딕" w:hAnsi="맑은 고딕" w:hint="eastAsia"/>
              </w:rPr>
              <w:t>2</w:t>
            </w:r>
            <w:r w:rsidRPr="00E74E4F">
              <w:rPr>
                <w:rFonts w:ascii="맑은 고딕" w:hAnsi="맑은 고딕"/>
              </w:rPr>
              <w:t>019-</w:t>
            </w:r>
            <w:r>
              <w:rPr>
                <w:rFonts w:ascii="맑은 고딕" w:hAnsi="맑은 고딕"/>
              </w:rPr>
              <w:t>11-25</w:t>
            </w:r>
            <w:r w:rsidRPr="00E74E4F">
              <w:rPr>
                <w:rFonts w:ascii="맑은 고딕" w:hAnsi="맑은 고딕"/>
              </w:rPr>
              <w:t xml:space="preserve"> ~ 2019-</w:t>
            </w:r>
            <w:r>
              <w:rPr>
                <w:rFonts w:ascii="맑은 고딕" w:hAnsi="맑은 고딕"/>
              </w:rPr>
              <w:t>11</w:t>
            </w:r>
            <w:r w:rsidRPr="00E74E4F">
              <w:rPr>
                <w:rFonts w:ascii="맑은 고딕" w:hAnsi="맑은 고딕"/>
              </w:rPr>
              <w:t>-</w:t>
            </w:r>
            <w:r>
              <w:rPr>
                <w:rFonts w:ascii="맑은 고딕" w:hAnsi="맑은 고딕"/>
              </w:rPr>
              <w:t>25</w:t>
            </w:r>
          </w:p>
        </w:tc>
        <w:tc>
          <w:tcPr>
            <w:tcW w:w="2663" w:type="dxa"/>
            <w:vAlign w:val="center"/>
          </w:tcPr>
          <w:p w:rsidR="00CF025C" w:rsidRPr="00E74E4F" w:rsidRDefault="00CF025C" w:rsidP="00865961">
            <w:pPr>
              <w:rPr>
                <w:rFonts w:ascii="맑은 고딕" w:hAnsi="맑은 고딕"/>
              </w:rPr>
            </w:pPr>
            <w:r w:rsidRPr="00E74E4F">
              <w:rPr>
                <w:rFonts w:ascii="맑은 고딕" w:hAnsi="맑은 고딕" w:hint="eastAsia"/>
              </w:rPr>
              <w:t>요구사항 명세서</w:t>
            </w:r>
          </w:p>
        </w:tc>
      </w:tr>
      <w:tr w:rsidR="00CF025C" w:rsidRPr="00E74E4F" w:rsidTr="00865961">
        <w:tc>
          <w:tcPr>
            <w:tcW w:w="2182" w:type="dxa"/>
            <w:vAlign w:val="center"/>
          </w:tcPr>
          <w:p w:rsidR="00CF025C" w:rsidRPr="00E74E4F" w:rsidRDefault="00CF025C" w:rsidP="00865961">
            <w:pPr>
              <w:rPr>
                <w:rFonts w:ascii="맑은 고딕" w:hAnsi="맑은 고딕"/>
              </w:rPr>
            </w:pPr>
            <w:r w:rsidRPr="00E74E4F">
              <w:rPr>
                <w:rFonts w:ascii="맑은 고딕" w:hAnsi="맑은 고딕" w:hint="eastAsia"/>
              </w:rPr>
              <w:t>프로젝트 계획</w:t>
            </w:r>
          </w:p>
        </w:tc>
        <w:tc>
          <w:tcPr>
            <w:tcW w:w="3649" w:type="dxa"/>
            <w:vAlign w:val="center"/>
          </w:tcPr>
          <w:p w:rsidR="00CF025C" w:rsidRPr="00E74E4F" w:rsidRDefault="00CF025C" w:rsidP="00865961">
            <w:pPr>
              <w:rPr>
                <w:rFonts w:ascii="맑은 고딕" w:hAnsi="맑은 고딕"/>
              </w:rPr>
            </w:pPr>
            <w:r w:rsidRPr="00E74E4F">
              <w:rPr>
                <w:rFonts w:ascii="맑은 고딕" w:hAnsi="맑은 고딕" w:hint="eastAsia"/>
              </w:rPr>
              <w:t>2</w:t>
            </w:r>
            <w:r w:rsidRPr="00E74E4F">
              <w:rPr>
                <w:rFonts w:ascii="맑은 고딕" w:hAnsi="맑은 고딕"/>
              </w:rPr>
              <w:t>019-</w:t>
            </w:r>
            <w:r>
              <w:rPr>
                <w:rFonts w:ascii="맑은 고딕" w:hAnsi="맑은 고딕"/>
              </w:rPr>
              <w:t>11</w:t>
            </w:r>
            <w:r w:rsidRPr="00E74E4F">
              <w:rPr>
                <w:rFonts w:ascii="맑은 고딕" w:hAnsi="맑은 고딕"/>
              </w:rPr>
              <w:t>-</w:t>
            </w:r>
            <w:r>
              <w:rPr>
                <w:rFonts w:ascii="맑은 고딕" w:hAnsi="맑은 고딕"/>
              </w:rPr>
              <w:t>25</w:t>
            </w:r>
            <w:r w:rsidRPr="00E74E4F">
              <w:rPr>
                <w:rFonts w:ascii="맑은 고딕" w:hAnsi="맑은 고딕"/>
              </w:rPr>
              <w:t xml:space="preserve"> ~ 2019-</w:t>
            </w:r>
            <w:r>
              <w:rPr>
                <w:rFonts w:ascii="맑은 고딕" w:hAnsi="맑은 고딕"/>
              </w:rPr>
              <w:t>11</w:t>
            </w:r>
            <w:r w:rsidRPr="00E74E4F">
              <w:rPr>
                <w:rFonts w:ascii="맑은 고딕" w:hAnsi="맑은 고딕"/>
              </w:rPr>
              <w:t>-</w:t>
            </w:r>
            <w:r>
              <w:rPr>
                <w:rFonts w:ascii="맑은 고딕" w:hAnsi="맑은 고딕"/>
              </w:rPr>
              <w:t>25</w:t>
            </w:r>
          </w:p>
        </w:tc>
        <w:tc>
          <w:tcPr>
            <w:tcW w:w="2663" w:type="dxa"/>
            <w:vAlign w:val="center"/>
          </w:tcPr>
          <w:p w:rsidR="00CF025C" w:rsidRPr="00E74E4F" w:rsidRDefault="00CF025C" w:rsidP="00865961">
            <w:pPr>
              <w:rPr>
                <w:rFonts w:ascii="맑은 고딕" w:hAnsi="맑은 고딕"/>
              </w:rPr>
            </w:pPr>
            <w:r w:rsidRPr="00E74E4F">
              <w:rPr>
                <w:rFonts w:ascii="맑은 고딕" w:hAnsi="맑은 고딕" w:hint="eastAsia"/>
              </w:rPr>
              <w:t>프로젝트 계획서</w:t>
            </w:r>
          </w:p>
        </w:tc>
      </w:tr>
      <w:tr w:rsidR="00CF025C" w:rsidRPr="00E74E4F" w:rsidTr="00865961">
        <w:tc>
          <w:tcPr>
            <w:tcW w:w="2182" w:type="dxa"/>
            <w:vAlign w:val="center"/>
          </w:tcPr>
          <w:p w:rsidR="00CF025C" w:rsidRPr="00E74E4F" w:rsidRDefault="00CF025C" w:rsidP="00865961">
            <w:pPr>
              <w:rPr>
                <w:rFonts w:ascii="맑은 고딕" w:hAnsi="맑은 고딕"/>
              </w:rPr>
            </w:pPr>
            <w:r w:rsidRPr="00E74E4F">
              <w:rPr>
                <w:rFonts w:ascii="맑은 고딕" w:hAnsi="맑은 고딕" w:hint="eastAsia"/>
              </w:rPr>
              <w:t>설계</w:t>
            </w:r>
          </w:p>
        </w:tc>
        <w:tc>
          <w:tcPr>
            <w:tcW w:w="3649" w:type="dxa"/>
            <w:vAlign w:val="center"/>
          </w:tcPr>
          <w:p w:rsidR="00CF025C" w:rsidRPr="00E74E4F" w:rsidRDefault="00CF025C" w:rsidP="00865961">
            <w:pPr>
              <w:rPr>
                <w:rFonts w:ascii="맑은 고딕" w:hAnsi="맑은 고딕"/>
              </w:rPr>
            </w:pPr>
            <w:r w:rsidRPr="00E74E4F">
              <w:rPr>
                <w:rFonts w:ascii="맑은 고딕" w:hAnsi="맑은 고딕" w:hint="eastAsia"/>
              </w:rPr>
              <w:t>2</w:t>
            </w:r>
            <w:r w:rsidRPr="00E74E4F">
              <w:rPr>
                <w:rFonts w:ascii="맑은 고딕" w:hAnsi="맑은 고딕"/>
              </w:rPr>
              <w:t>019-</w:t>
            </w:r>
            <w:r>
              <w:rPr>
                <w:rFonts w:ascii="맑은 고딕" w:hAnsi="맑은 고딕"/>
              </w:rPr>
              <w:t>11</w:t>
            </w:r>
            <w:r w:rsidRPr="00E74E4F">
              <w:rPr>
                <w:rFonts w:ascii="맑은 고딕" w:hAnsi="맑은 고딕"/>
              </w:rPr>
              <w:t>-</w:t>
            </w:r>
            <w:r>
              <w:rPr>
                <w:rFonts w:ascii="맑은 고딕" w:hAnsi="맑은 고딕"/>
              </w:rPr>
              <w:t>25</w:t>
            </w:r>
            <w:r w:rsidRPr="00E74E4F">
              <w:rPr>
                <w:rFonts w:ascii="맑은 고딕" w:hAnsi="맑은 고딕"/>
              </w:rPr>
              <w:t xml:space="preserve"> ~ 2019-</w:t>
            </w:r>
            <w:r>
              <w:rPr>
                <w:rFonts w:ascii="맑은 고딕" w:hAnsi="맑은 고딕"/>
              </w:rPr>
              <w:t>11</w:t>
            </w:r>
            <w:r w:rsidRPr="00E74E4F">
              <w:rPr>
                <w:rFonts w:ascii="맑은 고딕" w:hAnsi="맑은 고딕"/>
              </w:rPr>
              <w:t>-</w:t>
            </w:r>
            <w:r>
              <w:rPr>
                <w:rFonts w:ascii="맑은 고딕" w:hAnsi="맑은 고딕"/>
              </w:rPr>
              <w:t>27</w:t>
            </w:r>
          </w:p>
        </w:tc>
        <w:tc>
          <w:tcPr>
            <w:tcW w:w="2663" w:type="dxa"/>
            <w:vAlign w:val="center"/>
          </w:tcPr>
          <w:p w:rsidR="00CF025C" w:rsidRPr="00E74E4F" w:rsidRDefault="00CF025C" w:rsidP="00865961">
            <w:pPr>
              <w:rPr>
                <w:rFonts w:ascii="맑은 고딕" w:hAnsi="맑은 고딕"/>
              </w:rPr>
            </w:pPr>
            <w:r w:rsidRPr="00E74E4F">
              <w:rPr>
                <w:rFonts w:ascii="맑은 고딕" w:hAnsi="맑은 고딕" w:hint="eastAsia"/>
              </w:rPr>
              <w:t>설계서</w:t>
            </w:r>
          </w:p>
        </w:tc>
      </w:tr>
      <w:tr w:rsidR="00CF025C" w:rsidRPr="00E74E4F" w:rsidTr="00865961">
        <w:tc>
          <w:tcPr>
            <w:tcW w:w="2182" w:type="dxa"/>
            <w:vAlign w:val="center"/>
          </w:tcPr>
          <w:p w:rsidR="00CF025C" w:rsidRPr="00E74E4F" w:rsidRDefault="00CF025C" w:rsidP="00865961">
            <w:pPr>
              <w:rPr>
                <w:rFonts w:ascii="맑은 고딕" w:hAnsi="맑은 고딕"/>
              </w:rPr>
            </w:pPr>
            <w:r w:rsidRPr="00E74E4F">
              <w:rPr>
                <w:rFonts w:ascii="맑은 고딕" w:hAnsi="맑은 고딕" w:hint="eastAsia"/>
              </w:rPr>
              <w:t>구현</w:t>
            </w:r>
          </w:p>
        </w:tc>
        <w:tc>
          <w:tcPr>
            <w:tcW w:w="3649" w:type="dxa"/>
            <w:vAlign w:val="center"/>
          </w:tcPr>
          <w:p w:rsidR="00CF025C" w:rsidRPr="00E74E4F" w:rsidRDefault="00CF025C" w:rsidP="00865961">
            <w:pPr>
              <w:rPr>
                <w:rFonts w:ascii="맑은 고딕" w:hAnsi="맑은 고딕"/>
              </w:rPr>
            </w:pPr>
            <w:r w:rsidRPr="00E74E4F">
              <w:rPr>
                <w:rFonts w:ascii="맑은 고딕" w:hAnsi="맑은 고딕" w:hint="eastAsia"/>
              </w:rPr>
              <w:t>2</w:t>
            </w:r>
            <w:r w:rsidRPr="00E74E4F">
              <w:rPr>
                <w:rFonts w:ascii="맑은 고딕" w:hAnsi="맑은 고딕"/>
              </w:rPr>
              <w:t>019-</w:t>
            </w:r>
            <w:r>
              <w:rPr>
                <w:rFonts w:ascii="맑은 고딕" w:hAnsi="맑은 고딕"/>
              </w:rPr>
              <w:t>11</w:t>
            </w:r>
            <w:r w:rsidRPr="00E74E4F">
              <w:rPr>
                <w:rFonts w:ascii="맑은 고딕" w:hAnsi="맑은 고딕"/>
              </w:rPr>
              <w:t>-</w:t>
            </w:r>
            <w:r>
              <w:rPr>
                <w:rFonts w:ascii="맑은 고딕" w:hAnsi="맑은 고딕"/>
              </w:rPr>
              <w:t>27</w:t>
            </w:r>
            <w:r w:rsidRPr="00E74E4F">
              <w:rPr>
                <w:rFonts w:ascii="맑은 고딕" w:hAnsi="맑은 고딕"/>
              </w:rPr>
              <w:t xml:space="preserve"> ~ 2019-</w:t>
            </w:r>
            <w:r>
              <w:rPr>
                <w:rFonts w:ascii="맑은 고딕" w:hAnsi="맑은 고딕"/>
              </w:rPr>
              <w:t>12</w:t>
            </w:r>
            <w:r w:rsidRPr="00E74E4F">
              <w:rPr>
                <w:rFonts w:ascii="맑은 고딕" w:hAnsi="맑은 고딕"/>
              </w:rPr>
              <w:t>-</w:t>
            </w:r>
            <w:r>
              <w:rPr>
                <w:rFonts w:ascii="맑은 고딕" w:hAnsi="맑은 고딕"/>
              </w:rPr>
              <w:t>03</w:t>
            </w:r>
          </w:p>
        </w:tc>
        <w:tc>
          <w:tcPr>
            <w:tcW w:w="2663" w:type="dxa"/>
            <w:vAlign w:val="center"/>
          </w:tcPr>
          <w:p w:rsidR="00CF025C" w:rsidRPr="00E74E4F" w:rsidRDefault="00CF025C" w:rsidP="00865961">
            <w:pPr>
              <w:rPr>
                <w:rFonts w:ascii="맑은 고딕" w:hAnsi="맑은 고딕"/>
              </w:rPr>
            </w:pPr>
            <w:r w:rsidRPr="00E74E4F">
              <w:rPr>
                <w:rFonts w:ascii="맑은 고딕" w:hAnsi="맑은 고딕" w:hint="eastAsia"/>
              </w:rPr>
              <w:t>소스코드</w:t>
            </w:r>
          </w:p>
        </w:tc>
      </w:tr>
      <w:tr w:rsidR="00CF025C" w:rsidRPr="00E74E4F" w:rsidTr="00865961">
        <w:tc>
          <w:tcPr>
            <w:tcW w:w="2182" w:type="dxa"/>
            <w:vAlign w:val="center"/>
          </w:tcPr>
          <w:p w:rsidR="00CF025C" w:rsidRPr="00E74E4F" w:rsidRDefault="00CF025C" w:rsidP="00865961">
            <w:pPr>
              <w:rPr>
                <w:rFonts w:ascii="맑은 고딕" w:hAnsi="맑은 고딕"/>
              </w:rPr>
            </w:pPr>
            <w:r w:rsidRPr="00E74E4F">
              <w:rPr>
                <w:rFonts w:ascii="맑은 고딕" w:hAnsi="맑은 고딕" w:hint="eastAsia"/>
              </w:rPr>
              <w:t>테스팅</w:t>
            </w:r>
          </w:p>
        </w:tc>
        <w:tc>
          <w:tcPr>
            <w:tcW w:w="3649" w:type="dxa"/>
            <w:vAlign w:val="center"/>
          </w:tcPr>
          <w:p w:rsidR="00CF025C" w:rsidRPr="00E74E4F" w:rsidRDefault="00CF025C" w:rsidP="00865961">
            <w:pPr>
              <w:rPr>
                <w:rFonts w:ascii="맑은 고딕" w:hAnsi="맑은 고딕"/>
              </w:rPr>
            </w:pPr>
            <w:r w:rsidRPr="00E74E4F">
              <w:rPr>
                <w:rFonts w:ascii="맑은 고딕" w:hAnsi="맑은 고딕" w:hint="eastAsia"/>
              </w:rPr>
              <w:t>2</w:t>
            </w:r>
            <w:r w:rsidRPr="00E74E4F">
              <w:rPr>
                <w:rFonts w:ascii="맑은 고딕" w:hAnsi="맑은 고딕"/>
              </w:rPr>
              <w:t>019-</w:t>
            </w:r>
            <w:r>
              <w:rPr>
                <w:rFonts w:ascii="맑은 고딕" w:hAnsi="맑은 고딕"/>
              </w:rPr>
              <w:t>12</w:t>
            </w:r>
            <w:r w:rsidRPr="00E74E4F">
              <w:rPr>
                <w:rFonts w:ascii="맑은 고딕" w:hAnsi="맑은 고딕"/>
              </w:rPr>
              <w:t>-</w:t>
            </w:r>
            <w:r>
              <w:rPr>
                <w:rFonts w:ascii="맑은 고딕" w:hAnsi="맑은 고딕"/>
              </w:rPr>
              <w:t>03</w:t>
            </w:r>
            <w:r w:rsidRPr="00E74E4F">
              <w:rPr>
                <w:rFonts w:ascii="맑은 고딕" w:hAnsi="맑은 고딕"/>
              </w:rPr>
              <w:t xml:space="preserve"> ~ 2019-</w:t>
            </w:r>
            <w:r>
              <w:rPr>
                <w:rFonts w:ascii="맑은 고딕" w:hAnsi="맑은 고딕"/>
              </w:rPr>
              <w:t>12</w:t>
            </w:r>
            <w:r w:rsidRPr="00E74E4F">
              <w:rPr>
                <w:rFonts w:ascii="맑은 고딕" w:hAnsi="맑은 고딕"/>
              </w:rPr>
              <w:t>-</w:t>
            </w:r>
            <w:r>
              <w:rPr>
                <w:rFonts w:ascii="맑은 고딕" w:hAnsi="맑은 고딕"/>
              </w:rPr>
              <w:t>03</w:t>
            </w:r>
          </w:p>
        </w:tc>
        <w:tc>
          <w:tcPr>
            <w:tcW w:w="2663" w:type="dxa"/>
            <w:vAlign w:val="center"/>
          </w:tcPr>
          <w:p w:rsidR="00CF025C" w:rsidRPr="00E74E4F" w:rsidRDefault="00CF025C" w:rsidP="00865961">
            <w:pPr>
              <w:rPr>
                <w:rFonts w:ascii="맑은 고딕" w:hAnsi="맑은 고딕"/>
              </w:rPr>
            </w:pPr>
            <w:r w:rsidRPr="00E74E4F">
              <w:rPr>
                <w:rFonts w:ascii="맑은 고딕" w:hAnsi="맑은 고딕" w:hint="eastAsia"/>
              </w:rPr>
              <w:t>테스트케이스 ,</w:t>
            </w:r>
            <w:r w:rsidRPr="00E74E4F">
              <w:rPr>
                <w:rFonts w:ascii="맑은 고딕" w:hAnsi="맑은 고딕"/>
              </w:rPr>
              <w:t xml:space="preserve"> </w:t>
            </w:r>
            <w:r w:rsidRPr="00E74E4F">
              <w:rPr>
                <w:rFonts w:ascii="맑은 고딕" w:hAnsi="맑은 고딕" w:hint="eastAsia"/>
              </w:rPr>
              <w:t>보고서</w:t>
            </w:r>
          </w:p>
        </w:tc>
      </w:tr>
      <w:tr w:rsidR="00CF025C" w:rsidRPr="00E74E4F" w:rsidTr="00865961">
        <w:tc>
          <w:tcPr>
            <w:tcW w:w="2182" w:type="dxa"/>
            <w:vAlign w:val="center"/>
          </w:tcPr>
          <w:p w:rsidR="00CF025C" w:rsidRPr="00E74E4F" w:rsidRDefault="00CF025C" w:rsidP="00865961">
            <w:pPr>
              <w:rPr>
                <w:rFonts w:ascii="맑은 고딕" w:hAnsi="맑은 고딕"/>
              </w:rPr>
            </w:pPr>
            <w:r w:rsidRPr="00E74E4F">
              <w:rPr>
                <w:rFonts w:ascii="맑은 고딕" w:hAnsi="맑은 고딕" w:hint="eastAsia"/>
              </w:rPr>
              <w:t>유지보수</w:t>
            </w:r>
          </w:p>
        </w:tc>
        <w:tc>
          <w:tcPr>
            <w:tcW w:w="3649" w:type="dxa"/>
            <w:vAlign w:val="center"/>
          </w:tcPr>
          <w:p w:rsidR="00CF025C" w:rsidRPr="00E74E4F" w:rsidRDefault="00CF025C" w:rsidP="00865961">
            <w:pPr>
              <w:rPr>
                <w:rFonts w:ascii="맑은 고딕" w:hAnsi="맑은 고딕"/>
              </w:rPr>
            </w:pPr>
            <w:r w:rsidRPr="00E74E4F">
              <w:rPr>
                <w:rFonts w:ascii="맑은 고딕" w:hAnsi="맑은 고딕" w:hint="eastAsia"/>
              </w:rPr>
              <w:t>2</w:t>
            </w:r>
            <w:r w:rsidRPr="00E74E4F">
              <w:rPr>
                <w:rFonts w:ascii="맑은 고딕" w:hAnsi="맑은 고딕"/>
              </w:rPr>
              <w:t>019-</w:t>
            </w:r>
            <w:r>
              <w:rPr>
                <w:rFonts w:ascii="맑은 고딕" w:hAnsi="맑은 고딕"/>
              </w:rPr>
              <w:t>12</w:t>
            </w:r>
            <w:r w:rsidRPr="00E74E4F">
              <w:rPr>
                <w:rFonts w:ascii="맑은 고딕" w:hAnsi="맑은 고딕"/>
              </w:rPr>
              <w:t>-</w:t>
            </w:r>
            <w:r>
              <w:rPr>
                <w:rFonts w:ascii="맑은 고딕" w:hAnsi="맑은 고딕"/>
              </w:rPr>
              <w:t>03</w:t>
            </w:r>
            <w:r w:rsidRPr="00E74E4F">
              <w:rPr>
                <w:rFonts w:ascii="맑은 고딕" w:hAnsi="맑은 고딕"/>
              </w:rPr>
              <w:t xml:space="preserve"> ~ 2019-</w:t>
            </w:r>
            <w:r>
              <w:rPr>
                <w:rFonts w:ascii="맑은 고딕" w:hAnsi="맑은 고딕"/>
              </w:rPr>
              <w:t>12</w:t>
            </w:r>
            <w:r w:rsidRPr="00E74E4F">
              <w:rPr>
                <w:rFonts w:ascii="맑은 고딕" w:hAnsi="맑은 고딕"/>
              </w:rPr>
              <w:t>-</w:t>
            </w:r>
            <w:r>
              <w:rPr>
                <w:rFonts w:ascii="맑은 고딕" w:hAnsi="맑은 고딕"/>
              </w:rPr>
              <w:t>09</w:t>
            </w:r>
          </w:p>
        </w:tc>
        <w:tc>
          <w:tcPr>
            <w:tcW w:w="2663" w:type="dxa"/>
            <w:vAlign w:val="center"/>
          </w:tcPr>
          <w:p w:rsidR="00CF025C" w:rsidRPr="00E74E4F" w:rsidRDefault="00CF025C" w:rsidP="00865961">
            <w:pPr>
              <w:rPr>
                <w:rFonts w:ascii="맑은 고딕" w:hAnsi="맑은 고딕"/>
              </w:rPr>
            </w:pPr>
          </w:p>
        </w:tc>
      </w:tr>
    </w:tbl>
    <w:p w:rsidR="00CF025C" w:rsidRPr="00CF025C" w:rsidRDefault="00CF025C" w:rsidP="00CF025C"/>
    <w:p w:rsidR="00CF025C" w:rsidRPr="00CF025C" w:rsidRDefault="00CF025C" w:rsidP="003A6D8C">
      <w:pPr>
        <w:pStyle w:val="2"/>
        <w:numPr>
          <w:ilvl w:val="1"/>
          <w:numId w:val="2"/>
        </w:numPr>
      </w:pPr>
      <w:r>
        <w:rPr>
          <w:rFonts w:hint="eastAsia"/>
        </w:rPr>
        <w:t>조직 및 역할 분담</w:t>
      </w:r>
    </w:p>
    <w:p w:rsidR="00CF025C" w:rsidRDefault="00CF025C" w:rsidP="00CF025C">
      <w:pPr>
        <w:widowControl/>
        <w:wordWrap/>
        <w:autoSpaceDE/>
        <w:autoSpaceDN/>
        <w:jc w:val="left"/>
      </w:pPr>
      <w:r>
        <w:t>-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1"/>
        <w:gridCol w:w="3070"/>
        <w:gridCol w:w="4153"/>
      </w:tblGrid>
      <w:tr w:rsidR="00CF025C" w:rsidRPr="00ED3896" w:rsidTr="00865961">
        <w:trPr>
          <w:trHeight w:val="165"/>
        </w:trPr>
        <w:tc>
          <w:tcPr>
            <w:tcW w:w="1271" w:type="dxa"/>
            <w:shd w:val="clear" w:color="auto" w:fill="C0C0C0"/>
            <w:vAlign w:val="center"/>
          </w:tcPr>
          <w:p w:rsidR="00CF025C" w:rsidRPr="00ED3896" w:rsidRDefault="00CF025C" w:rsidP="00865961">
            <w:pPr>
              <w:pStyle w:val="af0"/>
            </w:pPr>
            <w:r>
              <w:rPr>
                <w:rFonts w:hint="eastAsia"/>
              </w:rPr>
              <w:t>팀원</w:t>
            </w:r>
          </w:p>
        </w:tc>
        <w:tc>
          <w:tcPr>
            <w:tcW w:w="3070" w:type="dxa"/>
            <w:shd w:val="clear" w:color="auto" w:fill="C0C0C0"/>
            <w:vAlign w:val="center"/>
          </w:tcPr>
          <w:p w:rsidR="00CF025C" w:rsidRPr="00ED3896" w:rsidRDefault="00CF025C" w:rsidP="00865961">
            <w:pPr>
              <w:pStyle w:val="af0"/>
            </w:pPr>
            <w:r>
              <w:rPr>
                <w:rFonts w:hint="eastAsia"/>
              </w:rPr>
              <w:t>역할</w:t>
            </w:r>
          </w:p>
        </w:tc>
        <w:tc>
          <w:tcPr>
            <w:tcW w:w="4153" w:type="dxa"/>
            <w:shd w:val="clear" w:color="auto" w:fill="C0C0C0"/>
            <w:vAlign w:val="center"/>
          </w:tcPr>
          <w:p w:rsidR="00CF025C" w:rsidRPr="00ED3896" w:rsidRDefault="00CF025C" w:rsidP="00865961">
            <w:pPr>
              <w:pStyle w:val="af0"/>
            </w:pPr>
            <w:r>
              <w:rPr>
                <w:rFonts w:hint="eastAsia"/>
              </w:rPr>
              <w:t>책임</w:t>
            </w:r>
          </w:p>
        </w:tc>
      </w:tr>
      <w:tr w:rsidR="00CF025C" w:rsidRPr="00E74E4F" w:rsidTr="00865961">
        <w:trPr>
          <w:trHeight w:val="72"/>
        </w:trPr>
        <w:tc>
          <w:tcPr>
            <w:tcW w:w="1271" w:type="dxa"/>
            <w:vAlign w:val="center"/>
          </w:tcPr>
          <w:p w:rsidR="00CF025C" w:rsidRPr="00E74E4F" w:rsidRDefault="00CF025C" w:rsidP="00865961">
            <w:pPr>
              <w:rPr>
                <w:rFonts w:ascii="맑은 고딕" w:hAnsi="맑은 고딕"/>
              </w:rPr>
            </w:pPr>
            <w:r w:rsidRPr="00E74E4F">
              <w:rPr>
                <w:rFonts w:ascii="맑은 고딕" w:hAnsi="맑은 고딕" w:hint="eastAsia"/>
              </w:rPr>
              <w:t>이동석</w:t>
            </w:r>
          </w:p>
        </w:tc>
        <w:tc>
          <w:tcPr>
            <w:tcW w:w="3070" w:type="dxa"/>
            <w:vAlign w:val="center"/>
          </w:tcPr>
          <w:p w:rsidR="00CF025C" w:rsidRPr="00E74E4F" w:rsidRDefault="00CF025C" w:rsidP="00865961">
            <w:pPr>
              <w:rPr>
                <w:rFonts w:ascii="맑은 고딕" w:hAnsi="맑은 고딕"/>
              </w:rPr>
            </w:pPr>
            <w:r w:rsidRPr="00E74E4F">
              <w:rPr>
                <w:rFonts w:ascii="맑은 고딕" w:hAnsi="맑은 고딕" w:hint="eastAsia"/>
              </w:rPr>
              <w:t>P</w:t>
            </w:r>
            <w:r w:rsidRPr="00E74E4F">
              <w:rPr>
                <w:rFonts w:ascii="맑은 고딕" w:hAnsi="맑은 고딕"/>
              </w:rPr>
              <w:t>M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 xml:space="preserve">및 </w:t>
            </w:r>
            <w:r w:rsidR="00A83DB8">
              <w:rPr>
                <w:rFonts w:ascii="맑은 고딕" w:hAnsi="맑은 고딕" w:hint="eastAsia"/>
              </w:rPr>
              <w:t xml:space="preserve">프로그램 </w:t>
            </w:r>
            <w:r>
              <w:rPr>
                <w:rFonts w:ascii="맑은 고딕" w:hAnsi="맑은 고딕" w:hint="eastAsia"/>
              </w:rPr>
              <w:t>설계</w:t>
            </w:r>
          </w:p>
        </w:tc>
        <w:tc>
          <w:tcPr>
            <w:tcW w:w="4153" w:type="dxa"/>
            <w:vAlign w:val="center"/>
          </w:tcPr>
          <w:p w:rsidR="00CF025C" w:rsidRPr="00E74E4F" w:rsidRDefault="00CF025C" w:rsidP="00865961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프로젝트의 계획과 실행의 종합적인 책임</w:t>
            </w:r>
          </w:p>
        </w:tc>
      </w:tr>
      <w:tr w:rsidR="00CF025C" w:rsidRPr="00E74E4F" w:rsidTr="00865961">
        <w:tc>
          <w:tcPr>
            <w:tcW w:w="1271" w:type="dxa"/>
            <w:vAlign w:val="center"/>
          </w:tcPr>
          <w:p w:rsidR="00CF025C" w:rsidRPr="00E74E4F" w:rsidRDefault="00CF025C" w:rsidP="00865961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강대훈</w:t>
            </w:r>
          </w:p>
        </w:tc>
        <w:tc>
          <w:tcPr>
            <w:tcW w:w="3070" w:type="dxa"/>
            <w:vAlign w:val="center"/>
          </w:tcPr>
          <w:p w:rsidR="00CF025C" w:rsidRPr="00E74E4F" w:rsidRDefault="00A83DB8" w:rsidP="00865961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프로그램 설계 및 문서 작성</w:t>
            </w:r>
          </w:p>
        </w:tc>
        <w:tc>
          <w:tcPr>
            <w:tcW w:w="4153" w:type="dxa"/>
            <w:vAlign w:val="center"/>
          </w:tcPr>
          <w:p w:rsidR="00CF025C" w:rsidRPr="00A83DB8" w:rsidRDefault="00CF025C" w:rsidP="00865961">
            <w:pPr>
              <w:rPr>
                <w:rFonts w:ascii="맑은 고딕" w:hAnsi="맑은 고딕"/>
              </w:rPr>
            </w:pPr>
            <w:r w:rsidRPr="00A83DB8">
              <w:rPr>
                <w:rFonts w:ascii="맑은 고딕" w:hAnsi="맑은 고딕" w:hint="eastAsia"/>
              </w:rPr>
              <w:t>요구사항에 맞춰서 프로그램을 설계</w:t>
            </w:r>
            <w:r w:rsidR="00A83DB8">
              <w:rPr>
                <w:rFonts w:ascii="맑은 고딕" w:hAnsi="맑은 고딕" w:hint="eastAsia"/>
              </w:rPr>
              <w:t>하고 문서를 작성</w:t>
            </w:r>
          </w:p>
        </w:tc>
      </w:tr>
    </w:tbl>
    <w:p w:rsidR="00E20FC2" w:rsidRDefault="00E20FC2">
      <w:pPr>
        <w:widowControl/>
        <w:wordWrap/>
        <w:autoSpaceDE/>
        <w:autoSpaceDN/>
        <w:jc w:val="left"/>
        <w:rPr>
          <w:rFonts w:ascii="맑은 고딕" w:hAnsi="맑은 고딕"/>
        </w:rPr>
      </w:pPr>
      <w:r>
        <w:rPr>
          <w:rFonts w:ascii="맑은 고딕" w:hAnsi="맑은 고딕"/>
        </w:rPr>
        <w:br w:type="page"/>
      </w:r>
      <w:r>
        <w:rPr>
          <w:rFonts w:ascii="맑은 고딕" w:hAnsi="맑은 고딕"/>
        </w:rPr>
        <w:lastRenderedPageBreak/>
        <w:t xml:space="preserve"> </w:t>
      </w:r>
    </w:p>
    <w:p w:rsidR="00E20FC2" w:rsidRDefault="00E20FC2" w:rsidP="003A6D8C">
      <w:pPr>
        <w:pStyle w:val="2"/>
        <w:numPr>
          <w:ilvl w:val="1"/>
          <w:numId w:val="2"/>
        </w:numPr>
      </w:pPr>
      <w:r>
        <w:rPr>
          <w:rFonts w:hint="eastAsia"/>
        </w:rPr>
        <w:t>산출물 관</w:t>
      </w:r>
      <w:r w:rsidR="007D172E">
        <w:rPr>
          <w:rFonts w:hint="eastAsia"/>
        </w:rPr>
        <w:t>리</w:t>
      </w:r>
      <w:r w:rsidR="007D172E">
        <w:t xml:space="preserve">  </w:t>
      </w:r>
      <w:r>
        <w:t xml:space="preserve">  </w:t>
      </w:r>
    </w:p>
    <w:p w:rsidR="00E20FC2" w:rsidRDefault="007D172E" w:rsidP="00E20FC2">
      <w:r>
        <w:rPr>
          <w:noProof/>
        </w:rPr>
        <mc:AlternateContent>
          <mc:Choice Requires="wpg">
            <w:drawing>
              <wp:inline distT="0" distB="0" distL="0" distR="0" wp14:anchorId="6DE01962" wp14:editId="493AA4CF">
                <wp:extent cx="3566160" cy="2562225"/>
                <wp:effectExtent l="9525" t="9525" r="15240" b="9525"/>
                <wp:docPr id="4" name="그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66160" cy="2562225"/>
                          <a:chOff x="0" y="0"/>
                          <a:chExt cx="3307742" cy="2383406"/>
                        </a:xfrm>
                      </wpg:grpSpPr>
                      <wps:wsp>
                        <wps:cNvPr id="15" name="타원 2"/>
                        <wps:cNvSpPr>
                          <a:spLocks noChangeArrowheads="1"/>
                        </wps:cNvSpPr>
                        <wps:spPr bwMode="auto">
                          <a:xfrm>
                            <a:off x="1160891" y="0"/>
                            <a:ext cx="985960" cy="96409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0B78" w:rsidRDefault="005E0B78" w:rsidP="007D172E">
                              <w:pPr>
                                <w:jc w:val="center"/>
                                <w:rPr>
                                  <w:kern w:val="0"/>
                                </w:rPr>
                              </w:pPr>
                              <w:r w:rsidRPr="00244BFE">
                                <w:rPr>
                                  <w:rFonts w:ascii="맑은 고딕" w:hAnsi="맑은 고딕" w:hint="eastAsia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팀원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사각형: 둥근 모서리 3"/>
                        <wps:cNvSpPr>
                          <a:spLocks noChangeArrowheads="1"/>
                        </wps:cNvSpPr>
                        <wps:spPr bwMode="auto">
                          <a:xfrm>
                            <a:off x="0" y="1626039"/>
                            <a:ext cx="1160891" cy="75736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ED7D3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0B78" w:rsidRDefault="005E0B78" w:rsidP="007D172E">
                              <w:pPr>
                                <w:jc w:val="center"/>
                                <w:rPr>
                                  <w:kern w:val="0"/>
                                </w:rPr>
                              </w:pPr>
                              <w:r w:rsidRPr="00244BFE">
                                <w:rPr>
                                  <w:rFonts w:ascii="맑은 고딕" w:hAnsi="맑은 고딕" w:hint="eastAsia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Trello</w:t>
                              </w:r>
                            </w:p>
                            <w:p w:rsidR="005E0B78" w:rsidRDefault="005E0B78" w:rsidP="007D172E">
                              <w:pPr>
                                <w:jc w:val="center"/>
                              </w:pPr>
                              <w:r w:rsidRPr="00244BFE">
                                <w:rPr>
                                  <w:rFonts w:ascii="맑은 고딕" w:hAnsi="맑은 고딕" w:hint="eastAsia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문서관리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사각형: 둥근 모서리 4"/>
                        <wps:cNvSpPr>
                          <a:spLocks noChangeArrowheads="1"/>
                        </wps:cNvSpPr>
                        <wps:spPr bwMode="auto">
                          <a:xfrm>
                            <a:off x="2146851" y="1626039"/>
                            <a:ext cx="1160891" cy="75736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ED7D3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0B78" w:rsidRDefault="005E0B78" w:rsidP="007D172E">
                              <w:pPr>
                                <w:jc w:val="center"/>
                                <w:rPr>
                                  <w:kern w:val="0"/>
                                </w:rPr>
                              </w:pPr>
                              <w:r w:rsidRPr="00244BFE">
                                <w:rPr>
                                  <w:rFonts w:ascii="맑은 고딕" w:hAnsi="맑은 고딕" w:hint="eastAsia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GitHub</w:t>
                              </w:r>
                            </w:p>
                            <w:p w:rsidR="005E0B78" w:rsidRDefault="005E0B78" w:rsidP="007D172E">
                              <w:pPr>
                                <w:jc w:val="center"/>
                              </w:pPr>
                              <w:r w:rsidRPr="00244BFE">
                                <w:rPr>
                                  <w:rFonts w:ascii="맑은 고딕" w:hAnsi="맑은 고딕" w:hint="eastAsia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코드관리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직선 화살표 연결선 5"/>
                        <wps:cNvCnPr>
                          <a:cxnSpLocks/>
                        </wps:cNvCnPr>
                        <wps:spPr bwMode="auto">
                          <a:xfrm>
                            <a:off x="2146851" y="962111"/>
                            <a:ext cx="353834" cy="461174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직선 화살표 연결선 6"/>
                        <wps:cNvCnPr>
                          <a:cxnSpLocks/>
                        </wps:cNvCnPr>
                        <wps:spPr bwMode="auto">
                          <a:xfrm flipH="1">
                            <a:off x="807057" y="962111"/>
                            <a:ext cx="357810" cy="461174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E01962" id="그룹 4" o:spid="_x0000_s1026" style="width:280.8pt;height:201.75pt;mso-position-horizontal-relative:char;mso-position-vertical-relative:line" coordsize="33077,23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">
                <v:oval id="타원 2" o:spid="_x0000_s1027" style="position:absolute;left:11608;width:9860;height:9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" strokecolor="#a5a5a5" strokeweight="1pt">
                  <v:stroke joinstyle="miter"/>
                  <v:textbox>
                    <w:txbxContent>
                      <w:p w:rsidR="005E0B78" w:rsidRDefault="005E0B78" w:rsidP="007D172E">
                        <w:pPr>
                          <w:jc w:val="center"/>
                          <w:rPr>
                            <w:kern w:val="0"/>
                          </w:rPr>
                        </w:pPr>
                        <w:r w:rsidRPr="00244BFE">
                          <w:rPr>
                            <w:rFonts w:ascii="맑은 고딕" w:hAnsi="맑은 고딕" w:hint="eastAsia"/>
                            <w:color w:val="000000"/>
                            <w:kern w:val="24"/>
                            <w:sz w:val="36"/>
                            <w:szCs w:val="36"/>
                          </w:rPr>
                          <w:t>팀원</w:t>
                        </w:r>
                      </w:p>
                    </w:txbxContent>
                  </v:textbox>
                </v:oval>
                <v:roundrect id="사각형: 둥근 모서리 3" o:spid="_x0000_s1028" style="position:absolute;top:16260;width:11608;height:75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" strokecolor="#ed7d31" strokeweight="1pt">
                  <v:stroke joinstyle="miter"/>
                  <v:textbox>
                    <w:txbxContent>
                      <w:p w:rsidR="005E0B78" w:rsidRDefault="005E0B78" w:rsidP="007D172E">
                        <w:pPr>
                          <w:jc w:val="center"/>
                          <w:rPr>
                            <w:kern w:val="0"/>
                          </w:rPr>
                        </w:pPr>
                        <w:r w:rsidRPr="00244BFE">
                          <w:rPr>
                            <w:rFonts w:ascii="맑은 고딕" w:hAnsi="맑은 고딕" w:hint="eastAsia"/>
                            <w:color w:val="000000"/>
                            <w:kern w:val="24"/>
                            <w:sz w:val="36"/>
                            <w:szCs w:val="36"/>
                          </w:rPr>
                          <w:t>Trello</w:t>
                        </w:r>
                      </w:p>
                      <w:p w:rsidR="005E0B78" w:rsidRDefault="005E0B78" w:rsidP="007D172E">
                        <w:pPr>
                          <w:jc w:val="center"/>
                        </w:pPr>
                        <w:r w:rsidRPr="00244BFE">
                          <w:rPr>
                            <w:rFonts w:ascii="맑은 고딕" w:hAnsi="맑은 고딕" w:hint="eastAsia"/>
                            <w:color w:val="000000"/>
                            <w:kern w:val="24"/>
                            <w:sz w:val="18"/>
                            <w:szCs w:val="18"/>
                          </w:rPr>
                          <w:t>문서관리</w:t>
                        </w:r>
                      </w:p>
                    </w:txbxContent>
                  </v:textbox>
                </v:roundrect>
                <v:roundrect id="사각형: 둥근 모서리 4" o:spid="_x0000_s1029" style="position:absolute;left:21468;top:16260;width:11609;height:75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" strokecolor="#ed7d31" strokeweight="1pt">
                  <v:stroke joinstyle="miter"/>
                  <v:textbox>
                    <w:txbxContent>
                      <w:p w:rsidR="005E0B78" w:rsidRDefault="005E0B78" w:rsidP="007D172E">
                        <w:pPr>
                          <w:jc w:val="center"/>
                          <w:rPr>
                            <w:kern w:val="0"/>
                          </w:rPr>
                        </w:pPr>
                        <w:r w:rsidRPr="00244BFE">
                          <w:rPr>
                            <w:rFonts w:ascii="맑은 고딕" w:hAnsi="맑은 고딕" w:hint="eastAsia"/>
                            <w:color w:val="000000"/>
                            <w:kern w:val="24"/>
                            <w:sz w:val="36"/>
                            <w:szCs w:val="36"/>
                          </w:rPr>
                          <w:t>GitHub</w:t>
                        </w:r>
                      </w:p>
                      <w:p w:rsidR="005E0B78" w:rsidRDefault="005E0B78" w:rsidP="007D172E">
                        <w:pPr>
                          <w:jc w:val="center"/>
                        </w:pPr>
                        <w:r w:rsidRPr="00244BFE">
                          <w:rPr>
                            <w:rFonts w:ascii="맑은 고딕" w:hAnsi="맑은 고딕" w:hint="eastAsia"/>
                            <w:color w:val="000000"/>
                            <w:kern w:val="24"/>
                            <w:sz w:val="18"/>
                            <w:szCs w:val="18"/>
                          </w:rPr>
                          <w:t>코드관리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5" o:spid="_x0000_s1030" type="#_x0000_t32" style="position:absolute;left:21468;top:9621;width:3538;height:46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" strokeweight=".5pt">
                  <v:stroke startarrow="block" endarrow="block" joinstyle="miter"/>
                  <o:lock v:ext="edit" shapetype="f"/>
                </v:shape>
                <v:shape id="직선 화살표 연결선 6" o:spid="_x0000_s1031" type="#_x0000_t32" style="position:absolute;left:8070;top:9621;width:3578;height:46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" strokeweight=".5pt">
                  <v:stroke startarrow="block" endarrow="block" joinstyle="miter"/>
                  <o:lock v:ext="edit" shapetype="f"/>
                </v:shape>
                <w10:anchorlock/>
              </v:group>
            </w:pict>
          </mc:Fallback>
        </mc:AlternateContent>
      </w:r>
    </w:p>
    <w:p w:rsidR="007D172E" w:rsidRDefault="007D172E" w:rsidP="00E20FC2"/>
    <w:p w:rsidR="007D172E" w:rsidRDefault="007D172E" w:rsidP="00E20FC2"/>
    <w:p w:rsidR="00CF025C" w:rsidRDefault="00CF025C" w:rsidP="00CF025C">
      <w:pPr>
        <w:widowControl/>
        <w:wordWrap/>
        <w:autoSpaceDE/>
        <w:autoSpaceDN/>
        <w:jc w:val="left"/>
      </w:pPr>
      <w:r>
        <w:t xml:space="preserve">- </w:t>
      </w:r>
      <w:r>
        <w:rPr>
          <w:rFonts w:hint="eastAsia"/>
        </w:rPr>
        <w:t>도구</w:t>
      </w:r>
      <w:r>
        <w:rPr>
          <w:rFonts w:hint="eastAsia"/>
        </w:rPr>
        <w:t xml:space="preserve"> </w:t>
      </w:r>
    </w:p>
    <w:p w:rsidR="00CF025C" w:rsidRDefault="00CF025C" w:rsidP="00CF025C">
      <w:pPr>
        <w:widowControl/>
        <w:wordWrap/>
        <w:autoSpaceDE/>
        <w:autoSpaceDN/>
        <w:jc w:val="left"/>
      </w:pPr>
    </w:p>
    <w:p w:rsidR="00CF025C" w:rsidRDefault="00CF025C" w:rsidP="00CF025C">
      <w:pPr>
        <w:widowControl/>
        <w:wordWrap/>
        <w:autoSpaceDE/>
        <w:autoSpaceDN/>
        <w:jc w:val="left"/>
        <w:rPr>
          <w:rFonts w:ascii="맑은 고딕" w:hAnsi="맑은 고딕"/>
        </w:rPr>
      </w:pPr>
      <w:r>
        <w:rPr>
          <w:rFonts w:hint="eastAsia"/>
          <w:noProof/>
        </w:rPr>
        <w:drawing>
          <wp:inline distT="0" distB="0" distL="0" distR="0" wp14:anchorId="6A3CFEE6" wp14:editId="410BAD46">
            <wp:extent cx="365760" cy="3657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다운로드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ascii="맑은 고딕" w:hAnsi="맑은 고딕"/>
        </w:rPr>
        <w:t xml:space="preserve">Ubuntu : </w:t>
      </w:r>
      <w:r>
        <w:rPr>
          <w:rFonts w:ascii="맑은 고딕" w:hAnsi="맑은 고딕" w:hint="eastAsia"/>
        </w:rPr>
        <w:t>리눅스 커널을 기반으로 한 리눅스 배포판</w:t>
      </w:r>
    </w:p>
    <w:p w:rsidR="00CF025C" w:rsidRDefault="00CF025C" w:rsidP="00CF025C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ab/>
        <w:t xml:space="preserve">  </w:t>
      </w:r>
      <w:r>
        <w:tab/>
        <w:t xml:space="preserve">-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</w:p>
    <w:p w:rsidR="00CF025C" w:rsidRDefault="00CF025C" w:rsidP="00CF025C">
      <w:pPr>
        <w:widowControl/>
        <w:wordWrap/>
        <w:autoSpaceDE/>
        <w:autoSpaceDN/>
        <w:jc w:val="left"/>
      </w:pPr>
    </w:p>
    <w:p w:rsidR="00CF025C" w:rsidRPr="00E74E4F" w:rsidRDefault="00CF025C" w:rsidP="00CF025C">
      <w:pPr>
        <w:rPr>
          <w:rFonts w:ascii="맑은 고딕" w:hAnsi="맑은 고딕"/>
        </w:rPr>
      </w:pPr>
      <w:r w:rsidRPr="00E74E4F">
        <w:rPr>
          <w:rFonts w:ascii="맑은 고딕" w:hAnsi="맑은 고딕"/>
          <w:noProof/>
        </w:rPr>
        <w:drawing>
          <wp:inline distT="0" distB="0" distL="0" distR="0" wp14:anchorId="78032999" wp14:editId="2C5FC440">
            <wp:extent cx="371475" cy="371475"/>
            <wp:effectExtent l="0" t="0" r="0" b="0"/>
            <wp:docPr id="6" name="그림 6" descr="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hub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4F">
        <w:rPr>
          <w:rFonts w:ascii="맑은 고딕" w:hAnsi="맑은 고딕" w:hint="eastAsia"/>
        </w:rPr>
        <w:t>Git (Github) : 분산 버전 관리 시스템 (원격 저장소)</w:t>
      </w:r>
    </w:p>
    <w:p w:rsidR="00CF025C" w:rsidRDefault="00CF025C" w:rsidP="00CF025C">
      <w:pPr>
        <w:rPr>
          <w:rFonts w:ascii="맑은 고딕" w:hAnsi="맑은 고딕"/>
        </w:rPr>
      </w:pPr>
      <w:r w:rsidRPr="00E74E4F">
        <w:rPr>
          <w:rFonts w:ascii="맑은 고딕" w:hAnsi="맑은 고딕" w:hint="eastAsia"/>
        </w:rPr>
        <w:tab/>
      </w:r>
      <w:r w:rsidRPr="00E74E4F">
        <w:rPr>
          <w:rFonts w:ascii="맑은 고딕" w:hAnsi="맑은 고딕" w:hint="eastAsia"/>
        </w:rPr>
        <w:tab/>
        <w:t>- 소스코드의 버전관리 (전체 이력을 기록)</w:t>
      </w:r>
    </w:p>
    <w:p w:rsidR="00CF025C" w:rsidRDefault="00CF025C" w:rsidP="00CF025C">
      <w:pPr>
        <w:rPr>
          <w:rFonts w:ascii="맑은 고딕" w:hAnsi="맑은 고딕"/>
        </w:rPr>
      </w:pPr>
    </w:p>
    <w:p w:rsidR="00CF025C" w:rsidRPr="00E74E4F" w:rsidRDefault="00CF025C" w:rsidP="00CF025C">
      <w:pPr>
        <w:rPr>
          <w:rFonts w:ascii="맑은 고딕" w:hAnsi="맑은 고딕"/>
        </w:rPr>
      </w:pPr>
      <w:r w:rsidRPr="00E74E4F">
        <w:rPr>
          <w:rFonts w:ascii="맑은 고딕" w:hAnsi="맑은 고딕"/>
          <w:noProof/>
        </w:rPr>
        <w:drawing>
          <wp:inline distT="0" distB="0" distL="0" distR="0" wp14:anchorId="70F893DA" wp14:editId="0B4D12C7">
            <wp:extent cx="361950" cy="361950"/>
            <wp:effectExtent l="0" t="0" r="0" b="0"/>
            <wp:docPr id="5" name="그림 5" descr="44042585718_0e6a837d5b63fd1cfc07_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4042585718_0e6a837d5b63fd1cfc07_5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4F">
        <w:rPr>
          <w:rFonts w:ascii="맑은 고딕" w:hAnsi="맑은 고딕"/>
        </w:rPr>
        <w:t xml:space="preserve"> Trello : </w:t>
      </w:r>
      <w:r w:rsidRPr="00E74E4F">
        <w:rPr>
          <w:rFonts w:ascii="맑은 고딕" w:hAnsi="맑은 고딕" w:hint="eastAsia"/>
        </w:rPr>
        <w:t>이슈 트래킹 시스템</w:t>
      </w:r>
    </w:p>
    <w:p w:rsidR="00CF025C" w:rsidRDefault="00CF025C" w:rsidP="00CF025C">
      <w:pPr>
        <w:rPr>
          <w:rFonts w:ascii="맑은 고딕" w:hAnsi="맑은 고딕"/>
        </w:rPr>
      </w:pPr>
      <w:r w:rsidRPr="00E74E4F">
        <w:rPr>
          <w:rFonts w:ascii="맑은 고딕" w:hAnsi="맑은 고딕" w:hint="eastAsia"/>
        </w:rPr>
        <w:tab/>
      </w:r>
      <w:r w:rsidRPr="00E74E4F">
        <w:rPr>
          <w:rFonts w:ascii="맑은 고딕" w:hAnsi="맑은 고딕" w:hint="eastAsia"/>
        </w:rPr>
        <w:tab/>
        <w:t>- 요구사항,</w:t>
      </w:r>
      <w:r w:rsidRPr="00E74E4F">
        <w:rPr>
          <w:rFonts w:ascii="맑은 고딕" w:hAnsi="맑은 고딕"/>
        </w:rPr>
        <w:t xml:space="preserve"> </w:t>
      </w:r>
      <w:r w:rsidRPr="00E74E4F">
        <w:rPr>
          <w:rFonts w:ascii="맑은 고딕" w:hAnsi="맑은 고딕" w:hint="eastAsia"/>
        </w:rPr>
        <w:t>문서,</w:t>
      </w:r>
      <w:r w:rsidRPr="00E74E4F">
        <w:rPr>
          <w:rFonts w:ascii="맑은 고딕" w:hAnsi="맑은 고딕"/>
        </w:rPr>
        <w:t xml:space="preserve"> </w:t>
      </w:r>
      <w:r w:rsidRPr="00E74E4F">
        <w:rPr>
          <w:rFonts w:ascii="맑은 고딕" w:hAnsi="맑은 고딕" w:hint="eastAsia"/>
        </w:rPr>
        <w:t xml:space="preserve">회의 내용 등을 등록 및 관리 </w:t>
      </w:r>
    </w:p>
    <w:p w:rsidR="007D172E" w:rsidRPr="00CF025C" w:rsidRDefault="007D172E" w:rsidP="00E20FC2"/>
    <w:p w:rsidR="007D172E" w:rsidRDefault="007D172E" w:rsidP="00E20FC2"/>
    <w:p w:rsidR="007D172E" w:rsidRDefault="007D172E" w:rsidP="007D172E"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올리면</w:t>
      </w:r>
      <w:r>
        <w:rPr>
          <w:rFonts w:hint="eastAsia"/>
        </w:rPr>
        <w:t xml:space="preserve"> </w:t>
      </w:r>
      <w:r>
        <w:rPr>
          <w:rFonts w:hint="eastAsia"/>
        </w:rPr>
        <w:t>팀원들의</w:t>
      </w:r>
      <w:r>
        <w:rPr>
          <w:rFonts w:hint="eastAsia"/>
        </w:rPr>
        <w:t xml:space="preserve"> </w:t>
      </w:r>
      <w:r>
        <w:t xml:space="preserve">feedback,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재</w:t>
      </w:r>
      <w:r>
        <w:t xml:space="preserve"> </w:t>
      </w:r>
      <w:r>
        <w:rPr>
          <w:rFonts w:hint="eastAsia"/>
        </w:rPr>
        <w:t>업로드</w:t>
      </w:r>
      <w:r>
        <w:rPr>
          <w:rFonts w:hint="eastAsia"/>
        </w:rPr>
        <w:t xml:space="preserve"> </w:t>
      </w:r>
      <w:r>
        <w:rPr>
          <w:rFonts w:hint="eastAsia"/>
        </w:rPr>
        <w:t>형식</w:t>
      </w:r>
    </w:p>
    <w:p w:rsidR="007D172E" w:rsidRDefault="007D172E" w:rsidP="007D172E">
      <w:pPr>
        <w:ind w:firstLineChars="200" w:firstLine="400"/>
      </w:pPr>
      <w:r>
        <w:t>- Github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7D172E" w:rsidRDefault="007D172E" w:rsidP="007D172E">
      <w:pPr>
        <w:ind w:firstLineChars="200" w:firstLine="400"/>
      </w:pPr>
      <w:r>
        <w:rPr>
          <w:rFonts w:hint="eastAsia"/>
        </w:rPr>
        <w:t>-</w:t>
      </w:r>
      <w:r>
        <w:t xml:space="preserve"> Trello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7D172E" w:rsidRDefault="007D172E">
      <w:pPr>
        <w:widowControl/>
        <w:wordWrap/>
        <w:autoSpaceDE/>
        <w:autoSpaceDN/>
        <w:jc w:val="left"/>
      </w:pPr>
      <w:r>
        <w:br w:type="page"/>
      </w:r>
    </w:p>
    <w:p w:rsidR="001150F4" w:rsidRDefault="007D172E" w:rsidP="003A6D8C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결</w:t>
      </w:r>
      <w:r w:rsidR="001150F4">
        <w:rPr>
          <w:rFonts w:hint="eastAsia"/>
        </w:rPr>
        <w:t xml:space="preserve">과 </w:t>
      </w:r>
    </w:p>
    <w:p w:rsidR="001150F4" w:rsidRDefault="001150F4" w:rsidP="003A6D8C">
      <w:pPr>
        <w:pStyle w:val="2"/>
        <w:numPr>
          <w:ilvl w:val="1"/>
          <w:numId w:val="2"/>
        </w:numPr>
      </w:pPr>
      <w:r>
        <w:rPr>
          <w:rFonts w:hint="eastAsia"/>
        </w:rPr>
        <w:t>프로그램 구조</w:t>
      </w:r>
    </w:p>
    <w:p w:rsidR="00777F65" w:rsidRDefault="000643D4" w:rsidP="000643D4">
      <w:pPr>
        <w:tabs>
          <w:tab w:val="left" w:pos="75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2403274</wp:posOffset>
                </wp:positionH>
                <wp:positionV relativeFrom="paragraph">
                  <wp:posOffset>111430</wp:posOffset>
                </wp:positionV>
                <wp:extent cx="978060" cy="914400"/>
                <wp:effectExtent l="0" t="0" r="12700" b="19050"/>
                <wp:wrapNone/>
                <wp:docPr id="25" name="타원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6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0B78" w:rsidRDefault="005E0B78" w:rsidP="00064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사회자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서버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타원 25" o:spid="_x0000_s1032" style="position:absolute;left:0;text-align:left;margin-left:189.25pt;margin-top:8.75pt;width:77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5E0B78" w:rsidRDefault="005E0B78" w:rsidP="00064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사회자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(</w:t>
                      </w:r>
                      <w:r>
                        <w:rPr>
                          <w:rFonts w:hint="eastAsia"/>
                        </w:rPr>
                        <w:t>서버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</w:p>
    <w:p w:rsidR="00204E56" w:rsidRDefault="00204E56" w:rsidP="00777F65"/>
    <w:p w:rsidR="00204E56" w:rsidRDefault="000643D4" w:rsidP="00777F6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494021</wp:posOffset>
                </wp:positionH>
                <wp:positionV relativeFrom="paragraph">
                  <wp:posOffset>142955</wp:posOffset>
                </wp:positionV>
                <wp:extent cx="1788289" cy="1649393"/>
                <wp:effectExtent l="0" t="38100" r="59690" b="27305"/>
                <wp:wrapNone/>
                <wp:docPr id="41" name="직선 화살표 연결선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8289" cy="1649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B50E7" id="직선 화살표 연결선 41" o:spid="_x0000_s1026" type="#_x0000_t32" style="position:absolute;left:0;text-align:left;margin-left:38.9pt;margin-top:11.25pt;width:140.8pt;height:129.8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3381744</wp:posOffset>
                </wp:positionH>
                <wp:positionV relativeFrom="paragraph">
                  <wp:posOffset>119806</wp:posOffset>
                </wp:positionV>
                <wp:extent cx="2315097" cy="1707266"/>
                <wp:effectExtent l="0" t="0" r="66675" b="64770"/>
                <wp:wrapNone/>
                <wp:docPr id="38" name="직선 화살표 연결선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5097" cy="1707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88231" id="직선 화살표 연결선 38" o:spid="_x0000_s1026" type="#_x0000_t32" style="position:absolute;left:0;text-align:left;margin-left:266.3pt;margin-top:9.45pt;width:182.3pt;height:134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</w:p>
    <w:p w:rsidR="00204E56" w:rsidRDefault="000643D4" w:rsidP="00777F6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3410842</wp:posOffset>
                </wp:positionH>
                <wp:positionV relativeFrom="paragraph">
                  <wp:posOffset>24315</wp:posOffset>
                </wp:positionV>
                <wp:extent cx="2204977" cy="1695691"/>
                <wp:effectExtent l="38100" t="38100" r="24130" b="19050"/>
                <wp:wrapNone/>
                <wp:docPr id="46" name="직선 화살표 연결선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4977" cy="16956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4B1E5" id="직선 화살표 연결선 46" o:spid="_x0000_s1026" type="#_x0000_t32" style="position:absolute;left:0;text-align:left;margin-left:268.55pt;margin-top:1.9pt;width:173.6pt;height:133.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1506806</wp:posOffset>
                </wp:positionH>
                <wp:positionV relativeFrom="paragraph">
                  <wp:posOffset>197935</wp:posOffset>
                </wp:positionV>
                <wp:extent cx="954911" cy="1325301"/>
                <wp:effectExtent l="0" t="38100" r="55245" b="27305"/>
                <wp:wrapNone/>
                <wp:docPr id="42" name="직선 화살표 연결선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4911" cy="13253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4CF9B" id="직선 화살표 연결선 42" o:spid="_x0000_s1026" type="#_x0000_t32" style="position:absolute;left:0;text-align:left;margin-left:118.65pt;margin-top:15.6pt;width:75.2pt;height:104.3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3358756</wp:posOffset>
                </wp:positionH>
                <wp:positionV relativeFrom="paragraph">
                  <wp:posOffset>151636</wp:posOffset>
                </wp:positionV>
                <wp:extent cx="1446836" cy="1388962"/>
                <wp:effectExtent l="0" t="0" r="77470" b="59055"/>
                <wp:wrapNone/>
                <wp:docPr id="37" name="직선 화살표 연결선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6836" cy="13889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6ACFA" id="직선 화살표 연결선 37" o:spid="_x0000_s1026" type="#_x0000_t32" style="position:absolute;left:0;text-align:left;margin-left:264.45pt;margin-top:11.95pt;width:113.9pt;height:109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702366</wp:posOffset>
                </wp:positionH>
                <wp:positionV relativeFrom="paragraph">
                  <wp:posOffset>24315</wp:posOffset>
                </wp:positionV>
                <wp:extent cx="1718841" cy="1603094"/>
                <wp:effectExtent l="38100" t="0" r="34290" b="54610"/>
                <wp:wrapNone/>
                <wp:docPr id="33" name="직선 화살표 연결선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8841" cy="1603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1EF91" id="직선 화살표 연결선 33" o:spid="_x0000_s1026" type="#_x0000_t32" style="position:absolute;left:0;text-align:left;margin-left:55.3pt;margin-top:1.9pt;width:135.35pt;height:126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</w:p>
    <w:p w:rsidR="00204E56" w:rsidRDefault="000643D4" w:rsidP="00777F6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3335607</wp:posOffset>
                </wp:positionH>
                <wp:positionV relativeFrom="paragraph">
                  <wp:posOffset>67720</wp:posOffset>
                </wp:positionV>
                <wp:extent cx="1267428" cy="1313309"/>
                <wp:effectExtent l="38100" t="38100" r="28575" b="20320"/>
                <wp:wrapNone/>
                <wp:docPr id="45" name="직선 화살표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7428" cy="1313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8FE46" id="직선 화살표 연결선 45" o:spid="_x0000_s1026" type="#_x0000_t32" style="position:absolute;left:0;text-align:left;margin-left:262.65pt;margin-top:5.35pt;width:99.8pt;height:103.4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3098326</wp:posOffset>
                </wp:positionH>
                <wp:positionV relativeFrom="paragraph">
                  <wp:posOffset>177679</wp:posOffset>
                </wp:positionV>
                <wp:extent cx="613458" cy="1279003"/>
                <wp:effectExtent l="38100" t="38100" r="34290" b="16510"/>
                <wp:wrapNone/>
                <wp:docPr id="44" name="직선 화살표 연결선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3458" cy="12790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0831F" id="직선 화살표 연결선 44" o:spid="_x0000_s1026" type="#_x0000_t32" style="position:absolute;left:0;text-align:left;margin-left:243.95pt;margin-top:14pt;width:48.3pt;height:100.7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2623764</wp:posOffset>
                </wp:positionH>
                <wp:positionV relativeFrom="paragraph">
                  <wp:posOffset>160317</wp:posOffset>
                </wp:positionV>
                <wp:extent cx="185195" cy="1261022"/>
                <wp:effectExtent l="0" t="38100" r="62865" b="15875"/>
                <wp:wrapNone/>
                <wp:docPr id="43" name="직선 화살표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195" cy="1261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F4821" id="직선 화살표 연결선 43" o:spid="_x0000_s1026" type="#_x0000_t32" style="position:absolute;left:0;text-align:left;margin-left:206.6pt;margin-top:12.6pt;width:14.6pt;height:99.3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3248797</wp:posOffset>
                </wp:positionH>
                <wp:positionV relativeFrom="paragraph">
                  <wp:posOffset>102444</wp:posOffset>
                </wp:positionV>
                <wp:extent cx="630820" cy="1319514"/>
                <wp:effectExtent l="0" t="0" r="55245" b="52705"/>
                <wp:wrapNone/>
                <wp:docPr id="36" name="직선 화살표 연결선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820" cy="1319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D8FF2" id="직선 화살표 연결선 36" o:spid="_x0000_s1026" type="#_x0000_t32" style="position:absolute;left:0;text-align:left;margin-left:255.8pt;margin-top:8.05pt;width:49.65pt;height:103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2820533</wp:posOffset>
                </wp:positionH>
                <wp:positionV relativeFrom="paragraph">
                  <wp:posOffset>137168</wp:posOffset>
                </wp:positionV>
                <wp:extent cx="104173" cy="1302152"/>
                <wp:effectExtent l="57150" t="0" r="29210" b="50800"/>
                <wp:wrapNone/>
                <wp:docPr id="35" name="직선 화살표 연결선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73" cy="13021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FE5BD" id="직선 화살표 연결선 35" o:spid="_x0000_s1026" type="#_x0000_t32" style="position:absolute;left:0;text-align:left;margin-left:222.1pt;margin-top:10.8pt;width:8.2pt;height:102.5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1697789</wp:posOffset>
                </wp:positionH>
                <wp:positionV relativeFrom="paragraph">
                  <wp:posOffset>27209</wp:posOffset>
                </wp:positionV>
                <wp:extent cx="902825" cy="1354238"/>
                <wp:effectExtent l="38100" t="0" r="31115" b="55880"/>
                <wp:wrapNone/>
                <wp:docPr id="34" name="직선 화살표 연결선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2825" cy="1354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B48E4" id="직선 화살표 연결선 34" o:spid="_x0000_s1026" type="#_x0000_t32" style="position:absolute;left:0;text-align:left;margin-left:133.7pt;margin-top:2.15pt;width:71.1pt;height:106.6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</w:p>
    <w:p w:rsidR="00204E56" w:rsidRDefault="00204E56" w:rsidP="00777F65"/>
    <w:p w:rsidR="00204E56" w:rsidRDefault="00204E56" w:rsidP="00777F65"/>
    <w:p w:rsidR="00204E56" w:rsidRDefault="00DB0B74" w:rsidP="00777F65">
      <w:r>
        <w:tab/>
      </w:r>
      <w:r>
        <w:rPr>
          <w:rFonts w:hint="eastAsia"/>
        </w:rPr>
        <w:t xml:space="preserve"> </w:t>
      </w:r>
      <w:r>
        <w:t xml:space="preserve">  </w:t>
      </w:r>
    </w:p>
    <w:p w:rsidR="00204E56" w:rsidRDefault="00204E56" w:rsidP="00777F65"/>
    <w:p w:rsidR="00204E56" w:rsidRDefault="000643D4" w:rsidP="00777F6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6817490</wp:posOffset>
                </wp:positionH>
                <wp:positionV relativeFrom="paragraph">
                  <wp:posOffset>261596</wp:posOffset>
                </wp:positionV>
                <wp:extent cx="867498" cy="1064871"/>
                <wp:effectExtent l="0" t="0" r="27940" b="21590"/>
                <wp:wrapNone/>
                <wp:docPr id="31" name="타원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498" cy="10648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0B78" w:rsidRPr="000643D4" w:rsidRDefault="005E0B78" w:rsidP="000643D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0643D4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플레이어</w:t>
                            </w:r>
                            <w:r w:rsidRPr="000643D4">
                              <w:rPr>
                                <w:sz w:val="14"/>
                                <w:szCs w:val="14"/>
                              </w:rPr>
                              <w:t xml:space="preserve"> (</w:t>
                            </w:r>
                            <w:r w:rsidRPr="000643D4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클라이언트</w:t>
                            </w:r>
                            <w:r w:rsidRPr="000643D4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:rsidR="005E0B78" w:rsidRPr="000643D4" w:rsidRDefault="005E0B78" w:rsidP="000643D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31" o:spid="_x0000_s1033" style="position:absolute;left:0;text-align:left;margin-left:536.8pt;margin-top:20.6pt;width:68.3pt;height:83.8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5E0B78" w:rsidRPr="000643D4" w:rsidRDefault="005E0B78" w:rsidP="000643D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0643D4">
                        <w:rPr>
                          <w:rFonts w:hint="eastAsia"/>
                          <w:sz w:val="14"/>
                          <w:szCs w:val="14"/>
                        </w:rPr>
                        <w:t>플레이어</w:t>
                      </w:r>
                      <w:r w:rsidRPr="000643D4">
                        <w:rPr>
                          <w:sz w:val="14"/>
                          <w:szCs w:val="14"/>
                        </w:rPr>
                        <w:t xml:space="preserve"> (</w:t>
                      </w:r>
                      <w:r w:rsidRPr="000643D4">
                        <w:rPr>
                          <w:rFonts w:hint="eastAsia"/>
                          <w:sz w:val="14"/>
                          <w:szCs w:val="14"/>
                        </w:rPr>
                        <w:t>클라이언트</w:t>
                      </w:r>
                      <w:r w:rsidRPr="000643D4">
                        <w:rPr>
                          <w:rFonts w:hint="eastAsia"/>
                          <w:sz w:val="14"/>
                          <w:szCs w:val="14"/>
                        </w:rPr>
                        <w:t>)</w:t>
                      </w:r>
                    </w:p>
                    <w:p w:rsidR="005E0B78" w:rsidRPr="000643D4" w:rsidRDefault="005E0B78" w:rsidP="000643D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-316206</wp:posOffset>
                </wp:positionH>
                <wp:positionV relativeFrom="paragraph">
                  <wp:posOffset>261596</wp:posOffset>
                </wp:positionV>
                <wp:extent cx="1070096" cy="920187"/>
                <wp:effectExtent l="0" t="0" r="15875" b="13335"/>
                <wp:wrapNone/>
                <wp:docPr id="26" name="타원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096" cy="9201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0B78" w:rsidRPr="000643D4" w:rsidRDefault="005E0B78" w:rsidP="000643D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0643D4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플레이어</w:t>
                            </w:r>
                            <w:r w:rsidRPr="000643D4">
                              <w:rPr>
                                <w:sz w:val="14"/>
                                <w:szCs w:val="14"/>
                              </w:rPr>
                              <w:t xml:space="preserve"> (</w:t>
                            </w:r>
                            <w:r w:rsidRPr="000643D4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클라이언트</w:t>
                            </w:r>
                            <w:r w:rsidRPr="000643D4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:rsidR="005E0B78" w:rsidRDefault="005E0B78" w:rsidP="000643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26" o:spid="_x0000_s1034" style="position:absolute;left:0;text-align:left;margin-left:-24.9pt;margin-top:20.6pt;width:84.25pt;height:72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5E0B78" w:rsidRPr="000643D4" w:rsidRDefault="005E0B78" w:rsidP="000643D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0643D4">
                        <w:rPr>
                          <w:rFonts w:hint="eastAsia"/>
                          <w:sz w:val="14"/>
                          <w:szCs w:val="14"/>
                        </w:rPr>
                        <w:t>플레이어</w:t>
                      </w:r>
                      <w:r w:rsidRPr="000643D4">
                        <w:rPr>
                          <w:sz w:val="14"/>
                          <w:szCs w:val="14"/>
                        </w:rPr>
                        <w:t xml:space="preserve"> (</w:t>
                      </w:r>
                      <w:r w:rsidRPr="000643D4">
                        <w:rPr>
                          <w:rFonts w:hint="eastAsia"/>
                          <w:sz w:val="14"/>
                          <w:szCs w:val="14"/>
                        </w:rPr>
                        <w:t>클라이언트</w:t>
                      </w:r>
                      <w:r w:rsidRPr="000643D4">
                        <w:rPr>
                          <w:rFonts w:hint="eastAsia"/>
                          <w:sz w:val="14"/>
                          <w:szCs w:val="14"/>
                        </w:rPr>
                        <w:t>)</w:t>
                      </w:r>
                    </w:p>
                    <w:p w:rsidR="005E0B78" w:rsidRDefault="005E0B78" w:rsidP="000643D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204E56" w:rsidRDefault="000643D4" w:rsidP="00777F6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2374908</wp:posOffset>
                </wp:positionH>
                <wp:positionV relativeFrom="paragraph">
                  <wp:posOffset>119805</wp:posOffset>
                </wp:positionV>
                <wp:extent cx="1047509" cy="1012785"/>
                <wp:effectExtent l="0" t="0" r="19685" b="16510"/>
                <wp:wrapNone/>
                <wp:docPr id="32" name="타원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509" cy="1012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0B78" w:rsidRPr="000643D4" w:rsidRDefault="005E0B78" w:rsidP="000643D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0643D4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플레이어</w:t>
                            </w:r>
                            <w:r w:rsidRPr="000643D4">
                              <w:rPr>
                                <w:sz w:val="14"/>
                                <w:szCs w:val="14"/>
                              </w:rPr>
                              <w:t xml:space="preserve"> (</w:t>
                            </w:r>
                            <w:r w:rsidRPr="000643D4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클라이언트</w:t>
                            </w:r>
                            <w:r w:rsidRPr="000643D4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:rsidR="005E0B78" w:rsidRDefault="005E0B78" w:rsidP="000643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32" o:spid="_x0000_s1035" style="position:absolute;left:0;text-align:left;margin-left:187pt;margin-top:9.45pt;width:82.5pt;height:7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5E0B78" w:rsidRPr="000643D4" w:rsidRDefault="005E0B78" w:rsidP="000643D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0643D4">
                        <w:rPr>
                          <w:rFonts w:hint="eastAsia"/>
                          <w:sz w:val="14"/>
                          <w:szCs w:val="14"/>
                        </w:rPr>
                        <w:t>플레이어</w:t>
                      </w:r>
                      <w:r w:rsidRPr="000643D4">
                        <w:rPr>
                          <w:sz w:val="14"/>
                          <w:szCs w:val="14"/>
                        </w:rPr>
                        <w:t xml:space="preserve"> (</w:t>
                      </w:r>
                      <w:r w:rsidRPr="000643D4">
                        <w:rPr>
                          <w:rFonts w:hint="eastAsia"/>
                          <w:sz w:val="14"/>
                          <w:szCs w:val="14"/>
                        </w:rPr>
                        <w:t>클라이언트</w:t>
                      </w:r>
                      <w:r w:rsidRPr="000643D4">
                        <w:rPr>
                          <w:rFonts w:hint="eastAsia"/>
                          <w:sz w:val="14"/>
                          <w:szCs w:val="14"/>
                        </w:rPr>
                        <w:t>)</w:t>
                      </w:r>
                    </w:p>
                    <w:p w:rsidR="005E0B78" w:rsidRDefault="005E0B78" w:rsidP="000643D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4614609</wp:posOffset>
                </wp:positionH>
                <wp:positionV relativeFrom="paragraph">
                  <wp:posOffset>32995</wp:posOffset>
                </wp:positionV>
                <wp:extent cx="902826" cy="1024359"/>
                <wp:effectExtent l="0" t="0" r="12065" b="23495"/>
                <wp:wrapNone/>
                <wp:docPr id="30" name="타원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826" cy="10243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0B78" w:rsidRPr="000643D4" w:rsidRDefault="005E0B78" w:rsidP="000643D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0643D4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플레이어</w:t>
                            </w:r>
                            <w:r w:rsidRPr="000643D4">
                              <w:rPr>
                                <w:sz w:val="14"/>
                                <w:szCs w:val="14"/>
                              </w:rPr>
                              <w:t xml:space="preserve"> (</w:t>
                            </w:r>
                            <w:r w:rsidRPr="000643D4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클라이언트</w:t>
                            </w:r>
                            <w:r w:rsidRPr="000643D4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:rsidR="005E0B78" w:rsidRDefault="005E0B78" w:rsidP="000643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30" o:spid="_x0000_s1036" style="position:absolute;left:0;text-align:left;margin-left:363.35pt;margin-top:2.6pt;width:71.1pt;height:8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" fillcolor="#4472c4 [3204]" strokecolor="#1f3763 [1604]" strokeweight="1pt">
                <v:stroke joinstyle="miter"/>
                <v:textbox>
                  <w:txbxContent>
                    <w:p w:rsidR="005E0B78" w:rsidRPr="000643D4" w:rsidRDefault="005E0B78" w:rsidP="000643D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0643D4">
                        <w:rPr>
                          <w:rFonts w:hint="eastAsia"/>
                          <w:sz w:val="14"/>
                          <w:szCs w:val="14"/>
                        </w:rPr>
                        <w:t>플레이어</w:t>
                      </w:r>
                      <w:r w:rsidRPr="000643D4">
                        <w:rPr>
                          <w:sz w:val="14"/>
                          <w:szCs w:val="14"/>
                        </w:rPr>
                        <w:t xml:space="preserve"> (</w:t>
                      </w:r>
                      <w:r w:rsidRPr="000643D4">
                        <w:rPr>
                          <w:rFonts w:hint="eastAsia"/>
                          <w:sz w:val="14"/>
                          <w:szCs w:val="14"/>
                        </w:rPr>
                        <w:t>클라이언트</w:t>
                      </w:r>
                      <w:r w:rsidRPr="000643D4">
                        <w:rPr>
                          <w:rFonts w:hint="eastAsia"/>
                          <w:sz w:val="14"/>
                          <w:szCs w:val="14"/>
                        </w:rPr>
                        <w:t>)</w:t>
                      </w:r>
                    </w:p>
                    <w:p w:rsidR="005E0B78" w:rsidRDefault="005E0B78" w:rsidP="000643D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3578675</wp:posOffset>
                </wp:positionH>
                <wp:positionV relativeFrom="paragraph">
                  <wp:posOffset>32996</wp:posOffset>
                </wp:positionV>
                <wp:extent cx="925975" cy="1006475"/>
                <wp:effectExtent l="0" t="0" r="26670" b="22225"/>
                <wp:wrapNone/>
                <wp:docPr id="29" name="타원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975" cy="1006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0B78" w:rsidRPr="000643D4" w:rsidRDefault="005E0B78" w:rsidP="000643D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0643D4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플레이어</w:t>
                            </w:r>
                            <w:r w:rsidRPr="000643D4">
                              <w:rPr>
                                <w:sz w:val="14"/>
                                <w:szCs w:val="14"/>
                              </w:rPr>
                              <w:t xml:space="preserve"> (</w:t>
                            </w:r>
                            <w:r w:rsidRPr="000643D4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클라이언트</w:t>
                            </w:r>
                            <w:r w:rsidRPr="000643D4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:rsidR="005E0B78" w:rsidRDefault="005E0B78" w:rsidP="000643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29" o:spid="_x0000_s1037" style="position:absolute;left:0;text-align:left;margin-left:281.8pt;margin-top:2.6pt;width:72.9pt;height:7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5E0B78" w:rsidRPr="000643D4" w:rsidRDefault="005E0B78" w:rsidP="000643D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0643D4">
                        <w:rPr>
                          <w:rFonts w:hint="eastAsia"/>
                          <w:sz w:val="14"/>
                          <w:szCs w:val="14"/>
                        </w:rPr>
                        <w:t>플레이어</w:t>
                      </w:r>
                      <w:r w:rsidRPr="000643D4">
                        <w:rPr>
                          <w:sz w:val="14"/>
                          <w:szCs w:val="14"/>
                        </w:rPr>
                        <w:t xml:space="preserve"> (</w:t>
                      </w:r>
                      <w:r w:rsidRPr="000643D4">
                        <w:rPr>
                          <w:rFonts w:hint="eastAsia"/>
                          <w:sz w:val="14"/>
                          <w:szCs w:val="14"/>
                        </w:rPr>
                        <w:t>클라이언트</w:t>
                      </w:r>
                      <w:r w:rsidRPr="000643D4">
                        <w:rPr>
                          <w:rFonts w:hint="eastAsia"/>
                          <w:sz w:val="14"/>
                          <w:szCs w:val="14"/>
                        </w:rPr>
                        <w:t>)</w:t>
                      </w:r>
                    </w:p>
                    <w:p w:rsidR="005E0B78" w:rsidRDefault="005E0B78" w:rsidP="000643D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1165354</wp:posOffset>
                </wp:positionH>
                <wp:positionV relativeFrom="paragraph">
                  <wp:posOffset>32996</wp:posOffset>
                </wp:positionV>
                <wp:extent cx="989635" cy="1006997"/>
                <wp:effectExtent l="0" t="0" r="20320" b="22225"/>
                <wp:wrapNone/>
                <wp:docPr id="28" name="타원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635" cy="10069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0B78" w:rsidRPr="000643D4" w:rsidRDefault="005E0B78" w:rsidP="000643D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0643D4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플레이어</w:t>
                            </w:r>
                            <w:r w:rsidRPr="000643D4">
                              <w:rPr>
                                <w:sz w:val="14"/>
                                <w:szCs w:val="14"/>
                              </w:rPr>
                              <w:t xml:space="preserve"> (</w:t>
                            </w:r>
                            <w:r w:rsidRPr="000643D4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클라이언트</w:t>
                            </w:r>
                            <w:r w:rsidRPr="000643D4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28" o:spid="_x0000_s1038" style="position:absolute;left:0;text-align:left;margin-left:91.75pt;margin-top:2.6pt;width:77.9pt;height:7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5E0B78" w:rsidRPr="000643D4" w:rsidRDefault="005E0B78" w:rsidP="000643D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0643D4">
                        <w:rPr>
                          <w:rFonts w:hint="eastAsia"/>
                          <w:sz w:val="14"/>
                          <w:szCs w:val="14"/>
                        </w:rPr>
                        <w:t>플레이어</w:t>
                      </w:r>
                      <w:r w:rsidRPr="000643D4">
                        <w:rPr>
                          <w:sz w:val="14"/>
                          <w:szCs w:val="14"/>
                        </w:rPr>
                        <w:t xml:space="preserve"> (</w:t>
                      </w:r>
                      <w:r w:rsidRPr="000643D4">
                        <w:rPr>
                          <w:rFonts w:hint="eastAsia"/>
                          <w:sz w:val="14"/>
                          <w:szCs w:val="14"/>
                        </w:rPr>
                        <w:t>클라이언트</w:t>
                      </w:r>
                      <w:r w:rsidRPr="000643D4">
                        <w:rPr>
                          <w:rFonts w:hint="eastAsia"/>
                          <w:sz w:val="14"/>
                          <w:szCs w:val="14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</w:p>
    <w:p w:rsidR="00204E56" w:rsidRDefault="000643D4" w:rsidP="00777F6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rightMargin">
                  <wp:posOffset>121534</wp:posOffset>
                </wp:positionH>
                <wp:positionV relativeFrom="paragraph">
                  <wp:posOffset>110362</wp:posOffset>
                </wp:positionV>
                <wp:extent cx="289367" cy="0"/>
                <wp:effectExtent l="0" t="76200" r="15875" b="95250"/>
                <wp:wrapNone/>
                <wp:docPr id="39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3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9B22A" id="직선 화살표 연결선 39" o:spid="_x0000_s1026" type="#_x0000_t32" style="position:absolute;left:0;text-align:left;margin-left:9.55pt;margin-top:8.7pt;width:22.8pt;height:0;z-index:25167257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04E56" w:rsidRDefault="00DB0B74" w:rsidP="00777F65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6535F4" wp14:editId="77D3BE82">
                <wp:simplePos x="0" y="0"/>
                <wp:positionH relativeFrom="column">
                  <wp:posOffset>4412928</wp:posOffset>
                </wp:positionH>
                <wp:positionV relativeFrom="paragraph">
                  <wp:posOffset>93316</wp:posOffset>
                </wp:positionV>
                <wp:extent cx="272017" cy="6824"/>
                <wp:effectExtent l="0" t="0" r="33020" b="31750"/>
                <wp:wrapNone/>
                <wp:docPr id="56" name="직선 연결선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017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1B04FE" id="직선 연결선 56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45pt,7.35pt" to="368.8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741841</wp:posOffset>
                </wp:positionH>
                <wp:positionV relativeFrom="paragraph">
                  <wp:posOffset>5355</wp:posOffset>
                </wp:positionV>
                <wp:extent cx="518615" cy="20471"/>
                <wp:effectExtent l="0" t="0" r="34290" b="36830"/>
                <wp:wrapNone/>
                <wp:docPr id="52" name="직선 연결선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615" cy="204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C38F8" id="직선 연결선 52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4pt,.4pt" to="99.2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6535F4" wp14:editId="77D3BE82">
                <wp:simplePos x="0" y="0"/>
                <wp:positionH relativeFrom="column">
                  <wp:posOffset>3334034</wp:posOffset>
                </wp:positionH>
                <wp:positionV relativeFrom="paragraph">
                  <wp:posOffset>88076</wp:posOffset>
                </wp:positionV>
                <wp:extent cx="272017" cy="6824"/>
                <wp:effectExtent l="0" t="0" r="33020" b="31750"/>
                <wp:wrapNone/>
                <wp:docPr id="55" name="직선 연결선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017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34835" id="직선 연결선 55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5pt,6.95pt" to="283.9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2188504</wp:posOffset>
                </wp:positionH>
                <wp:positionV relativeFrom="paragraph">
                  <wp:posOffset>66770</wp:posOffset>
                </wp:positionV>
                <wp:extent cx="272017" cy="6824"/>
                <wp:effectExtent l="0" t="0" r="33020" b="31750"/>
                <wp:wrapNone/>
                <wp:docPr id="54" name="직선 연결선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017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5AACA" id="직선 연결선 54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3pt,5.25pt" to="193.7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0643D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107893</wp:posOffset>
                </wp:positionV>
                <wp:extent cx="307011" cy="5787"/>
                <wp:effectExtent l="38100" t="76200" r="0" b="89535"/>
                <wp:wrapNone/>
                <wp:docPr id="40" name="직선 화살표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7011" cy="5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08650" id="직선 화살표 연결선 40" o:spid="_x0000_s1026" type="#_x0000_t32" style="position:absolute;left:0;text-align:left;margin-left:0;margin-top:8.5pt;width:24.15pt;height:.45pt;flip:x y;z-index:25167360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04E56" w:rsidRDefault="00DB0B74" w:rsidP="00777F65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6535F4" wp14:editId="77D3BE82">
                <wp:simplePos x="0" y="0"/>
                <wp:positionH relativeFrom="column">
                  <wp:posOffset>5477539</wp:posOffset>
                </wp:positionH>
                <wp:positionV relativeFrom="paragraph">
                  <wp:posOffset>40308</wp:posOffset>
                </wp:positionV>
                <wp:extent cx="272017" cy="6824"/>
                <wp:effectExtent l="0" t="0" r="33020" b="31750"/>
                <wp:wrapNone/>
                <wp:docPr id="57" name="직선 연결선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017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5AF35" id="직선 연결선 57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3pt,3.15pt" to="452.7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:rsidR="00204E56" w:rsidRDefault="00204E56" w:rsidP="00777F65"/>
    <w:p w:rsidR="000643D4" w:rsidRDefault="000643D4" w:rsidP="00777F65"/>
    <w:p w:rsidR="000643D4" w:rsidRDefault="00DB0B74" w:rsidP="00777F65">
      <w:r>
        <w:rPr>
          <w:rFonts w:hint="eastAsia"/>
        </w:rPr>
        <w:t>서버와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통신은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큐를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토론은</w:t>
      </w:r>
      <w:r>
        <w:rPr>
          <w:rFonts w:hint="eastAsia"/>
        </w:rPr>
        <w:t xml:space="preserve"> </w:t>
      </w:r>
      <w:r>
        <w:rPr>
          <w:rFonts w:hint="eastAsia"/>
        </w:rPr>
        <w:t>공유</w:t>
      </w:r>
      <w:r>
        <w:rPr>
          <w:rFonts w:hint="eastAsia"/>
        </w:rPr>
        <w:t xml:space="preserve"> </w:t>
      </w:r>
      <w:r>
        <w:rPr>
          <w:rFonts w:hint="eastAsia"/>
        </w:rPr>
        <w:t>메모리를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사용했고</w:t>
      </w:r>
      <w:r>
        <w:t xml:space="preserve">, </w:t>
      </w:r>
      <w:r>
        <w:rPr>
          <w:rFonts w:hint="eastAsia"/>
        </w:rPr>
        <w:t>마피아</w:t>
      </w:r>
      <w: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통신은</w:t>
      </w:r>
      <w:r>
        <w:rPr>
          <w:rFonts w:hint="eastAsia"/>
        </w:rPr>
        <w:t xml:space="preserve"> </w:t>
      </w:r>
      <w:r>
        <w:rPr>
          <w:rFonts w:hint="eastAsia"/>
        </w:rPr>
        <w:t>소켓을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구현했다</w:t>
      </w:r>
      <w:r>
        <w:rPr>
          <w:rFonts w:hint="eastAsia"/>
        </w:rPr>
        <w:t>.</w:t>
      </w:r>
    </w:p>
    <w:p w:rsidR="000643D4" w:rsidRDefault="000643D4" w:rsidP="00777F65"/>
    <w:p w:rsidR="000643D4" w:rsidRDefault="000643D4" w:rsidP="00777F6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8D7403" wp14:editId="06A83E48">
                <wp:simplePos x="0" y="0"/>
                <wp:positionH relativeFrom="margin">
                  <wp:align>left</wp:align>
                </wp:positionH>
                <wp:positionV relativeFrom="paragraph">
                  <wp:posOffset>226872</wp:posOffset>
                </wp:positionV>
                <wp:extent cx="5578997" cy="1209040"/>
                <wp:effectExtent l="0" t="0" r="22225" b="10160"/>
                <wp:wrapNone/>
                <wp:docPr id="51" name="직사각형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8997" cy="12090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67C0BF" id="직사각형 51" o:spid="_x0000_s1026" style="position:absolute;left:0;text-align:left;margin-left:0;margin-top:17.85pt;width:439.3pt;height:95.2pt;z-index:2516879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" filled="f" strokecolor="#70ad47 [3209]" strokeweight="1pt">
                <w10:wrap anchorx="margin"/>
              </v:rect>
            </w:pict>
          </mc:Fallback>
        </mc:AlternateContent>
      </w:r>
    </w:p>
    <w:p w:rsidR="000643D4" w:rsidRDefault="000643D4" w:rsidP="00777F65"/>
    <w:p w:rsidR="000643D4" w:rsidRPr="00DB0B74" w:rsidRDefault="000643D4" w:rsidP="000643D4">
      <w:pPr>
        <w:tabs>
          <w:tab w:val="left" w:pos="1249"/>
        </w:tabs>
        <w:rPr>
          <w:sz w:val="14"/>
          <w:szCs w:val="1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A270F0" wp14:editId="3AD38872">
                <wp:simplePos x="0" y="0"/>
                <wp:positionH relativeFrom="column">
                  <wp:posOffset>184142</wp:posOffset>
                </wp:positionH>
                <wp:positionV relativeFrom="paragraph">
                  <wp:posOffset>109060</wp:posOffset>
                </wp:positionV>
                <wp:extent cx="450850" cy="0"/>
                <wp:effectExtent l="0" t="76200" r="25400" b="95250"/>
                <wp:wrapNone/>
                <wp:docPr id="48" name="직선 화살표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115A2" id="직선 화살표 연결선 48" o:spid="_x0000_s1026" type="#_x0000_t32" style="position:absolute;left:0;text-align:left;margin-left:14.5pt;margin-top:8.6pt;width:35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" strokecolor="#ed7d31 [3205]" strokeweight=".5pt">
                <v:stroke endarrow="block" joinstyle="miter"/>
              </v:shape>
            </w:pict>
          </mc:Fallback>
        </mc:AlternateContent>
      </w:r>
      <w:r>
        <w:tab/>
      </w:r>
      <w:r w:rsidRPr="00DB0B74">
        <w:rPr>
          <w:sz w:val="14"/>
          <w:szCs w:val="14"/>
        </w:rPr>
        <w:t xml:space="preserve">: </w:t>
      </w:r>
      <w:r w:rsidRPr="00DB0B74">
        <w:rPr>
          <w:rFonts w:hint="eastAsia"/>
          <w:sz w:val="14"/>
          <w:szCs w:val="14"/>
        </w:rPr>
        <w:t>클라이언트가</w:t>
      </w:r>
      <w:r w:rsidRPr="00DB0B74">
        <w:rPr>
          <w:rFonts w:hint="eastAsia"/>
          <w:sz w:val="14"/>
          <w:szCs w:val="14"/>
        </w:rPr>
        <w:t xml:space="preserve"> </w:t>
      </w:r>
      <w:r w:rsidRPr="00DB0B74">
        <w:rPr>
          <w:rFonts w:hint="eastAsia"/>
          <w:sz w:val="14"/>
          <w:szCs w:val="14"/>
        </w:rPr>
        <w:t>서버에게</w:t>
      </w:r>
      <w:r w:rsidRPr="00DB0B74">
        <w:rPr>
          <w:rFonts w:hint="eastAsia"/>
          <w:sz w:val="14"/>
          <w:szCs w:val="14"/>
        </w:rPr>
        <w:t xml:space="preserve"> </w:t>
      </w:r>
      <w:r w:rsidRPr="00DB0B74">
        <w:rPr>
          <w:rFonts w:hint="eastAsia"/>
          <w:sz w:val="14"/>
          <w:szCs w:val="14"/>
        </w:rPr>
        <w:t>보내는</w:t>
      </w:r>
      <w:r w:rsidRPr="00DB0B74">
        <w:rPr>
          <w:rFonts w:hint="eastAsia"/>
          <w:sz w:val="14"/>
          <w:szCs w:val="14"/>
        </w:rPr>
        <w:t xml:space="preserve"> </w:t>
      </w:r>
      <w:r w:rsidRPr="00DB0B74">
        <w:rPr>
          <w:rFonts w:hint="eastAsia"/>
          <w:sz w:val="14"/>
          <w:szCs w:val="14"/>
        </w:rPr>
        <w:t>타입</w:t>
      </w:r>
      <w:r w:rsidRPr="00DB0B74">
        <w:rPr>
          <w:rFonts w:hint="eastAsia"/>
          <w:sz w:val="14"/>
          <w:szCs w:val="14"/>
        </w:rPr>
        <w:t xml:space="preserve"> </w:t>
      </w:r>
      <w:r w:rsidRPr="00DB0B74">
        <w:rPr>
          <w:sz w:val="14"/>
          <w:szCs w:val="14"/>
        </w:rPr>
        <w:t>1</w:t>
      </w:r>
      <w:r w:rsidRPr="00DB0B74">
        <w:rPr>
          <w:rFonts w:hint="eastAsia"/>
          <w:sz w:val="14"/>
          <w:szCs w:val="14"/>
        </w:rPr>
        <w:t>의</w:t>
      </w:r>
      <w:r w:rsidRPr="00DB0B74">
        <w:rPr>
          <w:rFonts w:hint="eastAsia"/>
          <w:sz w:val="14"/>
          <w:szCs w:val="14"/>
        </w:rPr>
        <w:t xml:space="preserve"> </w:t>
      </w:r>
      <w:r w:rsidRPr="00DB0B74">
        <w:rPr>
          <w:rFonts w:hint="eastAsia"/>
          <w:sz w:val="14"/>
          <w:szCs w:val="14"/>
        </w:rPr>
        <w:t>메시지</w:t>
      </w:r>
      <w:r w:rsidRPr="00DB0B74">
        <w:rPr>
          <w:rFonts w:hint="eastAsia"/>
          <w:sz w:val="14"/>
          <w:szCs w:val="14"/>
        </w:rPr>
        <w:t xml:space="preserve"> </w:t>
      </w:r>
    </w:p>
    <w:p w:rsidR="000643D4" w:rsidRDefault="000643D4" w:rsidP="000643D4">
      <w:pPr>
        <w:tabs>
          <w:tab w:val="left" w:pos="1249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203835</wp:posOffset>
                </wp:positionH>
                <wp:positionV relativeFrom="paragraph">
                  <wp:posOffset>117732</wp:posOffset>
                </wp:positionV>
                <wp:extent cx="451412" cy="0"/>
                <wp:effectExtent l="0" t="76200" r="25400" b="95250"/>
                <wp:wrapNone/>
                <wp:docPr id="47" name="직선 화살표 연결선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4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B9FAE" id="직선 화살표 연결선 47" o:spid="_x0000_s1026" type="#_x0000_t32" style="position:absolute;left:0;text-align:left;margin-left:16.05pt;margin-top:9.25pt;width:35.5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 w:rsidR="00DB0B74" w:rsidRPr="00DB0B74">
        <w:rPr>
          <w:sz w:val="14"/>
          <w:szCs w:val="14"/>
        </w:rPr>
        <w:t xml:space="preserve">: </w:t>
      </w:r>
      <w:r w:rsidR="00DB0B74" w:rsidRPr="00DB0B74">
        <w:rPr>
          <w:rFonts w:hint="eastAsia"/>
          <w:sz w:val="14"/>
          <w:szCs w:val="14"/>
        </w:rPr>
        <w:t>서버가</w:t>
      </w:r>
      <w:r w:rsidR="00DB0B74" w:rsidRPr="00DB0B74">
        <w:rPr>
          <w:rFonts w:hint="eastAsia"/>
          <w:sz w:val="14"/>
          <w:szCs w:val="14"/>
        </w:rPr>
        <w:t xml:space="preserve"> </w:t>
      </w:r>
      <w:r w:rsidR="00DB0B74" w:rsidRPr="00DB0B74">
        <w:rPr>
          <w:rFonts w:hint="eastAsia"/>
          <w:sz w:val="14"/>
          <w:szCs w:val="14"/>
        </w:rPr>
        <w:t>클라이언트의</w:t>
      </w:r>
      <w:r w:rsidR="00DB0B74" w:rsidRPr="00DB0B74">
        <w:rPr>
          <w:rFonts w:hint="eastAsia"/>
          <w:sz w:val="14"/>
          <w:szCs w:val="14"/>
        </w:rPr>
        <w:t xml:space="preserve"> </w:t>
      </w:r>
      <w:r w:rsidR="00DB0B74" w:rsidRPr="00DB0B74">
        <w:rPr>
          <w:rFonts w:hint="eastAsia"/>
          <w:sz w:val="14"/>
          <w:szCs w:val="14"/>
        </w:rPr>
        <w:t>메시지</w:t>
      </w:r>
      <w:r w:rsidR="00DB0B74" w:rsidRPr="00DB0B74">
        <w:rPr>
          <w:rFonts w:hint="eastAsia"/>
          <w:sz w:val="14"/>
          <w:szCs w:val="14"/>
        </w:rPr>
        <w:t xml:space="preserve"> </w:t>
      </w:r>
      <w:r w:rsidR="00DB0B74" w:rsidRPr="00DB0B74">
        <w:rPr>
          <w:rFonts w:hint="eastAsia"/>
          <w:sz w:val="14"/>
          <w:szCs w:val="14"/>
        </w:rPr>
        <w:t>타입을</w:t>
      </w:r>
      <w:r w:rsidR="00DB0B74" w:rsidRPr="00DB0B74">
        <w:rPr>
          <w:rFonts w:hint="eastAsia"/>
          <w:sz w:val="14"/>
          <w:szCs w:val="14"/>
        </w:rPr>
        <w:t xml:space="preserve"> </w:t>
      </w:r>
      <w:r w:rsidR="00DB0B74" w:rsidRPr="00DB0B74">
        <w:rPr>
          <w:rFonts w:hint="eastAsia"/>
          <w:sz w:val="14"/>
          <w:szCs w:val="14"/>
        </w:rPr>
        <w:t>알려주기</w:t>
      </w:r>
      <w:r w:rsidR="00DB0B74" w:rsidRPr="00DB0B74">
        <w:rPr>
          <w:rFonts w:hint="eastAsia"/>
          <w:sz w:val="14"/>
          <w:szCs w:val="14"/>
        </w:rPr>
        <w:t xml:space="preserve"> </w:t>
      </w:r>
      <w:r w:rsidR="00DB0B74" w:rsidRPr="00DB0B74">
        <w:rPr>
          <w:rFonts w:hint="eastAsia"/>
          <w:sz w:val="14"/>
          <w:szCs w:val="14"/>
        </w:rPr>
        <w:t>위한</w:t>
      </w:r>
      <w:r w:rsidR="00DB0B74" w:rsidRPr="00DB0B74">
        <w:rPr>
          <w:rFonts w:hint="eastAsia"/>
          <w:sz w:val="14"/>
          <w:szCs w:val="14"/>
        </w:rPr>
        <w:t xml:space="preserve"> </w:t>
      </w:r>
      <w:r w:rsidR="00DB0B74" w:rsidRPr="00DB0B74">
        <w:rPr>
          <w:rFonts w:hint="eastAsia"/>
          <w:sz w:val="14"/>
          <w:szCs w:val="14"/>
        </w:rPr>
        <w:t>타입</w:t>
      </w:r>
      <w:r w:rsidR="00DB0B74" w:rsidRPr="00DB0B74">
        <w:rPr>
          <w:rFonts w:hint="eastAsia"/>
          <w:sz w:val="14"/>
          <w:szCs w:val="14"/>
        </w:rPr>
        <w:t xml:space="preserve"> </w:t>
      </w:r>
      <w:r w:rsidR="00DB0B74" w:rsidRPr="00DB0B74">
        <w:rPr>
          <w:sz w:val="14"/>
          <w:szCs w:val="14"/>
        </w:rPr>
        <w:t>2</w:t>
      </w:r>
      <w:r w:rsidR="00DB0B74" w:rsidRPr="00DB0B74">
        <w:rPr>
          <w:rFonts w:hint="eastAsia"/>
          <w:sz w:val="14"/>
          <w:szCs w:val="14"/>
        </w:rPr>
        <w:t>의</w:t>
      </w:r>
      <w:r w:rsidR="00DB0B74" w:rsidRPr="00DB0B74">
        <w:rPr>
          <w:rFonts w:hint="eastAsia"/>
          <w:sz w:val="14"/>
          <w:szCs w:val="14"/>
        </w:rPr>
        <w:t xml:space="preserve"> </w:t>
      </w:r>
      <w:r w:rsidR="00DB0B74" w:rsidRPr="00DB0B74">
        <w:rPr>
          <w:rFonts w:hint="eastAsia"/>
          <w:sz w:val="14"/>
          <w:szCs w:val="14"/>
        </w:rPr>
        <w:t>메시지</w:t>
      </w:r>
    </w:p>
    <w:p w:rsidR="000643D4" w:rsidRPr="00DB0B74" w:rsidRDefault="00DB0B74" w:rsidP="000643D4">
      <w:pPr>
        <w:tabs>
          <w:tab w:val="left" w:pos="1249"/>
        </w:tabs>
        <w:rPr>
          <w:sz w:val="14"/>
          <w:szCs w:val="1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A270F0" wp14:editId="3AD38872">
                <wp:simplePos x="0" y="0"/>
                <wp:positionH relativeFrom="column">
                  <wp:posOffset>200660</wp:posOffset>
                </wp:positionH>
                <wp:positionV relativeFrom="paragraph">
                  <wp:posOffset>143405</wp:posOffset>
                </wp:positionV>
                <wp:extent cx="450850" cy="0"/>
                <wp:effectExtent l="0" t="76200" r="25400" b="95250"/>
                <wp:wrapNone/>
                <wp:docPr id="49" name="직선 화살표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71B3C" id="직선 화살표 연결선 49" o:spid="_x0000_s1026" type="#_x0000_t32" style="position:absolute;left:0;text-align:left;margin-left:15.8pt;margin-top:11.3pt;width:35.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0643D4">
        <w:tab/>
      </w:r>
      <w:r>
        <w:rPr>
          <w:rFonts w:hint="eastAsia"/>
        </w:rPr>
        <w:t>:</w:t>
      </w:r>
      <w:r>
        <w:t xml:space="preserve"> </w:t>
      </w:r>
      <w:r w:rsidRPr="00DB0B74">
        <w:rPr>
          <w:rFonts w:hint="eastAsia"/>
          <w:sz w:val="14"/>
          <w:szCs w:val="14"/>
        </w:rPr>
        <w:t>소켓으로</w:t>
      </w:r>
      <w:r w:rsidRPr="00DB0B74">
        <w:rPr>
          <w:rFonts w:hint="eastAsia"/>
          <w:sz w:val="14"/>
          <w:szCs w:val="14"/>
        </w:rPr>
        <w:t xml:space="preserve"> </w:t>
      </w:r>
      <w:r w:rsidRPr="00DB0B74">
        <w:rPr>
          <w:rFonts w:hint="eastAsia"/>
          <w:sz w:val="14"/>
          <w:szCs w:val="14"/>
        </w:rPr>
        <w:t>마피아</w:t>
      </w:r>
      <w:r>
        <w:rPr>
          <w:rFonts w:hint="eastAsia"/>
          <w:sz w:val="14"/>
          <w:szCs w:val="14"/>
        </w:rPr>
        <w:t xml:space="preserve"> </w:t>
      </w:r>
      <w:r w:rsidRPr="00DB0B74">
        <w:rPr>
          <w:rFonts w:hint="eastAsia"/>
          <w:sz w:val="14"/>
          <w:szCs w:val="14"/>
        </w:rPr>
        <w:t>간의</w:t>
      </w:r>
      <w:r w:rsidRPr="00DB0B74">
        <w:rPr>
          <w:rFonts w:hint="eastAsia"/>
          <w:sz w:val="14"/>
          <w:szCs w:val="14"/>
        </w:rPr>
        <w:t xml:space="preserve"> </w:t>
      </w:r>
      <w:r>
        <w:rPr>
          <w:rFonts w:hint="eastAsia"/>
          <w:sz w:val="14"/>
          <w:szCs w:val="14"/>
        </w:rPr>
        <w:t>통신</w:t>
      </w:r>
    </w:p>
    <w:p w:rsidR="000643D4" w:rsidRPr="00DB0B74" w:rsidRDefault="00DB0B74" w:rsidP="00DB0B74">
      <w:pPr>
        <w:tabs>
          <w:tab w:val="left" w:pos="1249"/>
        </w:tabs>
        <w:rPr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6535F4" wp14:editId="77D3BE82">
                <wp:simplePos x="0" y="0"/>
                <wp:positionH relativeFrom="column">
                  <wp:posOffset>216080</wp:posOffset>
                </wp:positionH>
                <wp:positionV relativeFrom="paragraph">
                  <wp:posOffset>107315</wp:posOffset>
                </wp:positionV>
                <wp:extent cx="402609" cy="0"/>
                <wp:effectExtent l="0" t="0" r="0" b="0"/>
                <wp:wrapNone/>
                <wp:docPr id="58" name="직선 연결선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6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7DEB1" id="직선 연결선 58" o:spid="_x0000_s1026" style="position:absolute;left:0;text-align:lef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pt,8.45pt" to="48.7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tab/>
      </w:r>
      <w:r w:rsidRPr="00DB0B74">
        <w:rPr>
          <w:sz w:val="14"/>
          <w:szCs w:val="14"/>
        </w:rPr>
        <w:t xml:space="preserve">: </w:t>
      </w:r>
      <w:r w:rsidRPr="00DB0B74">
        <w:rPr>
          <w:rFonts w:hint="eastAsia"/>
          <w:sz w:val="14"/>
          <w:szCs w:val="14"/>
        </w:rPr>
        <w:t>공유</w:t>
      </w:r>
      <w:r w:rsidRPr="00DB0B74">
        <w:rPr>
          <w:rFonts w:hint="eastAsia"/>
          <w:sz w:val="14"/>
          <w:szCs w:val="14"/>
        </w:rPr>
        <w:t xml:space="preserve"> </w:t>
      </w:r>
      <w:r w:rsidRPr="00DB0B74">
        <w:rPr>
          <w:rFonts w:hint="eastAsia"/>
          <w:sz w:val="14"/>
          <w:szCs w:val="14"/>
        </w:rPr>
        <w:t>메모리를</w:t>
      </w:r>
      <w:r w:rsidRPr="00DB0B74">
        <w:rPr>
          <w:rFonts w:hint="eastAsia"/>
          <w:sz w:val="14"/>
          <w:szCs w:val="14"/>
        </w:rPr>
        <w:t xml:space="preserve"> </w:t>
      </w:r>
      <w:r w:rsidRPr="00DB0B74">
        <w:rPr>
          <w:rFonts w:hint="eastAsia"/>
          <w:sz w:val="14"/>
          <w:szCs w:val="14"/>
        </w:rPr>
        <w:t>이용한</w:t>
      </w:r>
      <w:r w:rsidRPr="00DB0B74">
        <w:rPr>
          <w:rFonts w:hint="eastAsia"/>
          <w:sz w:val="14"/>
          <w:szCs w:val="14"/>
        </w:rPr>
        <w:t xml:space="preserve"> </w:t>
      </w:r>
      <w:r w:rsidRPr="00DB0B74">
        <w:rPr>
          <w:rFonts w:hint="eastAsia"/>
          <w:sz w:val="14"/>
          <w:szCs w:val="14"/>
        </w:rPr>
        <w:t>클라이언트</w:t>
      </w:r>
      <w:r w:rsidRPr="00DB0B74">
        <w:rPr>
          <w:rFonts w:hint="eastAsia"/>
          <w:sz w:val="14"/>
          <w:szCs w:val="14"/>
        </w:rPr>
        <w:t xml:space="preserve"> </w:t>
      </w:r>
      <w:r w:rsidRPr="00DB0B74">
        <w:rPr>
          <w:rFonts w:hint="eastAsia"/>
          <w:sz w:val="14"/>
          <w:szCs w:val="14"/>
        </w:rPr>
        <w:t>간의</w:t>
      </w:r>
      <w:r w:rsidRPr="00DB0B74">
        <w:rPr>
          <w:rFonts w:hint="eastAsia"/>
          <w:sz w:val="14"/>
          <w:szCs w:val="14"/>
        </w:rPr>
        <w:t xml:space="preserve"> </w:t>
      </w:r>
      <w:r w:rsidRPr="00DB0B74">
        <w:rPr>
          <w:rFonts w:hint="eastAsia"/>
          <w:sz w:val="14"/>
          <w:szCs w:val="14"/>
        </w:rPr>
        <w:t>통신</w:t>
      </w:r>
    </w:p>
    <w:p w:rsidR="00DB0B74" w:rsidRDefault="00DB0B74">
      <w:pPr>
        <w:widowControl/>
        <w:wordWrap/>
        <w:autoSpaceDE/>
        <w:autoSpaceDN/>
        <w:jc w:val="left"/>
      </w:pPr>
      <w:r>
        <w:br w:type="page"/>
      </w:r>
    </w:p>
    <w:p w:rsidR="000643D4" w:rsidRPr="00777F65" w:rsidRDefault="000643D4" w:rsidP="00777F65"/>
    <w:p w:rsidR="00641F72" w:rsidRDefault="001150F4" w:rsidP="003A6D8C">
      <w:pPr>
        <w:pStyle w:val="2"/>
        <w:numPr>
          <w:ilvl w:val="1"/>
          <w:numId w:val="2"/>
        </w:numPr>
      </w:pPr>
      <w:r>
        <w:rPr>
          <w:rFonts w:hint="eastAsia"/>
        </w:rPr>
        <w:t>프로그램 사용 설</w:t>
      </w:r>
      <w:r w:rsidR="00641F72">
        <w:rPr>
          <w:rFonts w:hint="eastAsia"/>
        </w:rPr>
        <w:t>명</w:t>
      </w:r>
    </w:p>
    <w:p w:rsidR="00641F72" w:rsidRDefault="00641F72" w:rsidP="00641F72">
      <w:r>
        <w:t xml:space="preserve">-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프로그램으로</w:t>
      </w:r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</w:t>
      </w:r>
      <w:r>
        <w:rPr>
          <w:rFonts w:hint="eastAsia"/>
        </w:rPr>
        <w:t>사회자</w:t>
      </w:r>
      <w:r>
        <w:rPr>
          <w:rFonts w:hint="eastAsia"/>
        </w:rPr>
        <w:t xml:space="preserve"> </w:t>
      </w:r>
      <w:r>
        <w:rPr>
          <w:rFonts w:hint="eastAsia"/>
        </w:rPr>
        <w:t>역할이므로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게임은</w:t>
      </w:r>
      <w:r>
        <w:rPr>
          <w:rFonts w:hint="eastAsia"/>
        </w:rPr>
        <w:t xml:space="preserve"> </w:t>
      </w:r>
      <w:r>
        <w:rPr>
          <w:rFonts w:hint="eastAsia"/>
        </w:rPr>
        <w:t>클라이언트끼리</w:t>
      </w:r>
      <w:r>
        <w:rPr>
          <w:rFonts w:hint="eastAsia"/>
        </w:rPr>
        <w:t xml:space="preserve"> </w:t>
      </w:r>
      <w:r>
        <w:rPr>
          <w:rFonts w:hint="eastAsia"/>
        </w:rPr>
        <w:t>이루어진다</w:t>
      </w:r>
      <w:r>
        <w:rPr>
          <w:rFonts w:hint="eastAsia"/>
        </w:rPr>
        <w:t>.</w:t>
      </w:r>
    </w:p>
    <w:p w:rsidR="00641F72" w:rsidRDefault="00641F72" w:rsidP="00641F72">
      <w:pPr>
        <w:ind w:left="200" w:hangingChars="100" w:hanging="200"/>
      </w:pPr>
      <w:r>
        <w:t xml:space="preserve"> 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서버를</w:t>
      </w:r>
      <w:r>
        <w:rPr>
          <w:rFonts w:hint="eastAsia"/>
        </w:rPr>
        <w:t xml:space="preserve"> </w:t>
      </w:r>
      <w:r>
        <w:rPr>
          <w:rFonts w:hint="eastAsia"/>
        </w:rPr>
        <w:t>실행시키고</w:t>
      </w:r>
      <w:r>
        <w:rPr>
          <w:rFonts w:hint="eastAsia"/>
        </w:rPr>
        <w:t xml:space="preserve"> </w:t>
      </w:r>
      <w:r>
        <w:rPr>
          <w:rFonts w:hint="eastAsia"/>
        </w:rPr>
        <w:t>서버에서</w:t>
      </w:r>
      <w:r>
        <w:t xml:space="preserve"> </w:t>
      </w:r>
      <w:r>
        <w:rPr>
          <w:rFonts w:hint="eastAsia"/>
        </w:rPr>
        <w:t>참여할</w:t>
      </w:r>
      <w:r>
        <w:rPr>
          <w:rFonts w:hint="eastAsia"/>
        </w:rPr>
        <w:t xml:space="preserve"> </w:t>
      </w:r>
      <w:r>
        <w:rPr>
          <w:rFonts w:hint="eastAsia"/>
        </w:rPr>
        <w:t>클라이언트의</w:t>
      </w:r>
      <w:r>
        <w:rPr>
          <w:rFonts w:hint="eastAsia"/>
        </w:rP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입력하면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수만큼</w:t>
      </w:r>
      <w:r>
        <w:rPr>
          <w:rFonts w:hint="eastAsia"/>
        </w:rPr>
        <w:t xml:space="preserve"> </w:t>
      </w:r>
      <w:r>
        <w:rPr>
          <w:rFonts w:hint="eastAsia"/>
        </w:rPr>
        <w:t>클라이언트를</w:t>
      </w:r>
      <w:r>
        <w:rPr>
          <w:rFonts w:hint="eastAsia"/>
        </w:rPr>
        <w:t xml:space="preserve"> </w:t>
      </w:r>
      <w:r>
        <w:rPr>
          <w:rFonts w:hint="eastAsia"/>
        </w:rPr>
        <w:t>실행하면</w:t>
      </w:r>
      <w:r>
        <w:rPr>
          <w:rFonts w:hint="eastAsia"/>
        </w:rPr>
        <w:t xml:space="preserve">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랜덤으로</w:t>
      </w:r>
      <w:r>
        <w:rPr>
          <w:rFonts w:hint="eastAsia"/>
        </w:rPr>
        <w:t xml:space="preserve"> </w:t>
      </w:r>
      <w:r>
        <w:rPr>
          <w:rFonts w:hint="eastAsia"/>
        </w:rPr>
        <w:t>마피아를</w:t>
      </w:r>
      <w:r>
        <w:rPr>
          <w:rFonts w:hint="eastAsia"/>
        </w:rPr>
        <w:t xml:space="preserve"> </w:t>
      </w:r>
      <w:r>
        <w:rPr>
          <w:rFonts w:hint="eastAsia"/>
        </w:rPr>
        <w:t>지정하고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시작한다</w:t>
      </w:r>
      <w:r>
        <w:rPr>
          <w:rFonts w:hint="eastAsia"/>
        </w:rPr>
        <w:t>.</w:t>
      </w:r>
    </w:p>
    <w:p w:rsidR="00641F72" w:rsidRPr="00641F72" w:rsidRDefault="00641F72" w:rsidP="00641F72">
      <w:pPr>
        <w:ind w:left="200" w:hangingChars="100" w:hanging="200"/>
      </w:pPr>
      <w:r>
        <w:rPr>
          <w:rFonts w:hint="eastAsia"/>
        </w:rPr>
        <w:t>.</w:t>
      </w:r>
    </w:p>
    <w:p w:rsidR="001150F4" w:rsidRDefault="001150F4" w:rsidP="003A6D8C">
      <w:pPr>
        <w:pStyle w:val="2"/>
        <w:numPr>
          <w:ilvl w:val="1"/>
          <w:numId w:val="2"/>
        </w:numPr>
      </w:pPr>
      <w:r>
        <w:rPr>
          <w:rFonts w:hint="eastAsia"/>
        </w:rPr>
        <w:t>파일 설명</w:t>
      </w:r>
    </w:p>
    <w:p w:rsidR="00641F72" w:rsidRDefault="00641F72" w:rsidP="00641F72">
      <w:r>
        <w:t xml:space="preserve">- </w:t>
      </w:r>
      <w:r w:rsidRPr="0091720D">
        <w:rPr>
          <w:rFonts w:asciiTheme="majorEastAsia" w:eastAsiaTheme="majorEastAsia" w:hAnsiTheme="majorEastAsia"/>
        </w:rPr>
        <w:t>mg_server</w:t>
      </w:r>
      <w:r>
        <w:t xml:space="preserve"> : </w:t>
      </w:r>
      <w:r>
        <w:rPr>
          <w:rFonts w:hint="eastAsia"/>
        </w:rPr>
        <w:t>사회자</w:t>
      </w:r>
      <w: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맡은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>.</w:t>
      </w:r>
    </w:p>
    <w:p w:rsidR="00641F72" w:rsidRDefault="00641F72" w:rsidP="00641F72">
      <w:r>
        <w:t xml:space="preserve">- </w:t>
      </w:r>
      <w:r w:rsidRPr="0091720D">
        <w:rPr>
          <w:rFonts w:asciiTheme="minorEastAsia" w:eastAsiaTheme="minorEastAsia" w:hAnsiTheme="minorEastAsia"/>
        </w:rPr>
        <w:t>mg_client</w:t>
      </w:r>
      <w:r>
        <w:t xml:space="preserve"> : </w:t>
      </w:r>
      <w:r w:rsidR="00AB6458">
        <w:rPr>
          <w:rFonts w:hint="eastAsia"/>
        </w:rPr>
        <w:t>게임</w:t>
      </w:r>
      <w:r w:rsidR="00AB6458">
        <w:rPr>
          <w:rFonts w:hint="eastAsia"/>
        </w:rPr>
        <w:t xml:space="preserve"> </w:t>
      </w:r>
      <w:r w:rsidR="00AB6458">
        <w:rPr>
          <w:rFonts w:hint="eastAsia"/>
        </w:rPr>
        <w:t>플레이어</w:t>
      </w:r>
      <w:r w:rsidR="00AB6458">
        <w:rPr>
          <w:rFonts w:hint="eastAsia"/>
        </w:rPr>
        <w:t xml:space="preserve"> </w:t>
      </w:r>
      <w:r w:rsidR="00AB6458">
        <w:rPr>
          <w:rFonts w:hint="eastAsia"/>
        </w:rPr>
        <w:t>역할을</w:t>
      </w:r>
      <w:r w:rsidR="00AB6458">
        <w:rPr>
          <w:rFonts w:hint="eastAsia"/>
        </w:rPr>
        <w:t xml:space="preserve"> </w:t>
      </w:r>
      <w:r w:rsidR="00AB6458">
        <w:rPr>
          <w:rFonts w:hint="eastAsia"/>
        </w:rPr>
        <w:t>맡은</w:t>
      </w:r>
      <w:r w:rsidR="00AB6458">
        <w:rPr>
          <w:rFonts w:hint="eastAsia"/>
        </w:rPr>
        <w:t xml:space="preserve"> </w:t>
      </w:r>
      <w:r w:rsidR="00AB6458">
        <w:rPr>
          <w:rFonts w:hint="eastAsia"/>
        </w:rPr>
        <w:t>클라이언트</w:t>
      </w:r>
      <w:r w:rsidR="00AB6458">
        <w:rPr>
          <w:rFonts w:hint="eastAsia"/>
        </w:rPr>
        <w:t xml:space="preserve"> </w:t>
      </w:r>
      <w:r w:rsidR="00AB6458">
        <w:rPr>
          <w:rFonts w:hint="eastAsia"/>
        </w:rPr>
        <w:t>파일</w:t>
      </w:r>
    </w:p>
    <w:p w:rsidR="0091720D" w:rsidRDefault="0091720D" w:rsidP="00641F72"/>
    <w:p w:rsidR="004B5A53" w:rsidRDefault="001150F4" w:rsidP="003A6D8C">
      <w:pPr>
        <w:pStyle w:val="2"/>
        <w:numPr>
          <w:ilvl w:val="1"/>
          <w:numId w:val="2"/>
        </w:numPr>
      </w:pPr>
      <w:r>
        <w:rPr>
          <w:rFonts w:hint="eastAsia"/>
        </w:rPr>
        <w:t>소스 코드</w:t>
      </w:r>
      <w:r>
        <w:t xml:space="preserve"> </w:t>
      </w:r>
    </w:p>
    <w:p w:rsidR="0091720D" w:rsidRPr="0085759A" w:rsidRDefault="00E83CC1" w:rsidP="00AB6458">
      <w:pPr>
        <w:rPr>
          <w:rFonts w:asciiTheme="majorEastAsia" w:eastAsiaTheme="majorEastAsia" w:hAnsiTheme="majorEastAsia"/>
          <w:sz w:val="22"/>
        </w:rPr>
      </w:pPr>
      <w:r w:rsidRPr="0091720D">
        <w:rPr>
          <w:rFonts w:asciiTheme="majorEastAsia" w:eastAsiaTheme="majorEastAsia" w:hAnsiTheme="majorEastAsia" w:hint="eastAsia"/>
          <w:sz w:val="22"/>
        </w:rPr>
        <w:t>- mg_server.</w:t>
      </w:r>
      <w:r w:rsidR="0085759A">
        <w:rPr>
          <w:rFonts w:asciiTheme="majorEastAsia" w:eastAsiaTheme="majorEastAsia" w:hAnsiTheme="majorEastAsia"/>
          <w:sz w:val="22"/>
        </w:rPr>
        <w:t>c</w:t>
      </w:r>
    </w:p>
    <w:p w:rsidR="00E83CC1" w:rsidRDefault="00E83CC1" w:rsidP="00AB6458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5759A" w:rsidTr="0085759A">
        <w:tc>
          <w:tcPr>
            <w:tcW w:w="8494" w:type="dxa"/>
          </w:tcPr>
          <w:p w:rsidR="0085759A" w:rsidRDefault="0085759A" w:rsidP="00AB6458">
            <w:r>
              <w:rPr>
                <w:rFonts w:hint="eastAsia"/>
              </w:rPr>
              <w:t>헤더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선언</w:t>
            </w:r>
          </w:p>
        </w:tc>
      </w:tr>
      <w:tr w:rsidR="0085759A" w:rsidTr="0085759A">
        <w:tc>
          <w:tcPr>
            <w:tcW w:w="8494" w:type="dxa"/>
          </w:tcPr>
          <w:p w:rsidR="0085759A" w:rsidRDefault="0085759A" w:rsidP="008575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"mg_header.h"</w:t>
            </w:r>
          </w:p>
          <w:p w:rsidR="0085759A" w:rsidRDefault="0085759A" w:rsidP="008575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2 </w:t>
            </w:r>
          </w:p>
          <w:p w:rsidR="0085759A" w:rsidRDefault="0085759A" w:rsidP="008575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3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client_num = 4;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85759A" w:rsidRDefault="0085759A" w:rsidP="008575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4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discussion_time = 10;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85759A" w:rsidRDefault="0085759A" w:rsidP="008575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5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killnum = -1;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죽는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85759A" w:rsidRDefault="0085759A" w:rsidP="008575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6 </w:t>
            </w:r>
          </w:p>
          <w:p w:rsidR="0085759A" w:rsidRDefault="0085759A" w:rsidP="008575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7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mymsgbuf mesg;</w:t>
            </w:r>
          </w:p>
          <w:p w:rsidR="0085759A" w:rsidRDefault="0085759A" w:rsidP="008575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8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msgid, len;</w:t>
            </w:r>
          </w:p>
          <w:p w:rsidR="0085759A" w:rsidRDefault="0085759A" w:rsidP="008575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9 key_t key;</w:t>
            </w:r>
          </w:p>
          <w:p w:rsidR="0085759A" w:rsidRDefault="0085759A" w:rsidP="008575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10 key_t sh_key;</w:t>
            </w:r>
          </w:p>
          <w:p w:rsidR="0085759A" w:rsidRDefault="0085759A" w:rsidP="008575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11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메세지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85759A" w:rsidRDefault="0085759A" w:rsidP="008575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12 </w:t>
            </w:r>
          </w:p>
          <w:p w:rsidR="0085759A" w:rsidRDefault="0085759A" w:rsidP="008575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13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sigaction act;</w:t>
            </w:r>
          </w:p>
          <w:p w:rsidR="0085759A" w:rsidRDefault="0085759A" w:rsidP="008575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14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sigaction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구조체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포인터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85759A" w:rsidRDefault="0085759A" w:rsidP="008575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15 </w:t>
            </w:r>
          </w:p>
          <w:p w:rsidR="0085759A" w:rsidRDefault="0085759A" w:rsidP="008575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16 FILE *rfp, *wfp;</w:t>
            </w:r>
          </w:p>
          <w:p w:rsidR="0085759A" w:rsidRDefault="0085759A" w:rsidP="008575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17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구조체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포인터</w:t>
            </w:r>
          </w:p>
          <w:p w:rsidR="0085759A" w:rsidRDefault="0085759A" w:rsidP="008575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18 </w:t>
            </w:r>
          </w:p>
          <w:p w:rsidR="0085759A" w:rsidRDefault="0085759A" w:rsidP="008575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19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nameofjobs[5]={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"host"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"mafia"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"citizen"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,};</w:t>
            </w:r>
          </w:p>
          <w:p w:rsidR="0085759A" w:rsidRDefault="0085759A" w:rsidP="008575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20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직업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문자열을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가리키는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포인터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85759A" w:rsidRDefault="0085759A" w:rsidP="008575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21 </w:t>
            </w:r>
          </w:p>
          <w:p w:rsidR="0085759A" w:rsidRDefault="0085759A" w:rsidP="008575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22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nopb_jobs[5] = {0,};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직업별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사람수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. </w:t>
            </w:r>
          </w:p>
          <w:p w:rsidR="0085759A" w:rsidRDefault="0085759A" w:rsidP="008575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23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//0: host, 1: mafia, 2 : citizen ...</w:t>
            </w:r>
          </w:p>
          <w:p w:rsidR="0085759A" w:rsidRDefault="0085759A" w:rsidP="008575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24 </w:t>
            </w:r>
          </w:p>
          <w:p w:rsidR="0085759A" w:rsidRDefault="0085759A" w:rsidP="008575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25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p_pids[MAX_PEOPLE] 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people pids.</w:t>
            </w:r>
          </w:p>
          <w:p w:rsidR="0085759A" w:rsidRDefault="0085759A" w:rsidP="008575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26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p_nics[MAX_PEOPLE]={0,};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peple nicknames</w:t>
            </w:r>
          </w:p>
          <w:p w:rsidR="0085759A" w:rsidRDefault="0085759A" w:rsidP="008575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27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p_jobs[MAX_PEOPLE] 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people jobs</w:t>
            </w:r>
          </w:p>
          <w:p w:rsidR="0085759A" w:rsidRDefault="0085759A" w:rsidP="008575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28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죽은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-1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저장하자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85759A" w:rsidRDefault="0085759A" w:rsidP="008575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29 </w:t>
            </w:r>
          </w:p>
          <w:p w:rsidR="0085759A" w:rsidRDefault="0085759A" w:rsidP="008575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30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b_p_jobs[MAX_PEOPLE];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people jobs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backup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85759A" w:rsidRDefault="0085759A" w:rsidP="008575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31 </w:t>
            </w:r>
          </w:p>
          <w:p w:rsidR="0085759A" w:rsidRDefault="0085759A" w:rsidP="008575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32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print_start_message();</w:t>
            </w:r>
          </w:p>
          <w:p w:rsidR="0085759A" w:rsidRDefault="0085759A" w:rsidP="008575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33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receive_print_message(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mtype);</w:t>
            </w:r>
          </w:p>
          <w:p w:rsidR="0085759A" w:rsidRDefault="0085759A" w:rsidP="008575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34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send_message(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mtype,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message);</w:t>
            </w:r>
          </w:p>
          <w:p w:rsidR="0085759A" w:rsidRDefault="0085759A" w:rsidP="008575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35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random_job_make(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client_num,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arr[MAX_PEOPLE]);</w:t>
            </w:r>
          </w:p>
          <w:p w:rsidR="0085759A" w:rsidRDefault="0085759A" w:rsidP="008575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36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test_job_make();</w:t>
            </w:r>
          </w:p>
          <w:p w:rsidR="0085759A" w:rsidRDefault="0085759A" w:rsidP="008575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37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send_receive_first_message();</w:t>
            </w:r>
          </w:p>
          <w:p w:rsidR="0085759A" w:rsidRDefault="0085759A" w:rsidP="008575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38 </w:t>
            </w:r>
          </w:p>
          <w:p w:rsidR="0085759A" w:rsidRDefault="0085759A" w:rsidP="008575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39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write_user_data();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데이터를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쓰는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. </w:t>
            </w:r>
          </w:p>
          <w:p w:rsidR="0085759A" w:rsidRDefault="0085759A" w:rsidP="008575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40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save_user_data_send_messages();</w:t>
            </w:r>
          </w:p>
          <w:p w:rsidR="0085759A" w:rsidRDefault="0085759A" w:rsidP="008575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41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save_final_data();</w:t>
            </w:r>
          </w:p>
          <w:p w:rsidR="0085759A" w:rsidRDefault="0085759A" w:rsidP="008575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42 </w:t>
            </w:r>
          </w:p>
          <w:p w:rsidR="0085759A" w:rsidRDefault="0085759A" w:rsidP="008575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43 </w:t>
            </w:r>
          </w:p>
          <w:p w:rsidR="0085759A" w:rsidRDefault="0085759A" w:rsidP="008575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44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print_kill_one_check_condition();</w:t>
            </w:r>
          </w:p>
          <w:p w:rsidR="0085759A" w:rsidRDefault="0085759A" w:rsidP="008575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45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check_end_condition();</w:t>
            </w:r>
          </w:p>
          <w:p w:rsidR="0085759A" w:rsidRDefault="0085759A" w:rsidP="008575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46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void print_kill~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쓰이는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종료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조건에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도달하면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아니면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:rsidR="0085759A" w:rsidRDefault="0085759A" w:rsidP="008575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47 </w:t>
            </w:r>
          </w:p>
          <w:p w:rsidR="0085759A" w:rsidRDefault="0085759A" w:rsidP="008575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48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become_night();</w:t>
            </w:r>
          </w:p>
          <w:p w:rsidR="0085759A" w:rsidRDefault="0085759A" w:rsidP="008575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49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become_day();</w:t>
            </w:r>
          </w:p>
          <w:p w:rsidR="0085759A" w:rsidRDefault="0085759A" w:rsidP="008575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50 </w:t>
            </w:r>
          </w:p>
          <w:p w:rsidR="0085759A" w:rsidRDefault="0085759A" w:rsidP="008575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51 </w:t>
            </w:r>
          </w:p>
          <w:p w:rsidR="0085759A" w:rsidRDefault="0085759A" w:rsidP="003A6D8C">
            <w:pPr>
              <w:pStyle w:val="af4"/>
              <w:numPr>
                <w:ilvl w:val="0"/>
                <w:numId w:val="5"/>
              </w:numPr>
              <w:ind w:leftChars="0"/>
            </w:pPr>
            <w:r w:rsidRPr="0085759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Pr="0085759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함수의</w:t>
            </w:r>
            <w:r w:rsidRPr="0085759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85759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선언부</w:t>
            </w:r>
            <w:r w:rsidRPr="0085759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</w:tc>
      </w:tr>
      <w:tr w:rsidR="0085759A" w:rsidTr="0085759A">
        <w:tc>
          <w:tcPr>
            <w:tcW w:w="8494" w:type="dxa"/>
          </w:tcPr>
          <w:p w:rsidR="0085759A" w:rsidRDefault="00CD2FCD" w:rsidP="003A6D8C">
            <w:pPr>
              <w:pStyle w:val="af4"/>
              <w:numPr>
                <w:ilvl w:val="0"/>
                <w:numId w:val="6"/>
              </w:numPr>
              <w:ind w:leftChars="0"/>
            </w:pPr>
            <w:r>
              <w:lastRenderedPageBreak/>
              <w:t>:</w:t>
            </w:r>
            <w:r w:rsidR="0085759A">
              <w:rPr>
                <w:rFonts w:hint="eastAsia"/>
              </w:rPr>
              <w:t>m</w:t>
            </w:r>
            <w:r w:rsidR="0085759A">
              <w:t xml:space="preserve">g_header.h </w:t>
            </w:r>
            <w:r w:rsidR="0085759A">
              <w:rPr>
                <w:rFonts w:hint="eastAsia"/>
              </w:rPr>
              <w:t>헤더</w:t>
            </w:r>
          </w:p>
          <w:p w:rsidR="0085759A" w:rsidRDefault="00CD2FCD" w:rsidP="00CD2FCD">
            <w:pPr>
              <w:ind w:left="400"/>
            </w:pPr>
            <w:r>
              <w:t xml:space="preserve">2 ~ 30 :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포인터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선언</w:t>
            </w:r>
          </w:p>
          <w:p w:rsidR="00CD2FCD" w:rsidRDefault="00CD2FCD" w:rsidP="003A6D8C">
            <w:pPr>
              <w:pStyle w:val="af4"/>
              <w:numPr>
                <w:ilvl w:val="0"/>
                <w:numId w:val="7"/>
              </w:numPr>
              <w:ind w:leftChars="0"/>
            </w:pPr>
            <w:r>
              <w:t xml:space="preserve">~ 49 : </w:t>
            </w:r>
            <w:r>
              <w:rPr>
                <w:rFonts w:hint="eastAsia"/>
              </w:rPr>
              <w:t>함수의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선언</w:t>
            </w:r>
          </w:p>
        </w:tc>
      </w:tr>
    </w:tbl>
    <w:p w:rsidR="00E83CC1" w:rsidRDefault="00E83CC1" w:rsidP="00AB6458"/>
    <w:p w:rsidR="0091720D" w:rsidRDefault="0091720D" w:rsidP="00AB6458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D2FCD" w:rsidTr="00CD2FCD">
        <w:tc>
          <w:tcPr>
            <w:tcW w:w="8494" w:type="dxa"/>
          </w:tcPr>
          <w:p w:rsidR="00CD2FCD" w:rsidRPr="00CD2FCD" w:rsidRDefault="00CD2FCD" w:rsidP="00CD2FCD">
            <w:pPr>
              <w:widowControl/>
              <w:wordWrap/>
              <w:autoSpaceDE/>
              <w:autoSpaceDN/>
              <w:jc w:val="left"/>
              <w:rPr>
                <w:b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print_start_message()</w:t>
            </w:r>
          </w:p>
        </w:tc>
      </w:tr>
      <w:tr w:rsidR="00CD2FCD" w:rsidTr="00CD2FCD">
        <w:tc>
          <w:tcPr>
            <w:tcW w:w="8494" w:type="dxa"/>
          </w:tcPr>
          <w:p w:rsidR="00CD2FCD" w:rsidRDefault="00CD2FCD" w:rsidP="00CD2FCD">
            <w:pPr>
              <w:wordWrap/>
              <w:adjustRightInd w:val="0"/>
              <w:ind w:firstLineChars="50" w:firstLine="95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55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print_start_message(){</w:t>
            </w:r>
          </w:p>
          <w:p w:rsidR="00CD2FCD" w:rsidRDefault="00CD2FCD" w:rsidP="00CD2FC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56 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안녕하세요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마피아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게임입니다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CD2FCD" w:rsidRDefault="00CD2FCD" w:rsidP="00CD2FC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57 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당신은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게임의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사회자로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선정되었습니다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CD2FCD" w:rsidRDefault="00CD2FCD" w:rsidP="00CD2FC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58 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제작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강대훈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이동석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CD2FCD" w:rsidRDefault="00CD2FCD" w:rsidP="00CD2FC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59 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접속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사람수는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몇명입니까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?\n"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CD2FCD" w:rsidRDefault="00CD2FCD" w:rsidP="00CD2FC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60 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CD2FCD" w:rsidRDefault="00CD2FCD" w:rsidP="00CD2FCD">
            <w:pPr>
              <w:widowControl/>
              <w:wordWrap/>
              <w:autoSpaceDE/>
              <w:autoSpaceDN/>
              <w:jc w:val="left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61 }</w:t>
            </w:r>
          </w:p>
        </w:tc>
      </w:tr>
      <w:tr w:rsidR="00CD2FCD" w:rsidTr="00CD2FCD">
        <w:tc>
          <w:tcPr>
            <w:tcW w:w="8494" w:type="dxa"/>
          </w:tcPr>
          <w:p w:rsidR="00CD2FCD" w:rsidRDefault="00CD2FCD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게임을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호출하는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>.</w:t>
            </w:r>
          </w:p>
        </w:tc>
      </w:tr>
    </w:tbl>
    <w:p w:rsidR="00CD2FCD" w:rsidRDefault="00CD2FCD">
      <w:pPr>
        <w:widowControl/>
        <w:wordWrap/>
        <w:autoSpaceDE/>
        <w:autoSpaceDN/>
        <w:jc w:val="left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D2FCD" w:rsidTr="00CD2FCD">
        <w:tc>
          <w:tcPr>
            <w:tcW w:w="8494" w:type="dxa"/>
          </w:tcPr>
          <w:p w:rsidR="00CD2FCD" w:rsidRPr="00CD2FCD" w:rsidRDefault="00CD2FCD" w:rsidP="00CD2FCD">
            <w:pPr>
              <w:widowControl/>
              <w:wordWrap/>
              <w:autoSpaceDE/>
              <w:autoSpaceDN/>
              <w:jc w:val="left"/>
              <w:rPr>
                <w:b/>
              </w:rPr>
            </w:pPr>
            <w:r w:rsidRPr="00CD2FCD">
              <w:rPr>
                <w:b/>
              </w:rPr>
              <w:t>-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receive_print_message(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mtype),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send_message(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mtype,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message)</w:t>
            </w:r>
          </w:p>
        </w:tc>
      </w:tr>
      <w:tr w:rsidR="00CD2FCD" w:rsidTr="00CD2FCD">
        <w:tc>
          <w:tcPr>
            <w:tcW w:w="8494" w:type="dxa"/>
          </w:tcPr>
          <w:p w:rsidR="00CD2FCD" w:rsidRDefault="00CD2FCD" w:rsidP="00CD2FCD">
            <w:pPr>
              <w:wordWrap/>
              <w:adjustRightInd w:val="0"/>
              <w:ind w:firstLineChars="50" w:firstLine="95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63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receive_print_message(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mtype){</w:t>
            </w:r>
          </w:p>
          <w:p w:rsidR="00CD2FCD" w:rsidRDefault="00CD2FCD" w:rsidP="00CD2FC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64         len = msgrcv(msgid, &amp;mesg, 800, mtype, 0);</w:t>
            </w:r>
          </w:p>
          <w:p w:rsidR="00CD2FCD" w:rsidRDefault="00CD2FCD" w:rsidP="00CD2FC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65 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"Received Msg = %s 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mesg.mtext);</w:t>
            </w:r>
          </w:p>
          <w:p w:rsidR="00CD2FCD" w:rsidRDefault="00CD2FCD" w:rsidP="00CD2FC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66 }</w:t>
            </w:r>
          </w:p>
          <w:p w:rsidR="00CD2FCD" w:rsidRDefault="00CD2FCD" w:rsidP="00CD2FC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67 </w:t>
            </w:r>
          </w:p>
          <w:p w:rsidR="00CD2FCD" w:rsidRDefault="00CD2FCD" w:rsidP="00CD2FC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68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send_message(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mtype,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message){</w:t>
            </w:r>
          </w:p>
          <w:p w:rsidR="00CD2FCD" w:rsidRDefault="00CD2FCD" w:rsidP="00CD2FC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69         mesg.mtype = mtype;</w:t>
            </w:r>
          </w:p>
          <w:p w:rsidR="00CD2FCD" w:rsidRDefault="00CD2FCD" w:rsidP="00CD2FC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70         strcpy(mesg.mtext, message);</w:t>
            </w:r>
          </w:p>
          <w:p w:rsidR="00CD2FCD" w:rsidRDefault="00CD2FCD" w:rsidP="00CD2FC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71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(msgsnd(msgid,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*)&amp;mesg, 800, IPC_NOWAIT) == -1) {</w:t>
            </w:r>
          </w:p>
          <w:p w:rsidR="00CD2FCD" w:rsidRDefault="00CD2FCD" w:rsidP="00CD2FC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72                 perror(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"msgsnd"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CD2FCD" w:rsidRDefault="00CD2FCD" w:rsidP="00CD2FC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73                 exit(1);</w:t>
            </w:r>
          </w:p>
          <w:p w:rsidR="00CD2FCD" w:rsidRDefault="00CD2FCD" w:rsidP="00CD2FC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74         }</w:t>
            </w:r>
          </w:p>
          <w:p w:rsidR="00CD2FCD" w:rsidRDefault="00CD2FCD" w:rsidP="00CD2FCD">
            <w:pPr>
              <w:widowControl/>
              <w:wordWrap/>
              <w:autoSpaceDE/>
              <w:autoSpaceDN/>
              <w:jc w:val="left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75 }</w:t>
            </w:r>
          </w:p>
        </w:tc>
      </w:tr>
      <w:tr w:rsidR="00CD2FCD" w:rsidTr="00CD2FCD">
        <w:tc>
          <w:tcPr>
            <w:tcW w:w="8494" w:type="dxa"/>
          </w:tcPr>
          <w:p w:rsidR="00865961" w:rsidRDefault="00865961">
            <w:pPr>
              <w:widowControl/>
              <w:wordWrap/>
              <w:autoSpaceDE/>
              <w:autoSpaceDN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receive_print_message(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mtype) :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특정한 메시지를 기다리고,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그 내용을 출력하는 함수.</w:t>
            </w:r>
          </w:p>
          <w:p w:rsidR="00865961" w:rsidRDefault="00865961">
            <w:pPr>
              <w:widowControl/>
              <w:wordWrap/>
              <w:autoSpaceDE/>
              <w:autoSpaceDN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send_message(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mtype,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message) :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각각의 매개변수를 메시지 구조체에 채우고 메시지를 보내는 함수.</w:t>
            </w:r>
          </w:p>
          <w:p w:rsidR="00865961" w:rsidRDefault="00865961">
            <w:pPr>
              <w:widowControl/>
              <w:wordWrap/>
              <w:autoSpaceDE/>
              <w:autoSpaceDN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D2FCD" w:rsidRDefault="00CD2FCD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6</w:t>
            </w:r>
            <w:r>
              <w:t xml:space="preserve">3 ~ 66 : </w:t>
            </w:r>
            <w:r>
              <w:rPr>
                <w:rFonts w:hint="eastAsia"/>
              </w:rPr>
              <w:t>m</w:t>
            </w:r>
            <w:r>
              <w:t>type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기다리고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타입의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  <w:p w:rsidR="00CD2FCD" w:rsidRDefault="00CD2FCD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6</w:t>
            </w:r>
            <w:r>
              <w:t xml:space="preserve">8 ~ 75 : </w:t>
            </w:r>
            <w:r>
              <w:rPr>
                <w:rFonts w:hint="eastAsia"/>
              </w:rPr>
              <w:t>m</w:t>
            </w:r>
            <w:r>
              <w:t>type, message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채워놓고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보낸다</w:t>
            </w:r>
            <w:r>
              <w:rPr>
                <w:rFonts w:hint="eastAsia"/>
              </w:rPr>
              <w:t>.</w:t>
            </w:r>
          </w:p>
        </w:tc>
      </w:tr>
    </w:tbl>
    <w:p w:rsidR="0091720D" w:rsidRDefault="0091720D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D2FCD" w:rsidTr="00CD2FCD">
        <w:tc>
          <w:tcPr>
            <w:tcW w:w="8494" w:type="dxa"/>
          </w:tcPr>
          <w:p w:rsidR="00CD2FCD" w:rsidRDefault="00CD2FCD">
            <w:pPr>
              <w:widowControl/>
              <w:wordWrap/>
              <w:autoSpaceDE/>
              <w:autoSpaceDN/>
              <w:jc w:val="left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- random_job_make(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client_num,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arr[MAX_PEOPLE])</w:t>
            </w:r>
          </w:p>
        </w:tc>
      </w:tr>
      <w:tr w:rsidR="00CD2FCD" w:rsidTr="00CD2FCD">
        <w:tc>
          <w:tcPr>
            <w:tcW w:w="8494" w:type="dxa"/>
          </w:tcPr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7</w:t>
            </w:r>
            <w:r w:rsidR="00CD2FC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8 </w:t>
            </w:r>
            <w:r w:rsidR="00CD2FCD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 w:rsidR="00CD2FC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random_job_make(</w:t>
            </w:r>
            <w:r w:rsidR="00CD2FCD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="00CD2FC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client_num, </w:t>
            </w:r>
            <w:r w:rsidR="00CD2FCD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="00CD2FC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arr[MAX_PEOPLE]){</w:t>
            </w:r>
          </w:p>
          <w:p w:rsidR="00CD2FCD" w:rsidRDefault="00CD2FCD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79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i=0;i&lt;client_num;i++)</w:t>
            </w:r>
          </w:p>
          <w:p w:rsidR="00CD2FCD" w:rsidRDefault="00CD2FCD" w:rsidP="00CD2FC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80         {</w:t>
            </w:r>
          </w:p>
          <w:p w:rsidR="00CD2FCD" w:rsidRDefault="00CD2FCD" w:rsidP="00CD2FC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81                 arr[i]=2;</w:t>
            </w:r>
          </w:p>
          <w:p w:rsidR="00CD2FCD" w:rsidRDefault="00CD2FCD" w:rsidP="00CD2FC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82         }</w:t>
            </w:r>
          </w:p>
          <w:p w:rsidR="00CD2FCD" w:rsidRDefault="00CD2FCD" w:rsidP="00CD2FC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83 </w:t>
            </w:r>
          </w:p>
          <w:p w:rsidR="00CD2FCD" w:rsidRDefault="00CD2FCD" w:rsidP="00CD2FC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84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cnt = 0;</w:t>
            </w:r>
          </w:p>
          <w:p w:rsidR="00CD2FCD" w:rsidRDefault="00CD2FCD" w:rsidP="00CD2FC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85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temp=0;</w:t>
            </w:r>
          </w:p>
          <w:p w:rsidR="00CD2FCD" w:rsidRDefault="00CD2FCD" w:rsidP="00CD2FC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86         srand(time(NULL));</w:t>
            </w:r>
          </w:p>
          <w:p w:rsidR="00CD2FCD" w:rsidRDefault="00CD2FCD" w:rsidP="00CD2FC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87 </w:t>
            </w:r>
          </w:p>
          <w:p w:rsidR="00CD2FCD" w:rsidRDefault="00CD2FCD" w:rsidP="00CD2FC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88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(client_num&lt;=5)</w:t>
            </w:r>
          </w:p>
          <w:p w:rsidR="00CD2FCD" w:rsidRDefault="00CD2FCD" w:rsidP="00CD2FC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89         {</w:t>
            </w:r>
          </w:p>
          <w:p w:rsidR="00CD2FCD" w:rsidRDefault="00CD2FCD" w:rsidP="00CD2FC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90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 = rand()%client_num;</w:t>
            </w:r>
          </w:p>
          <w:p w:rsidR="00CD2FCD" w:rsidRDefault="00CD2FCD" w:rsidP="00CD2FC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91                 arr[r]=1;</w:t>
            </w:r>
          </w:p>
          <w:p w:rsidR="00CD2FCD" w:rsidRDefault="00CD2FCD" w:rsidP="00CD2FC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92 </w:t>
            </w:r>
          </w:p>
          <w:p w:rsidR="00CD2FCD" w:rsidRDefault="00CD2FCD" w:rsidP="00CD2FC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93         }</w:t>
            </w:r>
          </w:p>
          <w:p w:rsidR="00CD2FCD" w:rsidRDefault="00CD2FCD" w:rsidP="00CD2FC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94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(client_num&gt;5)</w:t>
            </w:r>
          </w:p>
          <w:p w:rsidR="00CD2FCD" w:rsidRDefault="00CD2FCD" w:rsidP="00CD2FC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95         {</w:t>
            </w:r>
          </w:p>
          <w:p w:rsidR="00CD2FCD" w:rsidRDefault="00CD2FCD" w:rsidP="00CD2FC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96 </w:t>
            </w:r>
          </w:p>
          <w:p w:rsidR="00CD2FCD" w:rsidRDefault="00CD2FCD" w:rsidP="00CD2FC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97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 = rand()%client_num;</w:t>
            </w:r>
          </w:p>
          <w:p w:rsidR="00CD2FCD" w:rsidRDefault="00CD2FCD" w:rsidP="00CD2FC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98                 arr[r]=1;</w:t>
            </w:r>
          </w:p>
          <w:p w:rsidR="00CD2FCD" w:rsidRDefault="00CD2FCD" w:rsidP="00CD2FC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99                 temp = r;</w:t>
            </w:r>
          </w:p>
          <w:p w:rsidR="00CD2FCD" w:rsidRDefault="00CD2FCD" w:rsidP="00CD2FC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100                 cnt++;</w:t>
            </w:r>
          </w:p>
          <w:p w:rsidR="00CD2FCD" w:rsidRDefault="00CD2FCD" w:rsidP="00CD2FC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101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(1)</w:t>
            </w:r>
          </w:p>
          <w:p w:rsidR="00CD2FCD" w:rsidRDefault="00CD2FCD" w:rsidP="00CD2FC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102                 {</w:t>
            </w:r>
          </w:p>
          <w:p w:rsidR="00CD2FCD" w:rsidRDefault="00CD2FCD" w:rsidP="00CD2FC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103                         r = rand()%client_num;</w:t>
            </w:r>
          </w:p>
          <w:p w:rsidR="00CD2FCD" w:rsidRDefault="00CD2FCD" w:rsidP="00CD2FC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104     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(cnt==2)</w:t>
            </w:r>
          </w:p>
          <w:p w:rsidR="00CD2FCD" w:rsidRDefault="00CD2FCD" w:rsidP="00CD2FC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105             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D2FCD" w:rsidRDefault="00CD2FCD" w:rsidP="00CD2FC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106     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(temp == r)</w:t>
            </w:r>
          </w:p>
          <w:p w:rsidR="00CD2FCD" w:rsidRDefault="00CD2FCD" w:rsidP="00CD2FC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107                         {</w:t>
            </w:r>
          </w:p>
          <w:p w:rsidR="00CD2FCD" w:rsidRDefault="00CD2FCD" w:rsidP="00CD2FC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108             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D2FCD" w:rsidRDefault="00CD2FCD" w:rsidP="00CD2FC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109                         }</w:t>
            </w:r>
          </w:p>
          <w:p w:rsidR="00CD2FCD" w:rsidRDefault="00CD2FCD" w:rsidP="00CD2FC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110                         arr[r]=1;</w:t>
            </w:r>
          </w:p>
          <w:p w:rsidR="00CD2FCD" w:rsidRDefault="00CD2FCD" w:rsidP="00CD2FC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111                         temp = r;</w:t>
            </w:r>
          </w:p>
          <w:p w:rsidR="00CD2FCD" w:rsidRDefault="00CD2FCD" w:rsidP="00CD2FC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112                         cnt++;</w:t>
            </w:r>
          </w:p>
          <w:p w:rsidR="00CD2FCD" w:rsidRDefault="00CD2FCD" w:rsidP="00CD2FC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113                 }</w:t>
            </w:r>
          </w:p>
          <w:p w:rsidR="00CD2FCD" w:rsidRDefault="00CD2FCD" w:rsidP="00CD2FC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114         }</w:t>
            </w:r>
          </w:p>
          <w:p w:rsidR="00CD2FCD" w:rsidRDefault="00CD2FCD" w:rsidP="00CD2FCD">
            <w:pPr>
              <w:widowControl/>
              <w:wordWrap/>
              <w:autoSpaceDE/>
              <w:autoSpaceDN/>
              <w:jc w:val="left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115 }</w:t>
            </w:r>
          </w:p>
        </w:tc>
      </w:tr>
      <w:tr w:rsidR="00865961" w:rsidTr="00CD2FCD">
        <w:tc>
          <w:tcPr>
            <w:tcW w:w="8494" w:type="dxa"/>
          </w:tcPr>
          <w:p w:rsidR="00865961" w:rsidRDefault="00865961" w:rsidP="00865961">
            <w:pPr>
              <w:widowControl/>
              <w:wordWrap/>
              <w:autoSpaceDE/>
              <w:autoSpaceDN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- random_job_make(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client_num,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arr[MAX_PEOPLE]) :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일정한 조건에 따라 마피아를 랜덤으로 배정해주는 함수.</w:t>
            </w:r>
          </w:p>
          <w:p w:rsidR="00865961" w:rsidRDefault="00865961" w:rsidP="00865961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7</w:t>
            </w:r>
            <w:r>
              <w:t xml:space="preserve">9 ~ 86 : </w:t>
            </w:r>
            <w:r>
              <w:rPr>
                <w:rFonts w:hint="eastAsia"/>
              </w:rPr>
              <w:t>일단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클라이언트의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직업을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시민</w:t>
            </w:r>
            <w:r>
              <w:rPr>
                <w:rFonts w:hint="eastAsia"/>
              </w:rPr>
              <w:t>(</w:t>
            </w:r>
            <w:r>
              <w:t>2)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배정하고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생성한다</w:t>
            </w:r>
            <w:r>
              <w:rPr>
                <w:rFonts w:hint="eastAsia"/>
              </w:rPr>
              <w:t>.</w:t>
            </w:r>
          </w:p>
          <w:p w:rsidR="00865961" w:rsidRDefault="00865961" w:rsidP="00865961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8</w:t>
            </w:r>
            <w:r>
              <w:t xml:space="preserve">8 ~ 93 : </w:t>
            </w:r>
            <w:r>
              <w:rPr>
                <w:rFonts w:hint="eastAsia"/>
              </w:rPr>
              <w:t>클라이언트의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수가</w:t>
            </w:r>
            <w:r>
              <w:rPr>
                <w:rFonts w:hint="eastAsia"/>
              </w:rPr>
              <w:t xml:space="preserve"> </w:t>
            </w:r>
            <w:r>
              <w:t>5</w:t>
            </w:r>
            <w:r>
              <w:rPr>
                <w:rFonts w:hint="eastAsia"/>
              </w:rPr>
              <w:t>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이하일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랜덤으로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마피아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배정한다</w:t>
            </w:r>
          </w:p>
          <w:p w:rsidR="00865961" w:rsidRDefault="00865961" w:rsidP="00865961">
            <w:pPr>
              <w:widowControl/>
              <w:wordWrap/>
              <w:autoSpaceDE/>
              <w:autoSpaceDN/>
              <w:jc w:val="left"/>
            </w:pPr>
            <w:r>
              <w:t xml:space="preserve">94 ~ 105 : </w:t>
            </w:r>
            <w:r>
              <w:rPr>
                <w:rFonts w:hint="eastAsia"/>
              </w:rPr>
              <w:t>클라이언트의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수가</w:t>
            </w:r>
            <w:r>
              <w:rPr>
                <w:rFonts w:hint="eastAsia"/>
              </w:rPr>
              <w:t xml:space="preserve"> </w:t>
            </w:r>
            <w:r>
              <w:t>5</w:t>
            </w:r>
            <w:r>
              <w:rPr>
                <w:rFonts w:hint="eastAsia"/>
              </w:rPr>
              <w:t>명보다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마피아를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배정해준다</w:t>
            </w:r>
            <w:r>
              <w:rPr>
                <w:rFonts w:hint="eastAsia"/>
              </w:rPr>
              <w:t>.</w:t>
            </w:r>
          </w:p>
          <w:p w:rsidR="00865961" w:rsidRPr="00865961" w:rsidRDefault="00865961" w:rsidP="00865961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여기서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마피아가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배정이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되면</w:t>
            </w:r>
            <w:r>
              <w:rPr>
                <w:rFonts w:hint="eastAsia"/>
              </w:rPr>
              <w:t xml:space="preserve"> c</w:t>
            </w:r>
            <w:r>
              <w:t>nt</w:t>
            </w:r>
            <w:r>
              <w:rPr>
                <w:rFonts w:hint="eastAsia"/>
              </w:rPr>
              <w:t>변수의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증가시키고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값이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while</w:t>
            </w:r>
            <w:r>
              <w:rPr>
                <w:rFonts w:hint="eastAsia"/>
              </w:rPr>
              <w:t>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종료한다</w:t>
            </w:r>
            <w:r>
              <w:rPr>
                <w:rFonts w:hint="eastAsia"/>
              </w:rPr>
              <w:t>.</w:t>
            </w:r>
          </w:p>
        </w:tc>
      </w:tr>
    </w:tbl>
    <w:p w:rsidR="00CD2FCD" w:rsidRDefault="00CD2FCD">
      <w:pPr>
        <w:widowControl/>
        <w:wordWrap/>
        <w:autoSpaceDE/>
        <w:autoSpaceDN/>
        <w:jc w:val="left"/>
      </w:pPr>
    </w:p>
    <w:p w:rsidR="00865961" w:rsidRDefault="00865961">
      <w:pPr>
        <w:widowControl/>
        <w:wordWrap/>
        <w:autoSpaceDE/>
        <w:autoSpaceDN/>
        <w:jc w:val="left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65961" w:rsidTr="00865961">
        <w:tc>
          <w:tcPr>
            <w:tcW w:w="8494" w:type="dxa"/>
          </w:tcPr>
          <w:p w:rsidR="00865961" w:rsidRDefault="003973F7">
            <w:pPr>
              <w:widowControl/>
              <w:wordWrap/>
              <w:autoSpaceDE/>
              <w:autoSpaceDN/>
              <w:jc w:val="left"/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send_receive_first_message()</w:t>
            </w:r>
          </w:p>
        </w:tc>
      </w:tr>
      <w:tr w:rsidR="00865961" w:rsidTr="00865961">
        <w:tc>
          <w:tcPr>
            <w:tcW w:w="8494" w:type="dxa"/>
          </w:tcPr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126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send_receive_first_message(){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127         key = ftok(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"mg"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1);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mg means "mafia game".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128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key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만듭니다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129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((msgid = msgget(key, IPC_CREAT|0644)) &lt; 0) {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130                 perror(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"msgget"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131                 exit(1);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132         }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133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message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식별자를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만듭니다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134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사람들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직업번호가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135         nopb_jobs[Host] = 1;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136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사회자는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항상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하나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137 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138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(client_num&lt;=5){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139                 nopb_jobs[Mafia] = 1;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140                 nopb_jobs[Citizen] = client_num -1;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141         }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142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 client_num&gt;=6){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143                 nopb_jobs[Mafia] =2;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144                 nopb_jobs[Citizen] = client_num -2;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145         }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146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인원수에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마피아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시민수를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조절하는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과정입니다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147 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148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//test_job_make()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149         random_job_make(client_num, p_jobs);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150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클라이언트의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랜덤하게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마피아와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시민을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코드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151 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152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i=0;i&lt;client_num;i++){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153                  b_p_jobs[i] =p_jobs[i];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154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백업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해두기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155         }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156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b_p_jobs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p_jobs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저장합니다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157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이유는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특정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프로세스가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죽으면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사람의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직업이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-1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때문입니다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158 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159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i=0;i&lt;MAX_PEOPLE;i++){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160                 p_nics[i] = malloc(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* 50);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161         }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162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닉네임을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공간을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과정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163 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164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mafia_flag = 0 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처음은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클라이언트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165 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166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i=0;i&lt;client_num;i++){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167 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168                 receive_print_message(1);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169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strptr = strtok(mesg.mtext,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170                 strcpy(p_nics[i],strptr);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171                 strptr = strtok(NULL,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172                 p_pids[i] = atoi(strptr);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173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메세지를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거기서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nicsname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pid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추출하는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과정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174 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175                 memset(mesg.mtext, 0,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(mesg.mtext));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176                 sprintf(mesg.mtext,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i+3);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177                 send_message(2, mesg.mtext);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178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참여자에게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참여자가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mtype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메세지큐에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보냅니다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179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이때는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메세지를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보내고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180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참여자들은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3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mtype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부여받게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됩니다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. 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181 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182                 memset(mesg.mtext, 0,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(mesg.mtext));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183                 sprintf(mesg.mtext,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p_jobs[i]);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184                 send_message(i+3, mesg.mtext);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185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mtype i+3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직업번호를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보내주자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186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프로세스의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mtype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직업번호를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보냅니다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187 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188 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189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(p_jobs[i] == Mafia){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190                         memset(mesg.mtext, 0,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(mesg.mtext));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191                         sprintf(mesg.mtext,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nopb_jobs[Mafia]);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192                         send_message(i+3, mesg.mtext);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193     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프로세스의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직업이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마피아라면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194     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마피아에게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첫번째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메세지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마피아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195 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196     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(nopb_jobs[Mafia] &gt;=2){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197             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처음에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보내는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것은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당신이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mafia_client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? mafia_server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?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198             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mafia_client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0, mafia_server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1. 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199                                 memset(mesg.mtext, 0,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(mesg.mtext));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200                                 sprintf(mesg.mtext,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mafia_flag);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201                                 send_message(i+3, mesg.mtext);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202             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처음은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보내고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클라이언트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203             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두번쨰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녀석은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서버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204             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마피아에게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두번째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메세지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마피아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서버인가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클라이언트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?.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205 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206             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그다음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메세지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207                                 mafia_flag =1;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208             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mafia_info[500] = {0,};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209                                 strcpy(mafia_info,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마피아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정보입니다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210                                 strcat(mafia_info,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처음에만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알려주니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기억하세요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211                                 strcat(mafia_info,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번호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\tnickname\n"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212             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j=0;j&lt;client_num;j++){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213                     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(p_jobs[j] == Mafia){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214                             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numstr[10] = {0,};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215                                                 sprintf(numstr,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j);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216                                                 strcat(mafia_info, numstr);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217                                                 strcat(mafia_info,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218                                                 strcat(mafia_info, p_nics[j]);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219                                                 strcat(mafia_info,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220                                         }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221                                 }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222 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223                                 send_message(i+3, mafia_info);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224             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마피아에게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세번째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메세지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마피아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225                         }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226 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227     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여기서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마피아가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두명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이상일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어떻게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처리할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고민해야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것이다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228                 }</w:t>
            </w:r>
          </w:p>
          <w:p w:rsidR="00865961" w:rsidRDefault="00865961" w:rsidP="008659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229         }</w:t>
            </w:r>
          </w:p>
          <w:p w:rsidR="00865961" w:rsidRDefault="00865961" w:rsidP="00865961">
            <w:pPr>
              <w:widowControl/>
              <w:wordWrap/>
              <w:autoSpaceDE/>
              <w:autoSpaceDN/>
              <w:jc w:val="left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230 }</w:t>
            </w:r>
          </w:p>
        </w:tc>
      </w:tr>
      <w:tr w:rsidR="00865961" w:rsidRPr="000D72C1" w:rsidTr="00865961">
        <w:tc>
          <w:tcPr>
            <w:tcW w:w="8494" w:type="dxa"/>
          </w:tcPr>
          <w:p w:rsidR="00865961" w:rsidRPr="000D72C1" w:rsidRDefault="003973F7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돋움체"/>
                <w:color w:val="000000"/>
                <w:kern w:val="0"/>
                <w:sz w:val="19"/>
                <w:szCs w:val="19"/>
              </w:rPr>
            </w:pPr>
            <w:r w:rsidRPr="000D72C1">
              <w:rPr>
                <w:rFonts w:asciiTheme="majorEastAsia" w:eastAsiaTheme="majorEastAsia" w:hAnsiTheme="majorEastAsia" w:cs="돋움체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 w:rsidRPr="000D72C1">
              <w:rPr>
                <w:rFonts w:asciiTheme="majorEastAsia" w:eastAsiaTheme="majorEastAsia" w:hAnsiTheme="majorEastAsia" w:cs="돋움체"/>
                <w:color w:val="000000"/>
                <w:kern w:val="0"/>
                <w:sz w:val="19"/>
                <w:szCs w:val="19"/>
              </w:rPr>
              <w:t xml:space="preserve"> send_receive_first_message() : </w:t>
            </w:r>
            <w:r w:rsidR="006B7B69" w:rsidRPr="000D72C1">
              <w:rPr>
                <w:rFonts w:asciiTheme="majorEastAsia" w:eastAsiaTheme="majorEastAsia" w:hAnsiTheme="majorEastAsia" w:cs="돋움체" w:hint="eastAsia"/>
                <w:color w:val="000000"/>
                <w:kern w:val="0"/>
                <w:sz w:val="19"/>
                <w:szCs w:val="19"/>
              </w:rPr>
              <w:t>인원 수에 따라 마피아의 수를 조</w:t>
            </w:r>
            <w:r w:rsidR="000D72C1" w:rsidRPr="000D72C1">
              <w:rPr>
                <w:rFonts w:asciiTheme="majorEastAsia" w:eastAsiaTheme="majorEastAsia" w:hAnsiTheme="majorEastAsia" w:cs="돋움체" w:hint="eastAsia"/>
                <w:color w:val="000000"/>
                <w:kern w:val="0"/>
                <w:sz w:val="19"/>
                <w:szCs w:val="19"/>
              </w:rPr>
              <w:t xml:space="preserve">절하고 마피아가 </w:t>
            </w:r>
            <w:r w:rsidR="000D72C1" w:rsidRPr="000D72C1">
              <w:rPr>
                <w:rFonts w:asciiTheme="majorEastAsia" w:eastAsiaTheme="majorEastAsia" w:hAnsiTheme="majorEastAsia" w:cs="돋움체"/>
                <w:color w:val="000000"/>
                <w:kern w:val="0"/>
                <w:sz w:val="19"/>
                <w:szCs w:val="19"/>
              </w:rPr>
              <w:t>2</w:t>
            </w:r>
            <w:r w:rsidR="000D72C1" w:rsidRPr="000D72C1">
              <w:rPr>
                <w:rFonts w:asciiTheme="majorEastAsia" w:eastAsiaTheme="majorEastAsia" w:hAnsiTheme="majorEastAsia" w:cs="돋움체" w:hint="eastAsia"/>
                <w:color w:val="000000"/>
                <w:kern w:val="0"/>
                <w:sz w:val="19"/>
                <w:szCs w:val="19"/>
              </w:rPr>
              <w:t>명일 시 소켓 통신을 위해 마피아에게 서버,</w:t>
            </w:r>
            <w:r w:rsidR="000D72C1" w:rsidRPr="000D72C1">
              <w:rPr>
                <w:rFonts w:asciiTheme="majorEastAsia" w:eastAsiaTheme="majorEastAsia" w:hAnsiTheme="majorEastAsia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0D72C1" w:rsidRPr="000D72C1">
              <w:rPr>
                <w:rFonts w:asciiTheme="majorEastAsia" w:eastAsiaTheme="majorEastAsia" w:hAnsiTheme="majorEastAsia" w:cs="돋움체" w:hint="eastAsia"/>
                <w:color w:val="000000"/>
                <w:kern w:val="0"/>
                <w:sz w:val="19"/>
                <w:szCs w:val="19"/>
              </w:rPr>
              <w:t>클라이언트를 지정해주는 함수.</w:t>
            </w:r>
          </w:p>
          <w:p w:rsidR="000D72C1" w:rsidRPr="000D72C1" w:rsidRDefault="000D72C1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/>
              </w:rPr>
            </w:pPr>
            <w:r w:rsidRPr="000D72C1">
              <w:rPr>
                <w:rFonts w:asciiTheme="majorEastAsia" w:eastAsiaTheme="majorEastAsia" w:hAnsiTheme="majorEastAsia" w:hint="eastAsia"/>
              </w:rPr>
              <w:t>1</w:t>
            </w:r>
            <w:r w:rsidRPr="000D72C1">
              <w:rPr>
                <w:rFonts w:asciiTheme="majorEastAsia" w:eastAsiaTheme="majorEastAsia" w:hAnsiTheme="majorEastAsia"/>
              </w:rPr>
              <w:t xml:space="preserve">27 : </w:t>
            </w:r>
            <w:r w:rsidRPr="000D72C1">
              <w:rPr>
                <w:rFonts w:asciiTheme="majorEastAsia" w:eastAsiaTheme="majorEastAsia" w:hAnsiTheme="majorEastAsia" w:hint="eastAsia"/>
              </w:rPr>
              <w:t>m</w:t>
            </w:r>
            <w:r w:rsidRPr="000D72C1">
              <w:rPr>
                <w:rFonts w:asciiTheme="majorEastAsia" w:eastAsiaTheme="majorEastAsia" w:hAnsiTheme="majorEastAsia"/>
              </w:rPr>
              <w:t>g</w:t>
            </w:r>
            <w:r w:rsidRPr="000D72C1">
              <w:rPr>
                <w:rFonts w:asciiTheme="majorEastAsia" w:eastAsiaTheme="majorEastAsia" w:hAnsiTheme="majorEastAsia" w:hint="eastAsia"/>
              </w:rPr>
              <w:t>라는 키 생성</w:t>
            </w:r>
          </w:p>
          <w:p w:rsidR="000D72C1" w:rsidRPr="000D72C1" w:rsidRDefault="000D72C1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/>
              </w:rPr>
            </w:pPr>
            <w:r w:rsidRPr="000D72C1">
              <w:rPr>
                <w:rFonts w:asciiTheme="majorEastAsia" w:eastAsiaTheme="majorEastAsia" w:hAnsiTheme="majorEastAsia" w:hint="eastAsia"/>
              </w:rPr>
              <w:t>1</w:t>
            </w:r>
            <w:r w:rsidRPr="000D72C1">
              <w:rPr>
                <w:rFonts w:asciiTheme="majorEastAsia" w:eastAsiaTheme="majorEastAsia" w:hAnsiTheme="majorEastAsia"/>
              </w:rPr>
              <w:t xml:space="preserve">29 ~ 134: </w:t>
            </w:r>
            <w:r w:rsidRPr="000D72C1">
              <w:rPr>
                <w:rFonts w:asciiTheme="majorEastAsia" w:eastAsiaTheme="majorEastAsia" w:hAnsiTheme="majorEastAsia" w:hint="eastAsia"/>
              </w:rPr>
              <w:t xml:space="preserve">메시지 큐 생성. 메시지 큐가 만들어져 있지 않으면 </w:t>
            </w:r>
            <w:r w:rsidRPr="000D72C1">
              <w:rPr>
                <w:rFonts w:asciiTheme="majorEastAsia" w:eastAsiaTheme="majorEastAsia" w:hAnsiTheme="majorEastAsia"/>
              </w:rPr>
              <w:t>644</w:t>
            </w:r>
            <w:r w:rsidRPr="000D72C1">
              <w:rPr>
                <w:rFonts w:asciiTheme="majorEastAsia" w:eastAsiaTheme="majorEastAsia" w:hAnsiTheme="majorEastAsia" w:hint="eastAsia"/>
              </w:rPr>
              <w:t>권한으로 생성헌다.</w:t>
            </w:r>
          </w:p>
          <w:p w:rsidR="000D72C1" w:rsidRPr="000D72C1" w:rsidRDefault="000D72C1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/>
              </w:rPr>
            </w:pPr>
            <w:r w:rsidRPr="000D72C1">
              <w:rPr>
                <w:rFonts w:asciiTheme="majorEastAsia" w:eastAsiaTheme="majorEastAsia" w:hAnsiTheme="majorEastAsia" w:hint="eastAsia"/>
              </w:rPr>
              <w:t>1</w:t>
            </w:r>
            <w:r w:rsidRPr="000D72C1">
              <w:rPr>
                <w:rFonts w:asciiTheme="majorEastAsia" w:eastAsiaTheme="majorEastAsia" w:hAnsiTheme="majorEastAsia"/>
              </w:rPr>
              <w:t xml:space="preserve">35 : nopb_jobs[] </w:t>
            </w:r>
            <w:r w:rsidRPr="000D72C1">
              <w:rPr>
                <w:rFonts w:asciiTheme="majorEastAsia" w:eastAsiaTheme="majorEastAsia" w:hAnsiTheme="majorEastAsia" w:hint="eastAsia"/>
              </w:rPr>
              <w:t>라는 배열은 직업의 수를 저장하는 배열.</w:t>
            </w:r>
            <w:r w:rsidRPr="000D72C1">
              <w:rPr>
                <w:rFonts w:asciiTheme="majorEastAsia" w:eastAsiaTheme="majorEastAsia" w:hAnsiTheme="majorEastAsia"/>
              </w:rPr>
              <w:t xml:space="preserve"> </w:t>
            </w:r>
            <w:r w:rsidRPr="000D72C1">
              <w:rPr>
                <w:rFonts w:asciiTheme="majorEastAsia" w:eastAsiaTheme="majorEastAsia" w:hAnsiTheme="majorEastAsia" w:hint="eastAsia"/>
              </w:rPr>
              <w:t xml:space="preserve">사회자는 반드시 </w:t>
            </w:r>
            <w:r w:rsidRPr="000D72C1">
              <w:rPr>
                <w:rFonts w:asciiTheme="majorEastAsia" w:eastAsiaTheme="majorEastAsia" w:hAnsiTheme="majorEastAsia"/>
              </w:rPr>
              <w:t>1</w:t>
            </w:r>
            <w:r w:rsidRPr="000D72C1">
              <w:rPr>
                <w:rFonts w:asciiTheme="majorEastAsia" w:eastAsiaTheme="majorEastAsia" w:hAnsiTheme="majorEastAsia" w:hint="eastAsia"/>
              </w:rPr>
              <w:t>명만 있어야 한다.</w:t>
            </w:r>
          </w:p>
          <w:p w:rsidR="000D72C1" w:rsidRPr="000D72C1" w:rsidRDefault="000D72C1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/>
              </w:rPr>
            </w:pPr>
            <w:r w:rsidRPr="000D72C1">
              <w:rPr>
                <w:rFonts w:asciiTheme="majorEastAsia" w:eastAsiaTheme="majorEastAsia" w:hAnsiTheme="majorEastAsia" w:hint="eastAsia"/>
              </w:rPr>
              <w:t>1</w:t>
            </w:r>
            <w:r w:rsidRPr="000D72C1">
              <w:rPr>
                <w:rFonts w:asciiTheme="majorEastAsia" w:eastAsiaTheme="majorEastAsia" w:hAnsiTheme="majorEastAsia"/>
              </w:rPr>
              <w:t xml:space="preserve">38~ 140 : </w:t>
            </w:r>
            <w:r w:rsidRPr="000D72C1">
              <w:rPr>
                <w:rFonts w:asciiTheme="majorEastAsia" w:eastAsiaTheme="majorEastAsia" w:hAnsiTheme="majorEastAsia" w:hint="eastAsia"/>
              </w:rPr>
              <w:t xml:space="preserve">플레이어의 수가 </w:t>
            </w:r>
            <w:r w:rsidRPr="000D72C1">
              <w:rPr>
                <w:rFonts w:asciiTheme="majorEastAsia" w:eastAsiaTheme="majorEastAsia" w:hAnsiTheme="majorEastAsia"/>
              </w:rPr>
              <w:t>5</w:t>
            </w:r>
            <w:r w:rsidRPr="000D72C1">
              <w:rPr>
                <w:rFonts w:asciiTheme="majorEastAsia" w:eastAsiaTheme="majorEastAsia" w:hAnsiTheme="majorEastAsia" w:hint="eastAsia"/>
              </w:rPr>
              <w:t xml:space="preserve">명 이하일 때 </w:t>
            </w:r>
            <w:r w:rsidRPr="000D72C1">
              <w:rPr>
                <w:rFonts w:asciiTheme="majorEastAsia" w:eastAsiaTheme="majorEastAsia" w:hAnsiTheme="majorEastAsia"/>
              </w:rPr>
              <w:t>nopb_jobs[Mafia]</w:t>
            </w:r>
            <w:r w:rsidRPr="000D72C1">
              <w:rPr>
                <w:rFonts w:asciiTheme="majorEastAsia" w:eastAsiaTheme="majorEastAsia" w:hAnsiTheme="majorEastAsia" w:hint="eastAsia"/>
              </w:rPr>
              <w:t xml:space="preserve">에 </w:t>
            </w:r>
            <w:r w:rsidRPr="000D72C1">
              <w:rPr>
                <w:rFonts w:asciiTheme="majorEastAsia" w:eastAsiaTheme="majorEastAsia" w:hAnsiTheme="majorEastAsia"/>
              </w:rPr>
              <w:t>1</w:t>
            </w:r>
            <w:r w:rsidRPr="000D72C1">
              <w:rPr>
                <w:rFonts w:asciiTheme="majorEastAsia" w:eastAsiaTheme="majorEastAsia" w:hAnsiTheme="majorEastAsia" w:hint="eastAsia"/>
              </w:rPr>
              <w:t>을 저장하고,</w:t>
            </w:r>
            <w:r w:rsidRPr="000D72C1">
              <w:rPr>
                <w:rFonts w:asciiTheme="majorEastAsia" w:eastAsiaTheme="majorEastAsia" w:hAnsiTheme="majorEastAsia"/>
              </w:rPr>
              <w:t xml:space="preserve"> nopb_jobs[Citizen]</w:t>
            </w:r>
            <w:r w:rsidRPr="000D72C1">
              <w:rPr>
                <w:rFonts w:asciiTheme="majorEastAsia" w:eastAsiaTheme="majorEastAsia" w:hAnsiTheme="majorEastAsia" w:hint="eastAsia"/>
              </w:rPr>
              <w:t>에 플레이어의 수에서 마피아 수를 뺀 숫자만큼 저장한다.</w:t>
            </w:r>
            <w:r w:rsidRPr="000D72C1">
              <w:rPr>
                <w:rFonts w:asciiTheme="majorEastAsia" w:eastAsiaTheme="majorEastAsia" w:hAnsiTheme="majorEastAsia"/>
              </w:rPr>
              <w:t xml:space="preserve"> </w:t>
            </w:r>
            <w:r w:rsidRPr="000D72C1">
              <w:rPr>
                <w:rFonts w:asciiTheme="majorEastAsia" w:eastAsiaTheme="majorEastAsia" w:hAnsiTheme="majorEastAsia" w:hint="eastAsia"/>
              </w:rPr>
              <w:t xml:space="preserve">마찬가지로 플레이어의 수가 </w:t>
            </w:r>
            <w:r w:rsidRPr="000D72C1">
              <w:rPr>
                <w:rFonts w:asciiTheme="majorEastAsia" w:eastAsiaTheme="majorEastAsia" w:hAnsiTheme="majorEastAsia"/>
              </w:rPr>
              <w:t>6</w:t>
            </w:r>
            <w:r w:rsidRPr="000D72C1">
              <w:rPr>
                <w:rFonts w:asciiTheme="majorEastAsia" w:eastAsiaTheme="majorEastAsia" w:hAnsiTheme="majorEastAsia" w:hint="eastAsia"/>
              </w:rPr>
              <w:t xml:space="preserve">명일 때는 </w:t>
            </w:r>
            <w:r w:rsidRPr="000D72C1">
              <w:rPr>
                <w:rFonts w:asciiTheme="majorEastAsia" w:eastAsiaTheme="majorEastAsia" w:hAnsiTheme="majorEastAsia"/>
              </w:rPr>
              <w:t>nobp_jobs[Mafia]</w:t>
            </w:r>
            <w:r w:rsidRPr="000D72C1">
              <w:rPr>
                <w:rFonts w:asciiTheme="majorEastAsia" w:eastAsiaTheme="majorEastAsia" w:hAnsiTheme="majorEastAsia" w:hint="eastAsia"/>
              </w:rPr>
              <w:t xml:space="preserve">에 </w:t>
            </w:r>
            <w:r w:rsidRPr="000D72C1">
              <w:rPr>
                <w:rFonts w:asciiTheme="majorEastAsia" w:eastAsiaTheme="majorEastAsia" w:hAnsiTheme="majorEastAsia"/>
              </w:rPr>
              <w:t>2</w:t>
            </w:r>
            <w:r w:rsidRPr="000D72C1">
              <w:rPr>
                <w:rFonts w:asciiTheme="majorEastAsia" w:eastAsiaTheme="majorEastAsia" w:hAnsiTheme="majorEastAsia" w:hint="eastAsia"/>
              </w:rPr>
              <w:t xml:space="preserve">를 저장하고 </w:t>
            </w:r>
            <w:r w:rsidRPr="000D72C1">
              <w:rPr>
                <w:rFonts w:asciiTheme="majorEastAsia" w:eastAsiaTheme="majorEastAsia" w:hAnsiTheme="majorEastAsia"/>
              </w:rPr>
              <w:t>nopb_job[Citizen]</w:t>
            </w:r>
            <w:r w:rsidRPr="000D72C1">
              <w:rPr>
                <w:rFonts w:asciiTheme="majorEastAsia" w:eastAsiaTheme="majorEastAsia" w:hAnsiTheme="majorEastAsia" w:hint="eastAsia"/>
              </w:rPr>
              <w:t xml:space="preserve">에는 플레이어의 수 </w:t>
            </w:r>
            <w:r w:rsidRPr="000D72C1">
              <w:rPr>
                <w:rFonts w:asciiTheme="majorEastAsia" w:eastAsiaTheme="majorEastAsia" w:hAnsiTheme="majorEastAsia"/>
              </w:rPr>
              <w:t xml:space="preserve">– 2 </w:t>
            </w:r>
            <w:r w:rsidRPr="000D72C1">
              <w:rPr>
                <w:rFonts w:asciiTheme="majorEastAsia" w:eastAsiaTheme="majorEastAsia" w:hAnsiTheme="majorEastAsia" w:hint="eastAsia"/>
              </w:rPr>
              <w:t>를 저장한다.</w:t>
            </w:r>
          </w:p>
          <w:p w:rsidR="000D72C1" w:rsidRPr="000D72C1" w:rsidRDefault="000D72C1" w:rsidP="000D72C1">
            <w:pPr>
              <w:wordWrap/>
              <w:adjustRightInd w:val="0"/>
              <w:jc w:val="left"/>
              <w:rPr>
                <w:rFonts w:asciiTheme="majorEastAsia" w:eastAsiaTheme="majorEastAsia" w:hAnsiTheme="majorEastAsia" w:cs="돋움체"/>
                <w:color w:val="000000"/>
                <w:kern w:val="0"/>
                <w:sz w:val="19"/>
                <w:szCs w:val="19"/>
              </w:rPr>
            </w:pPr>
            <w:r w:rsidRPr="000D72C1">
              <w:rPr>
                <w:rFonts w:asciiTheme="majorEastAsia" w:eastAsiaTheme="majorEastAsia" w:hAnsiTheme="majorEastAsia" w:hint="eastAsia"/>
              </w:rPr>
              <w:t>1</w:t>
            </w:r>
            <w:r w:rsidRPr="000D72C1">
              <w:rPr>
                <w:rFonts w:asciiTheme="majorEastAsia" w:eastAsiaTheme="majorEastAsia" w:hAnsiTheme="majorEastAsia"/>
              </w:rPr>
              <w:t xml:space="preserve">49 : </w:t>
            </w:r>
            <w:r w:rsidRPr="000D72C1">
              <w:rPr>
                <w:rFonts w:asciiTheme="majorEastAsia" w:eastAsiaTheme="majorEastAsia" w:hAnsiTheme="majorEastAsia" w:cs="돋움체"/>
                <w:color w:val="000000"/>
                <w:kern w:val="0"/>
                <w:sz w:val="19"/>
                <w:szCs w:val="19"/>
              </w:rPr>
              <w:t xml:space="preserve">random_job_make(client_num, p_jobs) </w:t>
            </w:r>
            <w:r w:rsidRPr="000D72C1">
              <w:rPr>
                <w:rFonts w:asciiTheme="majorEastAsia" w:eastAsiaTheme="majorEastAsia" w:hAnsiTheme="majorEastAsia" w:cs="돋움체" w:hint="eastAsia"/>
                <w:color w:val="000000"/>
                <w:kern w:val="0"/>
                <w:sz w:val="19"/>
                <w:szCs w:val="19"/>
              </w:rPr>
              <w:t>함수로 랜덤하게 마피아와 시민을 지정함</w:t>
            </w:r>
          </w:p>
          <w:p w:rsidR="000D72C1" w:rsidRDefault="000D72C1" w:rsidP="000D72C1">
            <w:pPr>
              <w:wordWrap/>
              <w:adjustRightInd w:val="0"/>
              <w:jc w:val="left"/>
              <w:rPr>
                <w:rFonts w:asciiTheme="majorEastAsia" w:eastAsiaTheme="majorEastAsia" w:hAnsiTheme="majorEastAsia" w:cs="돋움체"/>
                <w:color w:val="000000"/>
                <w:kern w:val="0"/>
                <w:sz w:val="19"/>
                <w:szCs w:val="19"/>
              </w:rPr>
            </w:pPr>
            <w:r w:rsidRPr="000D72C1">
              <w:rPr>
                <w:rFonts w:asciiTheme="majorEastAsia" w:eastAsiaTheme="majorEastAsia" w:hAnsiTheme="majorEastAsia" w:cs="돋움체" w:hint="eastAsia"/>
                <w:color w:val="000000"/>
                <w:kern w:val="0"/>
                <w:sz w:val="19"/>
                <w:szCs w:val="19"/>
              </w:rPr>
              <w:t>1</w:t>
            </w:r>
            <w:r w:rsidRPr="000D72C1">
              <w:rPr>
                <w:rFonts w:asciiTheme="majorEastAsia" w:eastAsiaTheme="majorEastAsia" w:hAnsiTheme="majorEastAsia" w:cs="돋움체"/>
                <w:color w:val="000000"/>
                <w:kern w:val="0"/>
                <w:sz w:val="19"/>
                <w:szCs w:val="19"/>
              </w:rPr>
              <w:t xml:space="preserve">52 ~ 154 : </w:t>
            </w:r>
            <w:r w:rsidRPr="000D72C1">
              <w:rPr>
                <w:rFonts w:asciiTheme="majorEastAsia" w:eastAsiaTheme="majorEastAsia" w:hAnsiTheme="majorEastAsia" w:cs="돋움체" w:hint="eastAsia"/>
                <w:color w:val="000000"/>
                <w:kern w:val="0"/>
                <w:sz w:val="19"/>
                <w:szCs w:val="19"/>
              </w:rPr>
              <w:t>사용자가 죽임을 당할 시 p</w:t>
            </w:r>
            <w:r w:rsidRPr="000D72C1">
              <w:rPr>
                <w:rFonts w:asciiTheme="majorEastAsia" w:eastAsiaTheme="majorEastAsia" w:hAnsiTheme="majorEastAsia" w:cs="돋움체"/>
                <w:color w:val="000000"/>
                <w:kern w:val="0"/>
                <w:sz w:val="19"/>
                <w:szCs w:val="19"/>
              </w:rPr>
              <w:t>_jobs[]</w:t>
            </w:r>
            <w:r w:rsidRPr="000D72C1">
              <w:rPr>
                <w:rFonts w:asciiTheme="majorEastAsia" w:eastAsiaTheme="majorEastAsia" w:hAnsiTheme="majorEastAsia" w:cs="돋움체" w:hint="eastAsia"/>
                <w:color w:val="000000"/>
                <w:kern w:val="0"/>
                <w:sz w:val="19"/>
                <w:szCs w:val="19"/>
              </w:rPr>
              <w:t xml:space="preserve">의 값을 </w:t>
            </w:r>
            <w:r w:rsidRPr="000D72C1">
              <w:rPr>
                <w:rFonts w:asciiTheme="majorEastAsia" w:eastAsiaTheme="majorEastAsia" w:hAnsiTheme="majorEastAsia" w:cs="돋움체"/>
                <w:color w:val="000000"/>
                <w:kern w:val="0"/>
                <w:sz w:val="19"/>
                <w:szCs w:val="19"/>
              </w:rPr>
              <w:t>-1</w:t>
            </w:r>
            <w:r w:rsidRPr="000D72C1">
              <w:rPr>
                <w:rFonts w:asciiTheme="majorEastAsia" w:eastAsiaTheme="majorEastAsia" w:hAnsiTheme="majorEastAsia" w:cs="돋움체" w:hint="eastAsia"/>
                <w:color w:val="000000"/>
                <w:kern w:val="0"/>
                <w:sz w:val="19"/>
                <w:szCs w:val="19"/>
              </w:rPr>
              <w:t xml:space="preserve">로 지정하므로 게임이 끝나고 플레이어에게 직업을 알려주기 위해서 </w:t>
            </w:r>
            <w:r w:rsidRPr="000D72C1">
              <w:rPr>
                <w:rFonts w:asciiTheme="majorEastAsia" w:eastAsiaTheme="majorEastAsia" w:hAnsiTheme="majorEastAsia" w:cs="돋움체"/>
                <w:color w:val="000000"/>
                <w:kern w:val="0"/>
                <w:sz w:val="19"/>
                <w:szCs w:val="19"/>
              </w:rPr>
              <w:t>b_p_jobs[]</w:t>
            </w:r>
            <w:r w:rsidRPr="000D72C1">
              <w:rPr>
                <w:rFonts w:asciiTheme="majorEastAsia" w:eastAsiaTheme="majorEastAsia" w:hAnsiTheme="majorEastAsia" w:cs="돋움체" w:hint="eastAsia"/>
                <w:color w:val="000000"/>
                <w:kern w:val="0"/>
                <w:sz w:val="19"/>
                <w:szCs w:val="19"/>
              </w:rPr>
              <w:t>에 백업을 해놓는다.</w:t>
            </w:r>
          </w:p>
          <w:p w:rsidR="000D72C1" w:rsidRDefault="000D72C1" w:rsidP="000D72C1">
            <w:pPr>
              <w:wordWrap/>
              <w:adjustRightInd w:val="0"/>
              <w:jc w:val="left"/>
              <w:rPr>
                <w:rFonts w:asciiTheme="majorEastAsia" w:eastAsiaTheme="majorEastAsia" w:hAnsiTheme="majorEastAsia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Theme="majorEastAsia" w:eastAsiaTheme="majorEastAsia" w:hAnsiTheme="majorEastAsia" w:cs="돋움체" w:hint="eastAsia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Theme="majorEastAsia" w:eastAsiaTheme="majorEastAsia" w:hAnsiTheme="majorEastAsia" w:cs="돋움체"/>
                <w:color w:val="000000"/>
                <w:kern w:val="0"/>
                <w:sz w:val="19"/>
                <w:szCs w:val="19"/>
              </w:rPr>
              <w:t xml:space="preserve">59 ~ 160 </w:t>
            </w:r>
            <w:r>
              <w:rPr>
                <w:rFonts w:asciiTheme="majorEastAsia" w:eastAsiaTheme="majorEastAsia" w:hAnsiTheme="majorEastAsia" w:cs="돋움체" w:hint="eastAsia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Theme="majorEastAsia" w:eastAsiaTheme="majorEastAsia" w:hAnsiTheme="majorEastAsia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Theme="majorEastAsia" w:eastAsiaTheme="majorEastAsia" w:hAnsiTheme="majorEastAsia" w:cs="돋움체" w:hint="eastAsia"/>
                <w:color w:val="000000"/>
                <w:kern w:val="0"/>
                <w:sz w:val="19"/>
                <w:szCs w:val="19"/>
              </w:rPr>
              <w:t>닉네임을 저장할 공간을 할당 받는다.</w:t>
            </w:r>
          </w:p>
          <w:p w:rsidR="000D72C1" w:rsidRDefault="000D72C1" w:rsidP="000D72C1">
            <w:pPr>
              <w:wordWrap/>
              <w:adjustRightInd w:val="0"/>
              <w:jc w:val="left"/>
              <w:rPr>
                <w:rFonts w:asciiTheme="majorEastAsia" w:eastAsiaTheme="majorEastAsia" w:hAnsiTheme="majorEastAsia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Theme="majorEastAsia" w:eastAsiaTheme="majorEastAsia" w:hAnsiTheme="majorEastAsia" w:cs="돋움체" w:hint="eastAsia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Theme="majorEastAsia" w:eastAsiaTheme="majorEastAsia" w:hAnsiTheme="majorEastAsia" w:cs="돋움체"/>
                <w:color w:val="000000"/>
                <w:kern w:val="0"/>
                <w:sz w:val="19"/>
                <w:szCs w:val="19"/>
              </w:rPr>
              <w:t xml:space="preserve">64 : </w:t>
            </w:r>
            <w:r>
              <w:rPr>
                <w:rFonts w:asciiTheme="majorEastAsia" w:eastAsiaTheme="majorEastAsia" w:hAnsiTheme="majorEastAsia" w:cs="돋움체" w:hint="eastAsia"/>
                <w:color w:val="000000"/>
                <w:kern w:val="0"/>
                <w:sz w:val="19"/>
                <w:szCs w:val="19"/>
              </w:rPr>
              <w:t>마피아 플래그이다.</w:t>
            </w:r>
            <w:r>
              <w:rPr>
                <w:rFonts w:asciiTheme="majorEastAsia" w:eastAsiaTheme="majorEastAsia" w:hAnsiTheme="majorEastAsia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Theme="majorEastAsia" w:eastAsiaTheme="majorEastAsia" w:hAnsiTheme="majorEastAsia" w:cs="돋움체" w:hint="eastAsia"/>
                <w:color w:val="000000"/>
                <w:kern w:val="0"/>
                <w:sz w:val="19"/>
                <w:szCs w:val="19"/>
              </w:rPr>
              <w:t xml:space="preserve">플래그가 </w:t>
            </w:r>
            <w:r>
              <w:rPr>
                <w:rFonts w:asciiTheme="majorEastAsia" w:eastAsiaTheme="majorEastAsia" w:hAnsiTheme="majorEastAsia" w:cs="돋움체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Theme="majorEastAsia" w:eastAsiaTheme="majorEastAsia" w:hAnsiTheme="majorEastAsia" w:cs="돋움체" w:hint="eastAsia"/>
                <w:color w:val="000000"/>
                <w:kern w:val="0"/>
                <w:sz w:val="19"/>
                <w:szCs w:val="19"/>
              </w:rPr>
              <w:t>일시 클라이언트,</w:t>
            </w:r>
            <w:r>
              <w:rPr>
                <w:rFonts w:asciiTheme="majorEastAsia" w:eastAsiaTheme="majorEastAsia" w:hAnsiTheme="majorEastAsia" w:cs="돋움체"/>
                <w:color w:val="000000"/>
                <w:kern w:val="0"/>
                <w:sz w:val="19"/>
                <w:szCs w:val="19"/>
              </w:rPr>
              <w:t xml:space="preserve"> 1</w:t>
            </w:r>
            <w:r>
              <w:rPr>
                <w:rFonts w:asciiTheme="majorEastAsia" w:eastAsiaTheme="majorEastAsia" w:hAnsiTheme="majorEastAsia" w:cs="돋움체" w:hint="eastAsia"/>
                <w:color w:val="000000"/>
                <w:kern w:val="0"/>
                <w:sz w:val="19"/>
                <w:szCs w:val="19"/>
              </w:rPr>
              <w:t>일시 서버 역할</w:t>
            </w:r>
          </w:p>
          <w:p w:rsidR="000D72C1" w:rsidRDefault="00B27B79" w:rsidP="000D72C1">
            <w:pPr>
              <w:wordWrap/>
              <w:adjustRightInd w:val="0"/>
              <w:jc w:val="left"/>
              <w:rPr>
                <w:rFonts w:asciiTheme="majorEastAsia" w:eastAsiaTheme="majorEastAsia" w:hAnsiTheme="majorEastAsia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Theme="majorEastAsia" w:eastAsiaTheme="majorEastAsia" w:hAnsiTheme="majorEastAsia" w:cs="돋움체" w:hint="eastAsia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Theme="majorEastAsia" w:eastAsiaTheme="majorEastAsia" w:hAnsiTheme="majorEastAsia" w:cs="돋움체"/>
                <w:color w:val="000000"/>
                <w:kern w:val="0"/>
                <w:sz w:val="19"/>
                <w:szCs w:val="19"/>
              </w:rPr>
              <w:t xml:space="preserve">68 : </w:t>
            </w:r>
            <w:r>
              <w:rPr>
                <w:rFonts w:asciiTheme="majorEastAsia" w:eastAsiaTheme="majorEastAsia" w:hAnsiTheme="majorEastAsia" w:cs="돋움체" w:hint="eastAsia"/>
                <w:color w:val="000000"/>
                <w:kern w:val="0"/>
                <w:sz w:val="19"/>
                <w:szCs w:val="19"/>
              </w:rPr>
              <w:t xml:space="preserve">클라이언트로부터 타입이 </w:t>
            </w:r>
            <w:r>
              <w:rPr>
                <w:rFonts w:asciiTheme="majorEastAsia" w:eastAsiaTheme="majorEastAsia" w:hAnsiTheme="majorEastAsia" w:cs="돋움체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Theme="majorEastAsia" w:eastAsiaTheme="majorEastAsia" w:hAnsiTheme="majorEastAsia" w:cs="돋움체" w:hint="eastAsia"/>
                <w:color w:val="000000"/>
                <w:kern w:val="0"/>
                <w:sz w:val="19"/>
                <w:szCs w:val="19"/>
              </w:rPr>
              <w:t>인 메시지를 기다린다</w:t>
            </w:r>
            <w:r w:rsidR="00C10927">
              <w:rPr>
                <w:rFonts w:asciiTheme="majorEastAsia" w:eastAsiaTheme="majorEastAsia" w:hAnsiTheme="majorEastAsia" w:cs="돋움체" w:hint="eastAsia"/>
                <w:color w:val="000000"/>
                <w:kern w:val="0"/>
                <w:sz w:val="19"/>
                <w:szCs w:val="19"/>
              </w:rPr>
              <w:t>.</w:t>
            </w:r>
            <w:r w:rsidR="00C10927">
              <w:rPr>
                <w:rFonts w:asciiTheme="majorEastAsia" w:eastAsiaTheme="majorEastAsia" w:hAnsiTheme="majorEastAsia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C10927">
              <w:rPr>
                <w:rFonts w:asciiTheme="majorEastAsia" w:eastAsiaTheme="majorEastAsia" w:hAnsiTheme="majorEastAsia" w:cs="돋움체" w:hint="eastAsia"/>
                <w:color w:val="000000"/>
                <w:kern w:val="0"/>
                <w:sz w:val="19"/>
                <w:szCs w:val="19"/>
              </w:rPr>
              <w:t>클라이언트는 자신의 닉네임과 p</w:t>
            </w:r>
            <w:r w:rsidR="00C10927">
              <w:rPr>
                <w:rFonts w:asciiTheme="majorEastAsia" w:eastAsiaTheme="majorEastAsia" w:hAnsiTheme="majorEastAsia" w:cs="돋움체"/>
                <w:color w:val="000000"/>
                <w:kern w:val="0"/>
                <w:sz w:val="19"/>
                <w:szCs w:val="19"/>
              </w:rPr>
              <w:t>id</w:t>
            </w:r>
            <w:r w:rsidR="00C10927">
              <w:rPr>
                <w:rFonts w:asciiTheme="majorEastAsia" w:eastAsiaTheme="majorEastAsia" w:hAnsiTheme="majorEastAsia" w:cs="돋움체" w:hint="eastAsia"/>
                <w:color w:val="000000"/>
                <w:kern w:val="0"/>
                <w:sz w:val="19"/>
                <w:szCs w:val="19"/>
              </w:rPr>
              <w:t xml:space="preserve">를 타입 </w:t>
            </w:r>
            <w:r w:rsidR="00C10927">
              <w:rPr>
                <w:rFonts w:asciiTheme="majorEastAsia" w:eastAsiaTheme="majorEastAsia" w:hAnsiTheme="majorEastAsia" w:cs="돋움체"/>
                <w:color w:val="000000"/>
                <w:kern w:val="0"/>
                <w:sz w:val="19"/>
                <w:szCs w:val="19"/>
              </w:rPr>
              <w:t>1</w:t>
            </w:r>
            <w:r w:rsidR="00C10927">
              <w:rPr>
                <w:rFonts w:asciiTheme="majorEastAsia" w:eastAsiaTheme="majorEastAsia" w:hAnsiTheme="majorEastAsia" w:cs="돋움체" w:hint="eastAsia"/>
                <w:color w:val="000000"/>
                <w:kern w:val="0"/>
                <w:sz w:val="19"/>
                <w:szCs w:val="19"/>
              </w:rPr>
              <w:t>인 메시지로 서버에게 보낸다.</w:t>
            </w:r>
          </w:p>
          <w:p w:rsidR="00C10927" w:rsidRDefault="00C10927" w:rsidP="000D72C1">
            <w:pPr>
              <w:wordWrap/>
              <w:adjustRightInd w:val="0"/>
              <w:jc w:val="left"/>
              <w:rPr>
                <w:rFonts w:asciiTheme="majorEastAsia" w:eastAsiaTheme="majorEastAsia" w:hAnsiTheme="majorEastAsia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Theme="majorEastAsia" w:eastAsiaTheme="majorEastAsia" w:hAnsiTheme="majorEastAsia" w:cs="돋움체" w:hint="eastAsia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Theme="majorEastAsia" w:eastAsiaTheme="majorEastAsia" w:hAnsiTheme="majorEastAsia" w:cs="돋움체"/>
                <w:color w:val="000000"/>
                <w:kern w:val="0"/>
                <w:sz w:val="19"/>
                <w:szCs w:val="19"/>
              </w:rPr>
              <w:t xml:space="preserve">69 ~ </w:t>
            </w:r>
            <w:r>
              <w:rPr>
                <w:rFonts w:asciiTheme="majorEastAsia" w:eastAsiaTheme="majorEastAsia" w:hAnsiTheme="majorEastAsia" w:cs="돋움체" w:hint="eastAsia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Theme="majorEastAsia" w:eastAsiaTheme="majorEastAsia" w:hAnsiTheme="majorEastAsia" w:cs="돋움체"/>
                <w:color w:val="000000"/>
                <w:kern w:val="0"/>
                <w:sz w:val="19"/>
                <w:szCs w:val="19"/>
              </w:rPr>
              <w:t>74 : “-“</w:t>
            </w:r>
            <w:r>
              <w:rPr>
                <w:rFonts w:asciiTheme="majorEastAsia" w:eastAsiaTheme="majorEastAsia" w:hAnsiTheme="majorEastAsia" w:cs="돋움체" w:hint="eastAsia"/>
                <w:color w:val="000000"/>
                <w:kern w:val="0"/>
                <w:sz w:val="19"/>
                <w:szCs w:val="19"/>
              </w:rPr>
              <w:t xml:space="preserve">를 기준으로 문자열을 나누고 닉네임과 </w:t>
            </w:r>
            <w:r>
              <w:rPr>
                <w:rFonts w:asciiTheme="majorEastAsia" w:eastAsiaTheme="majorEastAsia" w:hAnsiTheme="majorEastAsia" w:cs="돋움체"/>
                <w:color w:val="000000"/>
                <w:kern w:val="0"/>
                <w:sz w:val="19"/>
                <w:szCs w:val="19"/>
              </w:rPr>
              <w:t>pid</w:t>
            </w:r>
            <w:r>
              <w:rPr>
                <w:rFonts w:asciiTheme="majorEastAsia" w:eastAsiaTheme="majorEastAsia" w:hAnsiTheme="majorEastAsia" w:cs="돋움체" w:hint="eastAsia"/>
                <w:color w:val="000000"/>
                <w:kern w:val="0"/>
                <w:sz w:val="19"/>
                <w:szCs w:val="19"/>
              </w:rPr>
              <w:t>를 추출하는 과정</w:t>
            </w:r>
          </w:p>
          <w:p w:rsidR="00C10927" w:rsidRDefault="00C10927" w:rsidP="000D72C1">
            <w:pPr>
              <w:wordWrap/>
              <w:adjustRightInd w:val="0"/>
              <w:jc w:val="left"/>
              <w:rPr>
                <w:rFonts w:asciiTheme="majorEastAsia" w:eastAsiaTheme="majorEastAsia" w:hAnsiTheme="majorEastAsia" w:cs="돋움체"/>
                <w:color w:val="000000"/>
                <w:kern w:val="0"/>
                <w:sz w:val="19"/>
                <w:szCs w:val="19"/>
              </w:rPr>
            </w:pPr>
          </w:p>
          <w:p w:rsidR="00C10927" w:rsidRDefault="00C10927" w:rsidP="000D72C1">
            <w:pPr>
              <w:wordWrap/>
              <w:adjustRightInd w:val="0"/>
              <w:jc w:val="left"/>
              <w:rPr>
                <w:rFonts w:asciiTheme="majorEastAsia" w:eastAsiaTheme="majorEastAsia" w:hAnsiTheme="majorEastAsia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Theme="majorEastAsia" w:eastAsiaTheme="majorEastAsia" w:hAnsiTheme="majorEastAsia" w:cs="돋움체" w:hint="eastAsia"/>
                <w:color w:val="000000"/>
                <w:kern w:val="0"/>
                <w:sz w:val="19"/>
                <w:szCs w:val="19"/>
              </w:rPr>
              <w:lastRenderedPageBreak/>
              <w:t>1</w:t>
            </w:r>
            <w:r>
              <w:rPr>
                <w:rFonts w:asciiTheme="majorEastAsia" w:eastAsiaTheme="majorEastAsia" w:hAnsiTheme="majorEastAsia" w:cs="돋움체"/>
                <w:color w:val="000000"/>
                <w:kern w:val="0"/>
                <w:sz w:val="19"/>
                <w:szCs w:val="19"/>
              </w:rPr>
              <w:t xml:space="preserve">75~ 178 : </w:t>
            </w:r>
            <w:r>
              <w:rPr>
                <w:rFonts w:asciiTheme="majorEastAsia" w:eastAsiaTheme="majorEastAsia" w:hAnsiTheme="majorEastAsia" w:cs="돋움체" w:hint="eastAsia"/>
                <w:color w:val="000000"/>
                <w:kern w:val="0"/>
                <w:sz w:val="19"/>
                <w:szCs w:val="19"/>
              </w:rPr>
              <w:t xml:space="preserve">메시지 타입이 </w:t>
            </w:r>
            <w:r>
              <w:rPr>
                <w:rFonts w:asciiTheme="majorEastAsia" w:eastAsiaTheme="majorEastAsia" w:hAnsiTheme="majorEastAsia" w:cs="돋움체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Theme="majorEastAsia" w:eastAsiaTheme="majorEastAsia" w:hAnsiTheme="majorEastAsia" w:cs="돋움체" w:hint="eastAsia"/>
                <w:color w:val="000000"/>
                <w:kern w:val="0"/>
                <w:sz w:val="19"/>
                <w:szCs w:val="19"/>
              </w:rPr>
              <w:t>이고 클라이언트가 사용할 메시지의 타입 (</w:t>
            </w:r>
            <w:r>
              <w:rPr>
                <w:rFonts w:asciiTheme="majorEastAsia" w:eastAsiaTheme="majorEastAsia" w:hAnsiTheme="majorEastAsia" w:cs="돋움체"/>
                <w:color w:val="000000"/>
                <w:kern w:val="0"/>
                <w:sz w:val="19"/>
                <w:szCs w:val="19"/>
              </w:rPr>
              <w:t>3</w:t>
            </w:r>
            <w:r>
              <w:rPr>
                <w:rFonts w:asciiTheme="majorEastAsia" w:eastAsiaTheme="majorEastAsia" w:hAnsiTheme="majorEastAsia" w:cs="돋움체" w:hint="eastAsia"/>
                <w:color w:val="000000"/>
                <w:kern w:val="0"/>
                <w:sz w:val="19"/>
                <w:szCs w:val="19"/>
              </w:rPr>
              <w:t>부터) 메시지 타입을 내용으로 담아 각각의 클라이언트에게 보낸다</w:t>
            </w:r>
          </w:p>
          <w:p w:rsidR="00C10927" w:rsidRDefault="00C10927" w:rsidP="000D72C1">
            <w:pPr>
              <w:wordWrap/>
              <w:adjustRightInd w:val="0"/>
              <w:jc w:val="left"/>
              <w:rPr>
                <w:rFonts w:asciiTheme="majorEastAsia" w:eastAsiaTheme="majorEastAsia" w:hAnsiTheme="majorEastAsia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Theme="majorEastAsia" w:eastAsiaTheme="majorEastAsia" w:hAnsiTheme="majorEastAsia" w:cs="돋움체" w:hint="eastAsia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Theme="majorEastAsia" w:eastAsiaTheme="majorEastAsia" w:hAnsiTheme="majorEastAsia" w:cs="돋움체"/>
                <w:color w:val="000000"/>
                <w:kern w:val="0"/>
                <w:sz w:val="19"/>
                <w:szCs w:val="19"/>
              </w:rPr>
              <w:t xml:space="preserve">82 ~ 184 : </w:t>
            </w:r>
            <w:r>
              <w:rPr>
                <w:rFonts w:asciiTheme="majorEastAsia" w:eastAsiaTheme="majorEastAsia" w:hAnsiTheme="majorEastAsia" w:cs="돋움체" w:hint="eastAsia"/>
                <w:color w:val="000000"/>
                <w:kern w:val="0"/>
                <w:sz w:val="19"/>
                <w:szCs w:val="19"/>
              </w:rPr>
              <w:t xml:space="preserve">그리고 클라이언트의 메시지 타입 </w:t>
            </w:r>
            <w:r>
              <w:rPr>
                <w:rFonts w:asciiTheme="majorEastAsia" w:eastAsiaTheme="majorEastAsia" w:hAnsiTheme="majorEastAsia" w:cs="돋움체"/>
                <w:color w:val="000000"/>
                <w:kern w:val="0"/>
                <w:sz w:val="19"/>
                <w:szCs w:val="19"/>
              </w:rPr>
              <w:t>(3</w:t>
            </w:r>
            <w:r>
              <w:rPr>
                <w:rFonts w:asciiTheme="majorEastAsia" w:eastAsiaTheme="majorEastAsia" w:hAnsiTheme="majorEastAsia" w:cs="돋움체" w:hint="eastAsia"/>
                <w:color w:val="000000"/>
                <w:kern w:val="0"/>
                <w:sz w:val="19"/>
                <w:szCs w:val="19"/>
              </w:rPr>
              <w:t>부터)으로 직업 번호를 보낸다.</w:t>
            </w:r>
          </w:p>
          <w:p w:rsidR="00C10927" w:rsidRDefault="00C10927" w:rsidP="000D72C1">
            <w:pPr>
              <w:wordWrap/>
              <w:adjustRightInd w:val="0"/>
              <w:jc w:val="left"/>
              <w:rPr>
                <w:rFonts w:asciiTheme="majorEastAsia" w:eastAsiaTheme="majorEastAsia" w:hAnsiTheme="majorEastAsia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Theme="majorEastAsia" w:eastAsiaTheme="majorEastAsia" w:hAnsiTheme="majorEastAsia" w:cs="돋움체" w:hint="eastAsia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Theme="majorEastAsia" w:eastAsiaTheme="majorEastAsia" w:hAnsiTheme="majorEastAsia" w:cs="돋움체"/>
                <w:color w:val="000000"/>
                <w:kern w:val="0"/>
                <w:sz w:val="19"/>
                <w:szCs w:val="19"/>
              </w:rPr>
              <w:t xml:space="preserve">89 ~ 201 : </w:t>
            </w:r>
            <w:r>
              <w:rPr>
                <w:rFonts w:asciiTheme="majorEastAsia" w:eastAsiaTheme="majorEastAsia" w:hAnsiTheme="majorEastAsia" w:cs="돋움체" w:hint="eastAsia"/>
                <w:color w:val="000000"/>
                <w:kern w:val="0"/>
                <w:sz w:val="19"/>
                <w:szCs w:val="19"/>
              </w:rPr>
              <w:t xml:space="preserve">만약 프로세스의 직업이 마피아면 마피아에게 마피아의 수를 보내는데 마피아의 수가 </w:t>
            </w:r>
            <w:r>
              <w:rPr>
                <w:rFonts w:asciiTheme="majorEastAsia" w:eastAsiaTheme="majorEastAsia" w:hAnsiTheme="majorEastAsia" w:cs="돋움체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Theme="majorEastAsia" w:eastAsiaTheme="majorEastAsia" w:hAnsiTheme="majorEastAsia" w:cs="돋움체" w:hint="eastAsia"/>
                <w:color w:val="000000"/>
                <w:kern w:val="0"/>
                <w:sz w:val="19"/>
                <w:szCs w:val="19"/>
              </w:rPr>
              <w:t>이면 추가로 클라이언트 마피아,</w:t>
            </w:r>
            <w:r>
              <w:rPr>
                <w:rFonts w:asciiTheme="majorEastAsia" w:eastAsiaTheme="majorEastAsia" w:hAnsiTheme="majorEastAsia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Theme="majorEastAsia" w:eastAsiaTheme="majorEastAsia" w:hAnsiTheme="majorEastAsia" w:cs="돋움체" w:hint="eastAsia"/>
                <w:color w:val="000000"/>
                <w:kern w:val="0"/>
                <w:sz w:val="19"/>
                <w:szCs w:val="19"/>
              </w:rPr>
              <w:t>서버 마피아인지 알려준다.</w:t>
            </w:r>
          </w:p>
          <w:p w:rsidR="000D72C1" w:rsidRPr="00C10927" w:rsidRDefault="00C10927" w:rsidP="00C10927">
            <w:pPr>
              <w:wordWrap/>
              <w:adjustRightInd w:val="0"/>
              <w:jc w:val="left"/>
              <w:rPr>
                <w:rFonts w:asciiTheme="majorEastAsia" w:eastAsiaTheme="majorEastAsia" w:hAnsiTheme="majorEastAsia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Theme="majorEastAsia" w:eastAsiaTheme="majorEastAsia" w:hAnsiTheme="majorEastAsia" w:cs="돋움체" w:hint="eastAsia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Theme="majorEastAsia" w:eastAsiaTheme="majorEastAsia" w:hAnsiTheme="majorEastAsia" w:cs="돋움체"/>
                <w:color w:val="000000"/>
                <w:kern w:val="0"/>
                <w:sz w:val="19"/>
                <w:szCs w:val="19"/>
              </w:rPr>
              <w:t xml:space="preserve">07~ 223 : </w:t>
            </w:r>
            <w:r>
              <w:rPr>
                <w:rFonts w:asciiTheme="majorEastAsia" w:eastAsiaTheme="majorEastAsia" w:hAnsiTheme="majorEastAsia" w:cs="돋움체" w:hint="eastAsia"/>
                <w:color w:val="000000"/>
                <w:kern w:val="0"/>
                <w:sz w:val="19"/>
                <w:szCs w:val="19"/>
              </w:rPr>
              <w:t>마피아들에게 마피아의 인덱스 번호와,</w:t>
            </w:r>
            <w:r>
              <w:rPr>
                <w:rFonts w:asciiTheme="majorEastAsia" w:eastAsiaTheme="majorEastAsia" w:hAnsiTheme="majorEastAsia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Theme="majorEastAsia" w:eastAsiaTheme="majorEastAsia" w:hAnsiTheme="majorEastAsia" w:cs="돋움체" w:hint="eastAsia"/>
                <w:color w:val="000000"/>
                <w:kern w:val="0"/>
                <w:sz w:val="19"/>
                <w:szCs w:val="19"/>
              </w:rPr>
              <w:t>닉네임을 보낸다.</w:t>
            </w:r>
            <w:r>
              <w:rPr>
                <w:rFonts w:asciiTheme="majorEastAsia" w:eastAsiaTheme="majorEastAsia" w:hAnsiTheme="majorEastAsia" w:cs="돋움체"/>
                <w:color w:val="000000"/>
                <w:kern w:val="0"/>
                <w:sz w:val="19"/>
                <w:szCs w:val="19"/>
              </w:rPr>
              <w:t xml:space="preserve"> Strcat </w:t>
            </w:r>
            <w:r>
              <w:rPr>
                <w:rFonts w:asciiTheme="majorEastAsia" w:eastAsiaTheme="majorEastAsia" w:hAnsiTheme="majorEastAsia" w:cs="돋움체" w:hint="eastAsia"/>
                <w:color w:val="000000"/>
                <w:kern w:val="0"/>
                <w:sz w:val="19"/>
                <w:szCs w:val="19"/>
              </w:rPr>
              <w:t xml:space="preserve">함수로 </w:t>
            </w:r>
            <w:r>
              <w:rPr>
                <w:rFonts w:asciiTheme="majorEastAsia" w:eastAsiaTheme="majorEastAsia" w:hAnsiTheme="majorEastAsia" w:cs="돋움체"/>
                <w:color w:val="000000"/>
                <w:kern w:val="0"/>
                <w:sz w:val="19"/>
                <w:szCs w:val="19"/>
              </w:rPr>
              <w:t>mafia_info</w:t>
            </w:r>
            <w:r>
              <w:rPr>
                <w:rFonts w:asciiTheme="majorEastAsia" w:eastAsiaTheme="majorEastAsia" w:hAnsiTheme="majorEastAsia" w:cs="돋움체" w:hint="eastAsia"/>
                <w:color w:val="000000"/>
                <w:kern w:val="0"/>
                <w:sz w:val="19"/>
                <w:szCs w:val="19"/>
              </w:rPr>
              <w:t>에 붙여서 한번에 보낸다</w:t>
            </w:r>
            <w:r w:rsidR="00A9154B">
              <w:rPr>
                <w:rFonts w:asciiTheme="majorEastAsia" w:eastAsiaTheme="majorEastAsia" w:hAnsiTheme="majorEastAsia" w:cs="돋움체" w:hint="eastAsia"/>
                <w:color w:val="000000"/>
                <w:kern w:val="0"/>
                <w:sz w:val="19"/>
                <w:szCs w:val="19"/>
              </w:rPr>
              <w:t>.</w:t>
            </w:r>
          </w:p>
        </w:tc>
      </w:tr>
    </w:tbl>
    <w:p w:rsidR="00865961" w:rsidRDefault="00865961">
      <w:pPr>
        <w:widowControl/>
        <w:wordWrap/>
        <w:autoSpaceDE/>
        <w:autoSpaceDN/>
        <w:jc w:val="left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10927" w:rsidTr="00C10927">
        <w:tc>
          <w:tcPr>
            <w:tcW w:w="8494" w:type="dxa"/>
          </w:tcPr>
          <w:p w:rsidR="00C10927" w:rsidRDefault="00A9154B">
            <w:pPr>
              <w:widowControl/>
              <w:wordWrap/>
              <w:autoSpaceDE/>
              <w:autoSpaceDN/>
              <w:jc w:val="left"/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write_user_data()</w:t>
            </w:r>
          </w:p>
        </w:tc>
      </w:tr>
      <w:tr w:rsidR="00C10927" w:rsidTr="00C10927">
        <w:tc>
          <w:tcPr>
            <w:tcW w:w="8494" w:type="dxa"/>
          </w:tcPr>
          <w:p w:rsidR="00C10927" w:rsidRDefault="00C10927" w:rsidP="00C1092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232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write_user_data(){</w:t>
            </w:r>
          </w:p>
          <w:p w:rsidR="00C10927" w:rsidRDefault="00C10927" w:rsidP="00C1092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233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사용자들에게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공지할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C10927" w:rsidRDefault="00C10927" w:rsidP="00C1092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234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process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index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nickname, pid 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살아있는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유무를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알수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있습니다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C10927" w:rsidRDefault="00C10927" w:rsidP="00C1092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235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그런한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자료를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만드는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과정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C10927" w:rsidRDefault="00C10927" w:rsidP="00C1092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236 </w:t>
            </w:r>
          </w:p>
          <w:p w:rsidR="00C10927" w:rsidRDefault="00C10927" w:rsidP="00C1092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237 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"\n\nuser_data.txt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갱신을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시작합니다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C10927" w:rsidRDefault="00C10927" w:rsidP="00C1092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238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((wfp = fopen(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"user_data.txt"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"w"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 == NULL) {</w:t>
            </w:r>
          </w:p>
          <w:p w:rsidR="00C10927" w:rsidRDefault="00C10927" w:rsidP="00C1092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239         perror(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"fopen: user_data.txt"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C10927" w:rsidRDefault="00C10927" w:rsidP="00C1092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240         exit(1);</w:t>
            </w:r>
          </w:p>
          <w:p w:rsidR="00C10927" w:rsidRDefault="00C10927" w:rsidP="00C1092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241         }</w:t>
            </w:r>
          </w:p>
          <w:p w:rsidR="00C10927" w:rsidRDefault="00C10927" w:rsidP="00C1092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242         fprintf(wfp,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"-------user_data_file------\n"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C10927" w:rsidRDefault="00C10927" w:rsidP="00C1092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243         fprintf(wfp,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"--num nic pid -----\n"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C10927" w:rsidRDefault="00C10927" w:rsidP="00C1092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244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i=0;i&lt;client_num;i++){</w:t>
            </w:r>
          </w:p>
          <w:p w:rsidR="00C10927" w:rsidRDefault="00C10927" w:rsidP="00C1092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245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(p_jobs[i] == -1){</w:t>
            </w:r>
          </w:p>
          <w:p w:rsidR="00C10927" w:rsidRDefault="00C10927" w:rsidP="00C1092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246                         fprintf(wfp,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 : %s %d DEAD\n"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i, p_nics[i], p_pids[i]);</w:t>
            </w:r>
          </w:p>
          <w:p w:rsidR="00C10927" w:rsidRDefault="00C10927" w:rsidP="00C1092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247                 }</w:t>
            </w:r>
          </w:p>
          <w:p w:rsidR="00C10927" w:rsidRDefault="00C10927" w:rsidP="00C1092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248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C10927" w:rsidRDefault="00C10927" w:rsidP="00C1092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249                         fprintf(wfp,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 : %s %d ALIVE\n"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i, p_nics[i], p_pids[i]);</w:t>
            </w:r>
          </w:p>
          <w:p w:rsidR="00C10927" w:rsidRDefault="00C10927" w:rsidP="00C1092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250                 }</w:t>
            </w:r>
          </w:p>
          <w:p w:rsidR="00C10927" w:rsidRDefault="00C10927" w:rsidP="00C1092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251         }</w:t>
            </w:r>
          </w:p>
          <w:p w:rsidR="00C10927" w:rsidRDefault="00C10927" w:rsidP="00C1092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252         fclose(wfp);</w:t>
            </w:r>
          </w:p>
          <w:p w:rsidR="00C10927" w:rsidRDefault="00C10927" w:rsidP="00C1092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253 </w:t>
            </w:r>
          </w:p>
          <w:p w:rsidR="00C10927" w:rsidRDefault="00C10927" w:rsidP="00C1092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254 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"user_data.txt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갱신되었습니다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!\n"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C10927" w:rsidRDefault="00C10927" w:rsidP="00C10927">
            <w:pPr>
              <w:widowControl/>
              <w:wordWrap/>
              <w:autoSpaceDE/>
              <w:autoSpaceDN/>
              <w:jc w:val="left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255 }</w:t>
            </w:r>
          </w:p>
        </w:tc>
      </w:tr>
      <w:tr w:rsidR="00C10927" w:rsidTr="00C10927">
        <w:tc>
          <w:tcPr>
            <w:tcW w:w="8494" w:type="dxa"/>
          </w:tcPr>
          <w:p w:rsidR="00C10927" w:rsidRDefault="00A9154B">
            <w:pPr>
              <w:widowControl/>
              <w:wordWrap/>
              <w:autoSpaceDE/>
              <w:autoSpaceDN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write_user_data() :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사용자들의 프로필을 파일 입출력 형식으로 저장하고 투표로 사람이 죽거나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마피아가 시민을 죽였을 때 사용자들의 생사 여부를 저장하는 함수.</w:t>
            </w:r>
          </w:p>
          <w:p w:rsidR="00A9154B" w:rsidRDefault="00A9154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lastRenderedPageBreak/>
              <w:t>2</w:t>
            </w:r>
            <w:r>
              <w:t>38 : fopen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t>user_date.txt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쓰기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권한으로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열음</w:t>
            </w:r>
          </w:p>
          <w:p w:rsidR="00A9154B" w:rsidRDefault="00A9154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2</w:t>
            </w:r>
            <w:r>
              <w:t xml:space="preserve">42 ~ 252 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printf</w:t>
            </w:r>
            <w:r>
              <w:rPr>
                <w:rFonts w:hint="eastAsia"/>
              </w:rPr>
              <w:t>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정보들을</w:t>
            </w:r>
            <w:r>
              <w:rPr>
                <w:rFonts w:hint="eastAsia"/>
              </w:rPr>
              <w:t xml:space="preserve"> </w:t>
            </w:r>
            <w:r>
              <w:t>user_data.txt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인덱스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닉네임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프로세스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여기서</w:t>
            </w:r>
            <w:r>
              <w:rPr>
                <w:rFonts w:hint="eastAsia"/>
              </w:rPr>
              <w:t xml:space="preserve"> </w:t>
            </w:r>
            <w:r>
              <w:t>p_jobs[i]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값이</w:t>
            </w:r>
            <w:r>
              <w:rPr>
                <w:rFonts w:hint="eastAsia"/>
              </w:rPr>
              <w:t xml:space="preserve"> </w:t>
            </w:r>
            <w:r>
              <w:t>-1</w:t>
            </w:r>
            <w:r>
              <w:rPr>
                <w:rFonts w:hint="eastAsia"/>
              </w:rPr>
              <w:t>이면</w:t>
            </w:r>
            <w:r>
              <w:rPr>
                <w:rFonts w:hint="eastAsia"/>
              </w:rPr>
              <w:t xml:space="preserve"> D</w:t>
            </w:r>
            <w:r>
              <w:t>EAD, -1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아니면</w:t>
            </w:r>
            <w:r>
              <w:rPr>
                <w:rFonts w:hint="eastAsia"/>
              </w:rPr>
              <w:t xml:space="preserve"> </w:t>
            </w:r>
            <w:r>
              <w:t>ALIVE</w:t>
            </w:r>
            <w:r>
              <w:rPr>
                <w:rFonts w:hint="eastAsia"/>
              </w:rPr>
              <w:t>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문자열을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뒤에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쓴다</w:t>
            </w:r>
            <w:r>
              <w:rPr>
                <w:rFonts w:hint="eastAsia"/>
              </w:rPr>
              <w:t>.</w:t>
            </w:r>
          </w:p>
        </w:tc>
      </w:tr>
    </w:tbl>
    <w:p w:rsidR="003973F7" w:rsidRDefault="003973F7">
      <w:pPr>
        <w:widowControl/>
        <w:wordWrap/>
        <w:autoSpaceDE/>
        <w:autoSpaceDN/>
        <w:jc w:val="left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9154B" w:rsidTr="00A9154B">
        <w:tc>
          <w:tcPr>
            <w:tcW w:w="8494" w:type="dxa"/>
          </w:tcPr>
          <w:p w:rsidR="00A9154B" w:rsidRDefault="00A9154B">
            <w:pPr>
              <w:widowControl/>
              <w:wordWrap/>
              <w:autoSpaceDE/>
              <w:autoSpaceDN/>
              <w:jc w:val="left"/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save_user_data_send_messages()</w:t>
            </w:r>
          </w:p>
        </w:tc>
      </w:tr>
      <w:tr w:rsidR="00A9154B" w:rsidTr="00A9154B">
        <w:tc>
          <w:tcPr>
            <w:tcW w:w="8494" w:type="dxa"/>
          </w:tcPr>
          <w:p w:rsidR="00A9154B" w:rsidRDefault="00A9154B" w:rsidP="00A915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257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save_user_data_send_messages(){</w:t>
            </w:r>
          </w:p>
          <w:p w:rsidR="00A9154B" w:rsidRDefault="00A9154B" w:rsidP="00A915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258         write_user_data();</w:t>
            </w:r>
          </w:p>
          <w:p w:rsidR="00A9154B" w:rsidRDefault="00A9154B" w:rsidP="00A915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259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사용자들에게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공지할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A9154B" w:rsidRDefault="00A9154B" w:rsidP="00A915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260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process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index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nickname, pid 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살아있는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유무를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알수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있습니다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A9154B" w:rsidRDefault="00A9154B" w:rsidP="00A915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261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그런한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자료를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만드는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과정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A9154B" w:rsidRDefault="00A9154B" w:rsidP="00A915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262 </w:t>
            </w:r>
          </w:p>
          <w:p w:rsidR="00A9154B" w:rsidRDefault="00A9154B" w:rsidP="00A915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263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i=0;i&lt;client_num;i++){</w:t>
            </w:r>
          </w:p>
          <w:p w:rsidR="00A9154B" w:rsidRDefault="00A9154B" w:rsidP="00A915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264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(p_jobs[i] == -1){</w:t>
            </w:r>
          </w:p>
          <w:p w:rsidR="00A9154B" w:rsidRDefault="00A9154B" w:rsidP="00A915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265     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9154B" w:rsidRDefault="00A9154B" w:rsidP="00A915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266                 }</w:t>
            </w:r>
          </w:p>
          <w:p w:rsidR="00A9154B" w:rsidRDefault="00A9154B" w:rsidP="00A915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267                 send_message(i+3,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"User_data is sent by host"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A9154B" w:rsidRDefault="00A9154B" w:rsidP="00A915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268         }</w:t>
            </w:r>
          </w:p>
          <w:p w:rsidR="00A9154B" w:rsidRDefault="00A9154B" w:rsidP="00A9154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269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자료가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만들어졌다고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알려주는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과정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A9154B" w:rsidRDefault="00A9154B" w:rsidP="00A9154B">
            <w:pPr>
              <w:widowControl/>
              <w:wordWrap/>
              <w:autoSpaceDE/>
              <w:autoSpaceDN/>
              <w:jc w:val="left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270 }</w:t>
            </w:r>
          </w:p>
        </w:tc>
      </w:tr>
      <w:tr w:rsidR="00A9154B" w:rsidTr="00A9154B">
        <w:tc>
          <w:tcPr>
            <w:tcW w:w="8494" w:type="dxa"/>
          </w:tcPr>
          <w:p w:rsidR="00A9154B" w:rsidRDefault="00A9154B">
            <w:pPr>
              <w:widowControl/>
              <w:wordWrap/>
              <w:autoSpaceDE/>
              <w:autoSpaceDN/>
              <w:jc w:val="left"/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save_user_data_send_messages():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rite_user_data()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를 호출하고 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end_message()</w:t>
            </w:r>
            <w:r w:rsidR="00603DA6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로 u</w:t>
            </w:r>
            <w:r w:rsidR="00603DA6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ser_data.txt</w:t>
            </w:r>
            <w:r w:rsidR="00603DA6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의 데이터를 보내는데 </w:t>
            </w:r>
            <w:r w:rsidR="00603DA6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p_jobs[i]</w:t>
            </w:r>
            <w:r w:rsidR="00603DA6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의 값이 </w:t>
            </w:r>
            <w:r w:rsidR="00603DA6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-1</w:t>
            </w:r>
            <w:r w:rsidR="00603DA6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일 때는 죽었다는 표시이므로 보내지 않는다.</w:t>
            </w:r>
          </w:p>
        </w:tc>
      </w:tr>
    </w:tbl>
    <w:p w:rsidR="00A9154B" w:rsidRDefault="00A9154B">
      <w:pPr>
        <w:widowControl/>
        <w:wordWrap/>
        <w:autoSpaceDE/>
        <w:autoSpaceDN/>
        <w:jc w:val="left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03DA6" w:rsidTr="00603DA6">
        <w:tc>
          <w:tcPr>
            <w:tcW w:w="8494" w:type="dxa"/>
          </w:tcPr>
          <w:p w:rsidR="00603DA6" w:rsidRDefault="00603DA6">
            <w:pPr>
              <w:widowControl/>
              <w:wordWrap/>
              <w:autoSpaceDE/>
              <w:autoSpaceDN/>
              <w:jc w:val="left"/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save_final_data()</w:t>
            </w:r>
          </w:p>
        </w:tc>
      </w:tr>
      <w:tr w:rsidR="00603DA6" w:rsidTr="00603DA6">
        <w:tc>
          <w:tcPr>
            <w:tcW w:w="8494" w:type="dxa"/>
          </w:tcPr>
          <w:p w:rsidR="00603DA6" w:rsidRDefault="00603DA6" w:rsidP="00603D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272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save_final_data(){</w:t>
            </w:r>
          </w:p>
          <w:p w:rsidR="00603DA6" w:rsidRDefault="00603DA6" w:rsidP="00603D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273 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"save final data is called\n"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603DA6" w:rsidRDefault="00603DA6" w:rsidP="00603D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274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((wfp = fopen(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"user_data.txt"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"w"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 == NULL) {</w:t>
            </w:r>
          </w:p>
          <w:p w:rsidR="00603DA6" w:rsidRDefault="00603DA6" w:rsidP="00603D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275         perror(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"fopen: user_data.txt"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603DA6" w:rsidRDefault="00603DA6" w:rsidP="00603D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276         exit(1);</w:t>
            </w:r>
          </w:p>
          <w:p w:rsidR="00603DA6" w:rsidRDefault="00603DA6" w:rsidP="00603D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277         }</w:t>
            </w:r>
          </w:p>
          <w:p w:rsidR="00603DA6" w:rsidRDefault="00603DA6" w:rsidP="00603D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278         fprintf(wfp,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"-------user_data_file------\n"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603DA6" w:rsidRDefault="00603DA6" w:rsidP="00603D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279         fprintf(wfp,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"--num nic pid job-----\n"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603DA6" w:rsidRDefault="00603DA6" w:rsidP="00603D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280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i=0;i&lt;client_num;i++)</w:t>
            </w:r>
          </w:p>
          <w:p w:rsidR="00603DA6" w:rsidRDefault="00603DA6" w:rsidP="00603D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281         {</w:t>
            </w:r>
          </w:p>
          <w:p w:rsidR="00603DA6" w:rsidRDefault="00603DA6" w:rsidP="00603D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282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(p_jobs[i] == -1){</w:t>
            </w:r>
          </w:p>
          <w:p w:rsidR="00603DA6" w:rsidRDefault="00603DA6" w:rsidP="00603D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283                         fprintf(wfp,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 : %s %d %s DEAD\n"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i, p_nics[i], p_pids[i], nameofjobs[b_p_jobs[i]]);</w:t>
            </w:r>
          </w:p>
          <w:p w:rsidR="00603DA6" w:rsidRDefault="00603DA6" w:rsidP="00603D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284                 }</w:t>
            </w:r>
          </w:p>
          <w:p w:rsidR="00603DA6" w:rsidRDefault="00603DA6" w:rsidP="00603D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285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603DA6" w:rsidRDefault="00603DA6" w:rsidP="00603D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286                         fprintf(wfp,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 : %s %d %s ALIVE\n"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i, p_nics[i], p_pids[i], nameofjobs[b_p_jobs[i]]);</w:t>
            </w:r>
          </w:p>
          <w:p w:rsidR="00603DA6" w:rsidRDefault="00603DA6" w:rsidP="00603D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287                 }</w:t>
            </w:r>
          </w:p>
          <w:p w:rsidR="00603DA6" w:rsidRDefault="00603DA6" w:rsidP="00603D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288         }</w:t>
            </w:r>
          </w:p>
          <w:p w:rsidR="00603DA6" w:rsidRDefault="00603DA6" w:rsidP="00603D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289 </w:t>
            </w:r>
          </w:p>
          <w:p w:rsidR="00603DA6" w:rsidRDefault="00603DA6" w:rsidP="00603D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290         fclose(wfp);</w:t>
            </w:r>
          </w:p>
          <w:p w:rsidR="00603DA6" w:rsidRDefault="00603DA6" w:rsidP="00603DA6">
            <w:pPr>
              <w:widowControl/>
              <w:wordWrap/>
              <w:autoSpaceDE/>
              <w:autoSpaceDN/>
              <w:jc w:val="left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291 }</w:t>
            </w:r>
          </w:p>
        </w:tc>
      </w:tr>
      <w:tr w:rsidR="00603DA6" w:rsidTr="00603DA6">
        <w:tc>
          <w:tcPr>
            <w:tcW w:w="8494" w:type="dxa"/>
          </w:tcPr>
          <w:p w:rsidR="00603DA6" w:rsidRDefault="00603DA6">
            <w:pPr>
              <w:widowControl/>
              <w:wordWrap/>
              <w:autoSpaceDE/>
              <w:autoSpaceDN/>
              <w:jc w:val="left"/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save_final_data() :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게임이 끝나고 플레이어의 최종 상태를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user_data.txt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파일에 저장. 플레이어의 직업도 추가로 저장한다.</w:t>
            </w:r>
          </w:p>
        </w:tc>
      </w:tr>
    </w:tbl>
    <w:p w:rsidR="00603DA6" w:rsidRDefault="00603DA6">
      <w:pPr>
        <w:widowControl/>
        <w:wordWrap/>
        <w:autoSpaceDE/>
        <w:autoSpaceDN/>
        <w:jc w:val="left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03DA6" w:rsidTr="00603DA6">
        <w:tc>
          <w:tcPr>
            <w:tcW w:w="8494" w:type="dxa"/>
          </w:tcPr>
          <w:p w:rsidR="00603DA6" w:rsidRDefault="00603DA6">
            <w:pPr>
              <w:widowControl/>
              <w:wordWrap/>
              <w:autoSpaceDE/>
              <w:autoSpaceDN/>
              <w:jc w:val="left"/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check_end_condition()</w:t>
            </w:r>
          </w:p>
        </w:tc>
      </w:tr>
      <w:tr w:rsidR="00603DA6" w:rsidTr="00603DA6">
        <w:tc>
          <w:tcPr>
            <w:tcW w:w="8494" w:type="dxa"/>
          </w:tcPr>
          <w:p w:rsidR="00603DA6" w:rsidRDefault="00603DA6" w:rsidP="00603D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293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check_end_condition(){</w:t>
            </w:r>
          </w:p>
          <w:p w:rsidR="00603DA6" w:rsidRDefault="00603DA6" w:rsidP="00603D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294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(nopb_jobs[Citizen]&lt;=nopb_jobs[Mafia]){</w:t>
            </w:r>
          </w:p>
          <w:p w:rsidR="00603DA6" w:rsidRDefault="00603DA6" w:rsidP="00603D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295                 save_final_data();</w:t>
            </w:r>
          </w:p>
          <w:p w:rsidR="00603DA6" w:rsidRDefault="00603DA6" w:rsidP="00603D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296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끝나서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직업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까지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알수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603DA6" w:rsidRDefault="00603DA6" w:rsidP="00603D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297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마피아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승리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조건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603DA6" w:rsidRDefault="00603DA6" w:rsidP="00603D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298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i=0;i&lt;client_num;i++){</w:t>
            </w:r>
          </w:p>
          <w:p w:rsidR="00603DA6" w:rsidRDefault="00603DA6" w:rsidP="00603D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299     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(p_jobs[i] == -1){</w:t>
            </w:r>
          </w:p>
          <w:p w:rsidR="00603DA6" w:rsidRDefault="00603DA6" w:rsidP="00603D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300             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03DA6" w:rsidRDefault="00603DA6" w:rsidP="00603D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301                         }</w:t>
            </w:r>
          </w:p>
          <w:p w:rsidR="00603DA6" w:rsidRDefault="00603DA6" w:rsidP="00603D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302                         kill((pid_t)p_pids[i], SIGUSR1);</w:t>
            </w:r>
          </w:p>
          <w:p w:rsidR="00603DA6" w:rsidRDefault="00603DA6" w:rsidP="00603D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303                 }</w:t>
            </w:r>
          </w:p>
          <w:p w:rsidR="00603DA6" w:rsidRDefault="00603DA6" w:rsidP="00603D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304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client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SIGUSR1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603DA6" w:rsidRDefault="00603DA6" w:rsidP="00603D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305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마피아의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승리를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603DA6" w:rsidRDefault="00603DA6" w:rsidP="00603D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306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1;</w:t>
            </w:r>
          </w:p>
          <w:p w:rsidR="00603DA6" w:rsidRDefault="00603DA6" w:rsidP="00603D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307         }</w:t>
            </w:r>
          </w:p>
          <w:p w:rsidR="00603DA6" w:rsidRDefault="00603DA6" w:rsidP="00603D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308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(nopb_jobs[Mafia] &lt;=0){</w:t>
            </w:r>
          </w:p>
          <w:p w:rsidR="00603DA6" w:rsidRDefault="00603DA6" w:rsidP="00603D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309                 save_final_data();</w:t>
            </w:r>
          </w:p>
          <w:p w:rsidR="00603DA6" w:rsidRDefault="00603DA6" w:rsidP="00603D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310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시민승리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조건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603DA6" w:rsidRDefault="00603DA6" w:rsidP="00603D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311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i=0;i&lt;client_num;i++){</w:t>
            </w:r>
          </w:p>
          <w:p w:rsidR="00603DA6" w:rsidRDefault="00603DA6" w:rsidP="00603D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312     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(p_jobs[i] == -1){</w:t>
            </w:r>
          </w:p>
          <w:p w:rsidR="00603DA6" w:rsidRDefault="00603DA6" w:rsidP="00603D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313             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03DA6" w:rsidRDefault="00603DA6" w:rsidP="00603D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314                         }</w:t>
            </w:r>
          </w:p>
          <w:p w:rsidR="00603DA6" w:rsidRDefault="00603DA6" w:rsidP="00603D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315                         kill((pid_t)p_pids[i], SIGUSR2);</w:t>
            </w:r>
          </w:p>
          <w:p w:rsidR="00603DA6" w:rsidRDefault="00603DA6" w:rsidP="00603D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316     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client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SIGUSR2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603DA6" w:rsidRDefault="00603DA6" w:rsidP="00603D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317     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시민의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승리를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603DA6" w:rsidRDefault="00603DA6" w:rsidP="00603D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318                 }</w:t>
            </w:r>
          </w:p>
          <w:p w:rsidR="00603DA6" w:rsidRDefault="00603DA6" w:rsidP="00603D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319 </w:t>
            </w:r>
          </w:p>
          <w:p w:rsidR="00603DA6" w:rsidRDefault="00603DA6" w:rsidP="00603D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320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client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signal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603DA6" w:rsidRDefault="00603DA6" w:rsidP="00603D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321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1;</w:t>
            </w:r>
          </w:p>
          <w:p w:rsidR="00603DA6" w:rsidRDefault="00603DA6" w:rsidP="00603D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322         }</w:t>
            </w:r>
          </w:p>
          <w:p w:rsidR="00603DA6" w:rsidRDefault="00603DA6" w:rsidP="00603D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323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603DA6" w:rsidRDefault="00603DA6" w:rsidP="00603D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324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603DA6" w:rsidRDefault="00603DA6" w:rsidP="00603DA6">
            <w:pPr>
              <w:widowControl/>
              <w:wordWrap/>
              <w:autoSpaceDE/>
              <w:autoSpaceDN/>
              <w:jc w:val="left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325 }</w:t>
            </w:r>
          </w:p>
        </w:tc>
      </w:tr>
      <w:tr w:rsidR="00603DA6" w:rsidTr="00603DA6">
        <w:tc>
          <w:tcPr>
            <w:tcW w:w="8494" w:type="dxa"/>
          </w:tcPr>
          <w:p w:rsidR="00603DA6" w:rsidRDefault="00603DA6">
            <w:pPr>
              <w:widowControl/>
              <w:wordWrap/>
              <w:autoSpaceDE/>
              <w:autoSpaceDN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check_end_condition() :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게임의 종료조건을 체크하는 함수.</w:t>
            </w:r>
          </w:p>
          <w:p w:rsidR="00603DA6" w:rsidRDefault="00603DA6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2</w:t>
            </w:r>
            <w:r>
              <w:t xml:space="preserve">94 ~303 : </w:t>
            </w:r>
            <w:r w:rsidR="00624997">
              <w:rPr>
                <w:rFonts w:hint="eastAsia"/>
              </w:rPr>
              <w:t>마피아의</w:t>
            </w:r>
            <w:r w:rsidR="00624997">
              <w:rPr>
                <w:rFonts w:hint="eastAsia"/>
              </w:rPr>
              <w:t xml:space="preserve"> </w:t>
            </w:r>
            <w:r w:rsidR="00624997">
              <w:rPr>
                <w:rFonts w:hint="eastAsia"/>
              </w:rPr>
              <w:t>승리</w:t>
            </w:r>
            <w:r w:rsidR="00624997">
              <w:rPr>
                <w:rFonts w:hint="eastAsia"/>
              </w:rPr>
              <w:t xml:space="preserve"> </w:t>
            </w:r>
            <w:r w:rsidR="00624997">
              <w:rPr>
                <w:rFonts w:hint="eastAsia"/>
              </w:rPr>
              <w:t>조건</w:t>
            </w:r>
            <w:r w:rsidR="00624997">
              <w:rPr>
                <w:rFonts w:hint="eastAsia"/>
              </w:rPr>
              <w:t xml:space="preserve"> </w:t>
            </w:r>
            <w:r w:rsidR="00624997">
              <w:t>(</w:t>
            </w:r>
            <w:r w:rsidR="00624997">
              <w:rPr>
                <w:rFonts w:hint="eastAsia"/>
              </w:rPr>
              <w:t>시민의</w:t>
            </w:r>
            <w:r w:rsidR="00624997">
              <w:rPr>
                <w:rFonts w:hint="eastAsia"/>
              </w:rPr>
              <w:t xml:space="preserve"> </w:t>
            </w:r>
            <w:r w:rsidR="00624997">
              <w:rPr>
                <w:rFonts w:hint="eastAsia"/>
              </w:rPr>
              <w:t>수</w:t>
            </w:r>
            <w:r w:rsidR="00624997">
              <w:rPr>
                <w:rFonts w:hint="eastAsia"/>
              </w:rPr>
              <w:t xml:space="preserve"> </w:t>
            </w:r>
            <w:r w:rsidR="00624997">
              <w:t xml:space="preserve">&lt;= </w:t>
            </w:r>
            <w:r w:rsidR="00624997">
              <w:rPr>
                <w:rFonts w:hint="eastAsia"/>
              </w:rPr>
              <w:t>마피아</w:t>
            </w:r>
            <w:r w:rsidR="00624997">
              <w:rPr>
                <w:rFonts w:hint="eastAsia"/>
              </w:rPr>
              <w:t xml:space="preserve"> </w:t>
            </w:r>
            <w:r w:rsidR="00624997">
              <w:rPr>
                <w:rFonts w:hint="eastAsia"/>
              </w:rPr>
              <w:t>수</w:t>
            </w:r>
            <w:r w:rsidR="00624997">
              <w:rPr>
                <w:rFonts w:hint="eastAsia"/>
              </w:rPr>
              <w:t xml:space="preserve"> </w:t>
            </w:r>
            <w:r w:rsidR="00624997">
              <w:t>)</w:t>
            </w:r>
            <w:r w:rsidR="00624997">
              <w:rPr>
                <w:rFonts w:hint="eastAsia"/>
              </w:rPr>
              <w:t>일</w:t>
            </w:r>
            <w:r w:rsidR="00624997">
              <w:rPr>
                <w:rFonts w:hint="eastAsia"/>
              </w:rPr>
              <w:t xml:space="preserve"> </w:t>
            </w:r>
            <w:r w:rsidR="00624997">
              <w:rPr>
                <w:rFonts w:hint="eastAsia"/>
              </w:rPr>
              <w:t>때</w:t>
            </w:r>
            <w:r w:rsidR="00624997">
              <w:rPr>
                <w:rFonts w:hint="eastAsia"/>
              </w:rPr>
              <w:t>,</w:t>
            </w:r>
            <w:r w:rsidR="00624997">
              <w:t xml:space="preserve"> SIGUSR1</w:t>
            </w:r>
            <w:r w:rsidR="00624997">
              <w:rPr>
                <w:rFonts w:hint="eastAsia"/>
              </w:rPr>
              <w:t>라는</w:t>
            </w:r>
            <w:r w:rsidR="00624997">
              <w:rPr>
                <w:rFonts w:hint="eastAsia"/>
              </w:rPr>
              <w:t xml:space="preserve"> </w:t>
            </w:r>
            <w:r w:rsidR="00624997">
              <w:rPr>
                <w:rFonts w:hint="eastAsia"/>
              </w:rPr>
              <w:t>시그널을</w:t>
            </w:r>
            <w:r w:rsidR="00624997">
              <w:rPr>
                <w:rFonts w:hint="eastAsia"/>
              </w:rPr>
              <w:t xml:space="preserve"> </w:t>
            </w:r>
            <w:r w:rsidR="00624997">
              <w:rPr>
                <w:rFonts w:hint="eastAsia"/>
              </w:rPr>
              <w:t>보낸다</w:t>
            </w:r>
            <w:r w:rsidR="00624997">
              <w:rPr>
                <w:rFonts w:hint="eastAsia"/>
              </w:rPr>
              <w:t>.</w:t>
            </w:r>
          </w:p>
          <w:p w:rsidR="00624997" w:rsidRDefault="00624997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3</w:t>
            </w:r>
            <w:r>
              <w:t xml:space="preserve">08~315 : </w:t>
            </w:r>
            <w:r>
              <w:rPr>
                <w:rFonts w:hint="eastAsia"/>
              </w:rPr>
              <w:t>시민의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승리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마피아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사망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>,</w:t>
            </w:r>
            <w:r>
              <w:t xml:space="preserve"> SIGUSR2 </w:t>
            </w:r>
            <w:r>
              <w:rPr>
                <w:rFonts w:hint="eastAsia"/>
              </w:rPr>
              <w:t>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시그널을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보낸다</w:t>
            </w:r>
            <w:r>
              <w:rPr>
                <w:rFonts w:hint="eastAsia"/>
              </w:rPr>
              <w:t>.</w:t>
            </w:r>
          </w:p>
          <w:p w:rsidR="00624997" w:rsidRDefault="00624997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3</w:t>
            </w:r>
            <w:r>
              <w:t xml:space="preserve">21: </w:t>
            </w:r>
            <w:r>
              <w:rPr>
                <w:rFonts w:hint="eastAsia"/>
              </w:rPr>
              <w:t>게임이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끝났을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반환</w:t>
            </w:r>
          </w:p>
          <w:p w:rsidR="00624997" w:rsidRDefault="00624997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3</w:t>
            </w:r>
            <w:r>
              <w:t xml:space="preserve">23: </w:t>
            </w:r>
            <w:r>
              <w:rPr>
                <w:rFonts w:hint="eastAsia"/>
              </w:rPr>
              <w:t>게임이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끝날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반환</w:t>
            </w:r>
          </w:p>
        </w:tc>
      </w:tr>
    </w:tbl>
    <w:p w:rsidR="00603DA6" w:rsidRDefault="00603DA6">
      <w:pPr>
        <w:widowControl/>
        <w:wordWrap/>
        <w:autoSpaceDE/>
        <w:autoSpaceDN/>
        <w:jc w:val="left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24997" w:rsidTr="00624997">
        <w:tc>
          <w:tcPr>
            <w:tcW w:w="8494" w:type="dxa"/>
          </w:tcPr>
          <w:p w:rsidR="00624997" w:rsidRDefault="00624997">
            <w:pPr>
              <w:widowControl/>
              <w:wordWrap/>
              <w:autoSpaceDE/>
              <w:autoSpaceDN/>
              <w:jc w:val="left"/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print_kill_one_check_condition()</w:t>
            </w:r>
          </w:p>
        </w:tc>
      </w:tr>
      <w:tr w:rsidR="00624997" w:rsidTr="00624997">
        <w:tc>
          <w:tcPr>
            <w:tcW w:w="8494" w:type="dxa"/>
          </w:tcPr>
          <w:p w:rsidR="00624997" w:rsidRDefault="00624997" w:rsidP="006249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327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print_kill_one_check_condition(){</w:t>
            </w:r>
          </w:p>
          <w:p w:rsidR="00624997" w:rsidRDefault="00624997" w:rsidP="006249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328 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죽은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사람은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%d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killnum);</w:t>
            </w:r>
          </w:p>
          <w:p w:rsidR="00624997" w:rsidRDefault="00624997" w:rsidP="006249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329         nopb_jobs[p_jobs[killnum]]--;</w:t>
            </w:r>
          </w:p>
          <w:p w:rsidR="00624997" w:rsidRDefault="00624997" w:rsidP="006249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330         p_jobs[killnum] = -1;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죽은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것으로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624997" w:rsidRDefault="00624997" w:rsidP="006249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331 </w:t>
            </w:r>
          </w:p>
          <w:p w:rsidR="00624997" w:rsidRDefault="00624997" w:rsidP="006249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332         kill((pid_t)p_pids[killnum], SIGQUIT);</w:t>
            </w:r>
          </w:p>
          <w:p w:rsidR="00624997" w:rsidRDefault="00624997" w:rsidP="006249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333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pid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시그널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624997" w:rsidRDefault="00624997" w:rsidP="006249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334 </w:t>
            </w:r>
          </w:p>
          <w:p w:rsidR="00624997" w:rsidRDefault="00624997" w:rsidP="006249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335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//check_end_condition</w:t>
            </w:r>
          </w:p>
          <w:p w:rsidR="00624997" w:rsidRDefault="00624997" w:rsidP="006249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336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조건에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도달했는지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624997" w:rsidRDefault="00624997" w:rsidP="006249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337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(check_end_condition() == 1){</w:t>
            </w:r>
          </w:p>
          <w:p w:rsidR="00624997" w:rsidRDefault="00624997" w:rsidP="006249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338 </w:t>
            </w:r>
          </w:p>
          <w:p w:rsidR="00624997" w:rsidRDefault="00624997" w:rsidP="006249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339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자신을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종료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..</w:t>
            </w:r>
          </w:p>
          <w:p w:rsidR="00624997" w:rsidRDefault="00624997" w:rsidP="006249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340                 exit(1);</w:t>
            </w:r>
          </w:p>
          <w:p w:rsidR="00624997" w:rsidRDefault="00624997" w:rsidP="006249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341         }</w:t>
            </w:r>
          </w:p>
          <w:p w:rsidR="00624997" w:rsidRDefault="00624997" w:rsidP="00624997">
            <w:pPr>
              <w:widowControl/>
              <w:wordWrap/>
              <w:autoSpaceDE/>
              <w:autoSpaceDN/>
              <w:jc w:val="left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342 }</w:t>
            </w:r>
          </w:p>
        </w:tc>
      </w:tr>
      <w:tr w:rsidR="00624997" w:rsidTr="00624997">
        <w:tc>
          <w:tcPr>
            <w:tcW w:w="8494" w:type="dxa"/>
          </w:tcPr>
          <w:p w:rsidR="00624997" w:rsidRDefault="00624997">
            <w:pPr>
              <w:widowControl/>
              <w:wordWrap/>
              <w:autoSpaceDE/>
              <w:autoSpaceDN/>
              <w:jc w:val="left"/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print_kill_one_check_condition() :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죽은 사람을 알려주고,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그 사람의 직업의 수 하나를 줄인다.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p_job[killnum]</w:t>
            </w:r>
            <w:r w:rsidR="00EE477D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을 </w:t>
            </w:r>
            <w:r w:rsidR="00EE477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-1</w:t>
            </w:r>
            <w:r w:rsidR="00EE477D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로 표시해 죽은 것으로 표시하고 그 프로세스로 </w:t>
            </w:r>
            <w:r w:rsidR="00EE477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SIGQUIT</w:t>
            </w:r>
            <w:r w:rsidR="00EE477D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이라는 시그널을 보낸다.</w:t>
            </w:r>
            <w:r w:rsidR="00EE477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EE477D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그리고 </w:t>
            </w:r>
            <w:r w:rsidR="00EE477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check_end_condition</w:t>
            </w:r>
            <w:r w:rsidR="00EE477D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이 </w:t>
            </w:r>
            <w:r w:rsidR="00EE477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</w:t>
            </w:r>
            <w:r w:rsidR="00EE477D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일 때는 게임이 끝나는 조건이므로 </w:t>
            </w:r>
            <w:r w:rsidR="00EE477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exit(1)</w:t>
            </w:r>
            <w:r w:rsidR="00EE477D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으로 프로그램을 종료한다.</w:t>
            </w:r>
          </w:p>
        </w:tc>
      </w:tr>
    </w:tbl>
    <w:p w:rsidR="00624997" w:rsidRDefault="00624997">
      <w:pPr>
        <w:widowControl/>
        <w:wordWrap/>
        <w:autoSpaceDE/>
        <w:autoSpaceDN/>
        <w:jc w:val="left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E477D" w:rsidTr="00EE477D">
        <w:tc>
          <w:tcPr>
            <w:tcW w:w="8494" w:type="dxa"/>
          </w:tcPr>
          <w:p w:rsidR="00EE477D" w:rsidRDefault="00EE477D">
            <w:pPr>
              <w:widowControl/>
              <w:wordWrap/>
              <w:autoSpaceDE/>
              <w:autoSpaceDN/>
              <w:jc w:val="left"/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become_night()</w:t>
            </w:r>
          </w:p>
        </w:tc>
      </w:tr>
      <w:tr w:rsidR="00EE477D" w:rsidTr="00EE477D">
        <w:tc>
          <w:tcPr>
            <w:tcW w:w="8494" w:type="dxa"/>
          </w:tcPr>
          <w:p w:rsidR="00EE477D" w:rsidRDefault="00EE477D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344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become_night(){</w:t>
            </w:r>
          </w:p>
          <w:p w:rsidR="00EE477D" w:rsidRDefault="00EE477D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345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//2.1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모두에게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밤이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되었음을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알림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EE477D" w:rsidRDefault="00EE477D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346 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밤이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되었습니다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모두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엎드려주세요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마피아는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고개를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들어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서로를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확인하시고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토의시간을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거쳐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죽일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사람을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선택하세요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시민은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잠시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기다려주세요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사회자는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마피아의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선택을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기다립니다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E477D" w:rsidRDefault="00EE477D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347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i=0;i&lt;client_num;i++){</w:t>
            </w:r>
          </w:p>
          <w:p w:rsidR="00EE477D" w:rsidRDefault="00EE477D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348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(p_jobs[i] == -1){</w:t>
            </w:r>
          </w:p>
          <w:p w:rsidR="00EE477D" w:rsidRDefault="00EE477D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349     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E477D" w:rsidRDefault="00EE477D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350     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..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죽었으니까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EE477D" w:rsidRDefault="00EE477D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351                 }</w:t>
            </w:r>
          </w:p>
          <w:p w:rsidR="00EE477D" w:rsidRDefault="00EE477D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352                 send_message(i+3,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밤이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되었습니다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모두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엎드려주세요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마피아는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고개를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들어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서로를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확인하시고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토의시간을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거쳐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죽일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사람을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선택하세요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시민은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잠시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기다려주세요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E477D" w:rsidRDefault="00EE477D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353         }</w:t>
            </w:r>
          </w:p>
          <w:p w:rsidR="00EE477D" w:rsidRDefault="00EE477D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354 </w:t>
            </w:r>
          </w:p>
          <w:p w:rsidR="00EE477D" w:rsidRDefault="00EE477D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355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//2.2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마피아가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신호를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보내주기를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기다림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EE477D" w:rsidRDefault="00EE477D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356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i=0;i&lt;nopb_jobs[Mafia];i++){</w:t>
            </w:r>
          </w:p>
          <w:p w:rsidR="00EE477D" w:rsidRDefault="00EE477D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357                 receive_print_message(1);</w:t>
            </w:r>
          </w:p>
          <w:p w:rsidR="00EE477D" w:rsidRDefault="00EE477D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358         }</w:t>
            </w:r>
          </w:p>
          <w:p w:rsidR="00EE477D" w:rsidRDefault="00EE477D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359 </w:t>
            </w:r>
          </w:p>
          <w:p w:rsidR="00EE477D" w:rsidRDefault="00EE477D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360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//2.3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넘버를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죽은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것으로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표시하고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종료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메세지를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EE477D" w:rsidRDefault="00EE477D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361         killnum = atoi(mesg.mtext);</w:t>
            </w:r>
          </w:p>
          <w:p w:rsidR="00EE477D" w:rsidRDefault="00EE477D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362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여기서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:rsidR="00EE477D" w:rsidRDefault="00EE477D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363 </w:t>
            </w:r>
          </w:p>
          <w:p w:rsidR="00EE477D" w:rsidRDefault="00EE477D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364         print_kill_one_check_condition();</w:t>
            </w:r>
          </w:p>
          <w:p w:rsidR="00EE477D" w:rsidRDefault="00EE477D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365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명을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죽이고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종료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조건을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체크함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EE477D" w:rsidRDefault="00EE477D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366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i=0;i&lt;client_num;i++){</w:t>
            </w:r>
          </w:p>
          <w:p w:rsidR="00EE477D" w:rsidRDefault="00EE477D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367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(p_jobs[i] == -1){</w:t>
            </w:r>
          </w:p>
          <w:p w:rsidR="00EE477D" w:rsidRDefault="00EE477D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368     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E477D" w:rsidRDefault="00EE477D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369     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..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죽었으니까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EE477D" w:rsidRDefault="00EE477D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370                 }</w:t>
            </w:r>
          </w:p>
          <w:p w:rsidR="00EE477D" w:rsidRDefault="00EE477D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371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(p_jobs[i] == Mafia){</w:t>
            </w:r>
          </w:p>
          <w:p w:rsidR="00EE477D" w:rsidRDefault="00EE477D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372                         memset(mesg.mtext, 0,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(mesg.mtext));</w:t>
            </w:r>
          </w:p>
          <w:p w:rsidR="00EE477D" w:rsidRDefault="00EE477D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373                         sprintf(mesg.mtext,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nopb_jobs[Mafia]);</w:t>
            </w:r>
          </w:p>
          <w:p w:rsidR="00EE477D" w:rsidRDefault="00EE477D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374                         send_message(i+3, mesg.mtext);</w:t>
            </w:r>
          </w:p>
          <w:p w:rsidR="00EE477D" w:rsidRDefault="00EE477D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375                 }</w:t>
            </w:r>
          </w:p>
          <w:p w:rsidR="00EE477D" w:rsidRDefault="00EE477D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376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보내는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메세지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사람이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마피아면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마피아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추가적으로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보내준다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EE477D" w:rsidRDefault="00EE477D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377         }</w:t>
            </w:r>
          </w:p>
          <w:p w:rsidR="00EE477D" w:rsidRDefault="00EE477D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378 </w:t>
            </w:r>
          </w:p>
          <w:p w:rsidR="00EE477D" w:rsidRDefault="00EE477D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379         write_user_data();</w:t>
            </w:r>
          </w:p>
          <w:p w:rsidR="00EE477D" w:rsidRDefault="00EE477D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380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낮이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EE477D" w:rsidRDefault="00EE477D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381 </w:t>
            </w:r>
          </w:p>
          <w:p w:rsidR="00EE477D" w:rsidRDefault="00EE477D" w:rsidP="00EE477D">
            <w:pPr>
              <w:widowControl/>
              <w:wordWrap/>
              <w:autoSpaceDE/>
              <w:autoSpaceDN/>
              <w:jc w:val="left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382 }</w:t>
            </w:r>
          </w:p>
        </w:tc>
      </w:tr>
      <w:tr w:rsidR="00EE477D" w:rsidTr="00EE477D">
        <w:tc>
          <w:tcPr>
            <w:tcW w:w="8494" w:type="dxa"/>
          </w:tcPr>
          <w:p w:rsidR="00EE477D" w:rsidRDefault="00EE477D">
            <w:pPr>
              <w:widowControl/>
              <w:wordWrap/>
              <w:autoSpaceDE/>
              <w:autoSpaceDN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become_night() :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게임에서 밤을 구현한 함수.</w:t>
            </w:r>
          </w:p>
          <w:p w:rsidR="00EE477D" w:rsidRDefault="00EE477D">
            <w:pPr>
              <w:widowControl/>
              <w:wordWrap/>
              <w:autoSpaceDE/>
              <w:autoSpaceDN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45 ~ 352 :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_jobs[i]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가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-1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인 값을 제외하고 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end_message()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밤이 되었다는 메시지를 보낸다</w:t>
            </w:r>
          </w:p>
          <w:p w:rsidR="00EE477D" w:rsidRDefault="00EE477D">
            <w:pPr>
              <w:widowControl/>
              <w:wordWrap/>
              <w:autoSpaceDE/>
              <w:autoSpaceDN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56 ~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57 :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마피아가 사회자에게 메시지를 보내기를 기다린다.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EE477D" w:rsidRDefault="00EE477D">
            <w:pPr>
              <w:widowControl/>
              <w:wordWrap/>
              <w:autoSpaceDE/>
              <w:autoSpaceDN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61 ~ 364 :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마피아는 사용자 인덱스 번호를 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ext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로 하는 메시지를 보내므로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atoi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함수를 사용해 정수형태로 바꾸고,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그 정수에 해당되는 사용자를 죽인다.</w:t>
            </w:r>
          </w:p>
          <w:p w:rsidR="00EE477D" w:rsidRDefault="00EE477D">
            <w:pPr>
              <w:widowControl/>
              <w:wordWrap/>
              <w:autoSpaceDE/>
              <w:autoSpaceDN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66 ~ 377 :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마피아에게 현재 마피아의 수를 추가로 보내는 코드.</w:t>
            </w:r>
          </w:p>
          <w:p w:rsidR="00EE477D" w:rsidRPr="00EE477D" w:rsidRDefault="00EE477D">
            <w:pPr>
              <w:widowControl/>
              <w:wordWrap/>
              <w:autoSpaceDE/>
              <w:autoSpaceDN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79 :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최신 데이터 업데이트</w:t>
            </w:r>
          </w:p>
        </w:tc>
      </w:tr>
    </w:tbl>
    <w:p w:rsidR="00EE477D" w:rsidRDefault="00EE477D">
      <w:pPr>
        <w:widowControl/>
        <w:wordWrap/>
        <w:autoSpaceDE/>
        <w:autoSpaceDN/>
        <w:jc w:val="left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E477D" w:rsidTr="00EE477D">
        <w:tc>
          <w:tcPr>
            <w:tcW w:w="8494" w:type="dxa"/>
          </w:tcPr>
          <w:p w:rsidR="00EE477D" w:rsidRPr="00EE477D" w:rsidRDefault="00EE477D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vote_result(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whowilldie[]) </w:t>
            </w:r>
          </w:p>
        </w:tc>
      </w:tr>
      <w:tr w:rsidR="00EE477D" w:rsidTr="00EE477D">
        <w:tc>
          <w:tcPr>
            <w:tcW w:w="8494" w:type="dxa"/>
          </w:tcPr>
          <w:p w:rsidR="00EE477D" w:rsidRDefault="00EE477D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384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vote_result(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whowilldie[]){</w:t>
            </w:r>
          </w:p>
          <w:p w:rsidR="00EE477D" w:rsidRDefault="00EE477D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385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maxindex = 0;</w:t>
            </w:r>
          </w:p>
          <w:p w:rsidR="00EE477D" w:rsidRDefault="00EE477D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386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 = -1;</w:t>
            </w:r>
          </w:p>
          <w:p w:rsidR="00EE477D" w:rsidRDefault="00EE477D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387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samecnt =0;</w:t>
            </w:r>
          </w:p>
          <w:p w:rsidR="00EE477D" w:rsidRDefault="00EE477D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388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i=0;i&lt;client_num;i++){</w:t>
            </w:r>
          </w:p>
          <w:p w:rsidR="00EE477D" w:rsidRDefault="00EE477D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389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(p_jobs[i] == -1){</w:t>
            </w:r>
          </w:p>
          <w:p w:rsidR="00EE477D" w:rsidRDefault="00EE477D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390     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E477D" w:rsidRDefault="00EE477D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391                 }</w:t>
            </w:r>
          </w:p>
          <w:p w:rsidR="00EE477D" w:rsidRDefault="00EE477D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392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(max&lt;whowilldie[i]){</w:t>
            </w:r>
          </w:p>
          <w:p w:rsidR="00EE477D" w:rsidRDefault="00EE477D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393                         samecnt = 0;</w:t>
            </w:r>
          </w:p>
          <w:p w:rsidR="00EE477D" w:rsidRDefault="00EE477D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394                         max = whowilldie[i];</w:t>
            </w:r>
          </w:p>
          <w:p w:rsidR="00EE477D" w:rsidRDefault="00EE477D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395                         maxindex =i;</w:t>
            </w:r>
          </w:p>
          <w:p w:rsidR="00EE477D" w:rsidRDefault="00EE477D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396                 }</w:t>
            </w:r>
          </w:p>
          <w:p w:rsidR="00EE477D" w:rsidRDefault="00EE477D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397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(max == whowilldie[i]){</w:t>
            </w:r>
          </w:p>
          <w:p w:rsidR="00EE477D" w:rsidRDefault="00EE477D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398                         samecnt =1;</w:t>
            </w:r>
          </w:p>
          <w:p w:rsidR="00EE477D" w:rsidRDefault="00EE477D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399                 }</w:t>
            </w:r>
          </w:p>
          <w:p w:rsidR="00EE477D" w:rsidRDefault="00EE477D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400         }</w:t>
            </w:r>
          </w:p>
          <w:p w:rsidR="00EE477D" w:rsidRDefault="00EE477D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401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(max &lt;= 0){</w:t>
            </w:r>
          </w:p>
          <w:p w:rsidR="00EE477D" w:rsidRDefault="00EE477D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402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:rsidR="00EE477D" w:rsidRDefault="00EE477D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403         }</w:t>
            </w:r>
          </w:p>
          <w:p w:rsidR="00EE477D" w:rsidRDefault="00EE477D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404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(samecnt ==1){</w:t>
            </w:r>
          </w:p>
          <w:p w:rsidR="00EE477D" w:rsidRDefault="00EE477D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405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:rsidR="00EE477D" w:rsidRDefault="00EE477D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406         }</w:t>
            </w:r>
          </w:p>
          <w:p w:rsidR="00EE477D" w:rsidRDefault="00EE477D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407 </w:t>
            </w:r>
          </w:p>
          <w:p w:rsidR="00EE477D" w:rsidRDefault="00EE477D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408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maxindex;</w:t>
            </w:r>
          </w:p>
          <w:p w:rsidR="00EE477D" w:rsidRDefault="00EE477D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409 }</w:t>
            </w:r>
          </w:p>
          <w:p w:rsidR="00EE477D" w:rsidRDefault="00EE477D">
            <w:pPr>
              <w:widowControl/>
              <w:wordWrap/>
              <w:autoSpaceDE/>
              <w:autoSpaceDN/>
              <w:jc w:val="left"/>
            </w:pPr>
          </w:p>
        </w:tc>
      </w:tr>
      <w:tr w:rsidR="00EE477D" w:rsidRPr="00544CC1" w:rsidTr="00EE477D">
        <w:tc>
          <w:tcPr>
            <w:tcW w:w="8494" w:type="dxa"/>
          </w:tcPr>
          <w:p w:rsidR="00EE477D" w:rsidRDefault="00EE477D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vote_result(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whowilldie[]) :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투표 결과에 따른 리턴 값을 반환하는 함수</w:t>
            </w:r>
          </w:p>
          <w:p w:rsidR="00EE477D" w:rsidRDefault="00EE477D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85 ~ 387 :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변수 선언</w:t>
            </w:r>
          </w:p>
          <w:p w:rsidR="00EE477D" w:rsidRDefault="00EE477D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88 ~ 400 :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죽은 플레이어일 때는 그냥 넘기고 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howilldie[</w:t>
            </w:r>
            <w:r w:rsidR="00544CC1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</w:t>
            </w:r>
            <w:r w:rsidR="00544CC1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의 값이 </w:t>
            </w:r>
            <w:r w:rsidR="00544CC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</w:t>
            </w:r>
            <w:r w:rsidR="00544CC1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보다 클 경우 </w:t>
            </w:r>
            <w:r w:rsidR="00544CC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samecnt</w:t>
            </w:r>
            <w:r w:rsidR="00544CC1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를 </w:t>
            </w:r>
            <w:r w:rsidR="00544CC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</w:t>
            </w:r>
            <w:r w:rsidR="00544CC1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으로 지정하고 </w:t>
            </w:r>
            <w:r w:rsidR="00544CC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</w:t>
            </w:r>
            <w:r w:rsidR="00544CC1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를 w</w:t>
            </w:r>
            <w:r w:rsidR="00544CC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howilldie[i]</w:t>
            </w:r>
            <w:r w:rsidR="00544CC1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로 선언한다.</w:t>
            </w:r>
            <w:r w:rsidR="00544CC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544CC1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만약 </w:t>
            </w:r>
            <w:r w:rsidR="00544CC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</w:t>
            </w:r>
            <w:r w:rsidR="00544CC1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와 </w:t>
            </w:r>
            <w:r w:rsidR="00544CC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whowilldie[i]</w:t>
            </w:r>
            <w:r w:rsidR="00544CC1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의 값이 같을 경우는 표가 동일하게 나온 경우이므로 s</w:t>
            </w:r>
            <w:r w:rsidR="00544CC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amecnt</w:t>
            </w:r>
            <w:r w:rsidR="00544CC1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를 </w:t>
            </w:r>
            <w:r w:rsidR="00544CC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</w:t>
            </w:r>
            <w:r w:rsidR="00544CC1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로 지정한다.</w:t>
            </w:r>
          </w:p>
          <w:p w:rsidR="00544CC1" w:rsidRDefault="00544CC1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4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01 ~ 402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값이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보다 작은 경우는 이미 죽은 사람을 투표한 경우에 해당해서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-1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을 반환 시켰다</w:t>
            </w:r>
          </w:p>
          <w:p w:rsidR="00544CC1" w:rsidRDefault="00544CC1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4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04 ~ 408 :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amecnt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값이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인 경우는 동표가 나온 경우라서 마찬가지로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-1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을 반환</w:t>
            </w:r>
          </w:p>
          <w:p w:rsidR="00544CC1" w:rsidRPr="00544CC1" w:rsidRDefault="00544CC1" w:rsidP="00EE47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409 :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두 개의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를 통과한 경우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maxindex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를 반환</w:t>
            </w:r>
          </w:p>
        </w:tc>
      </w:tr>
    </w:tbl>
    <w:p w:rsidR="00EE477D" w:rsidRDefault="00EE477D">
      <w:pPr>
        <w:widowControl/>
        <w:wordWrap/>
        <w:autoSpaceDE/>
        <w:autoSpaceDN/>
        <w:jc w:val="left"/>
      </w:pPr>
    </w:p>
    <w:p w:rsidR="00544CC1" w:rsidRDefault="00544CC1">
      <w:pPr>
        <w:widowControl/>
        <w:wordWrap/>
        <w:autoSpaceDE/>
        <w:autoSpaceDN/>
        <w:jc w:val="left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44CC1" w:rsidTr="00544CC1">
        <w:tc>
          <w:tcPr>
            <w:tcW w:w="8494" w:type="dxa"/>
          </w:tcPr>
          <w:p w:rsidR="00544CC1" w:rsidRP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become_day()</w:t>
            </w:r>
          </w:p>
        </w:tc>
      </w:tr>
      <w:tr w:rsidR="00544CC1" w:rsidTr="00544CC1">
        <w:tc>
          <w:tcPr>
            <w:tcW w:w="8494" w:type="dxa"/>
          </w:tcPr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411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become_day(){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412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3.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낮이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됨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413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사회자가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마피아가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누구를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죽였다라고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말해줌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414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남아있는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사람들끼리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정해진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시간동안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토론을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415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정해진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지나면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지목한다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416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사회자는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투표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중에서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동률이나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무효표가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아니면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417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사람을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처형하고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418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누군가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투표에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죽었는지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알려준다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419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종료조건을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420 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낮이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되었습니다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421 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422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공유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메모리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만들기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423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shmid = shmget(sh_key, MEMORY_SIZE, IPC_CREAT|0644);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424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(shmid == -1) {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425           perror(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"shmget"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426           exit(1);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427       }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428 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429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day_message[300]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낮이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되었습니다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.\n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마피아는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밤에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430         strcat(day_message, p_nics[killnum]);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431         strcat(day_message,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죽였습니다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정해진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432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tempstr[10]={0,};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433         sprintf(tempstr,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discussion_time);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434         strcat(day_message, tempstr);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435         strcat(day_message,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시간동안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대화를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시작해주세요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436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i=0;i&lt;client_num;i++){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437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(p_jobs[i] == -1){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438     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439     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..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죽었으니까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440                 }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441                 send_message(i+3, day_message);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442         }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443 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444         sleep(discussion_time);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445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정해진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기다리기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446 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토론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시간이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종료되었습니다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.\n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각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유저로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부터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I'm done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메세지를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기다립니다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447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i=0;i&lt;client_num;i++){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448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(p_jobs[i] == -1){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449     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450                 }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451                 kill((pid_t)p_pids[i], SIGALRM);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452         }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453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토론이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끝났다는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시그널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날리기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454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SIGALRM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메세지를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보낸다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455 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456         sleep(1);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457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sleep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458 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459 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460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i=0;i&lt;client_num;i++){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461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(p_jobs[i] == -1){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462     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463                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죽은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아이디는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기다리지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않는다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464                 receive_print_message(1);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465         }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466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//I'm done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메세지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기다리기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467 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468         shmctl(shmid, IPC_RMID, NULL);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469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공유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메모리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삭제하기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470 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done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메세지를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받았고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공유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메모리를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삭제하였습니다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. \n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투표를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진행합니다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471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투표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시작하기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472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i=0;i&lt;client_num;i++){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473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(p_jobs[i] == -1){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474     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475                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죽은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아이디는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기다리지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않는다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476                 send_message(i+3,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투표를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시작합니다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.! \n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특정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유저의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번호를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지정해주세요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!\n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죽은사람은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투표시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무효표가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~!\n"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477         }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478 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479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whowilldie[client_num];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480         memset(whowilldie, 0,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(whowilldie));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481 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482 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사용자들로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부터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표를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기다립니다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483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i=0;i&lt;client_num;i++){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484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(p_jobs[i] == -1){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485     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486                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죽은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아이디는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기다리지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않는다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487                 receive_print_message(1);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488                 whowilldie[atoi(mesg.mtext)]++;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489         }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490 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491 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투표가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성공적으로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치뤄졌습니다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492         killnum = vote_result(whowilldie);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493 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투표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결과가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나옵니다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494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(killnum != -1){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495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아래에서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죽이고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종료조건을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체크함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496                 print_kill_one_check_condition();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497                 write_user_data();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498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결과를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보내주기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밤이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데이터를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갱신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499 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500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day_killed_message[300]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투표가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종료되었습니다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.\n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선거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결과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501                 strcat(day_killed_message, p_nics[killnum]);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502                 strcat(day_killed_message,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죽였습니다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503 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504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이상하지만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죽었음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알리고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505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i=0;i&lt;client_num;i++){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506     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(p_jobs[i] == -1){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507             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508                         }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509                         send_message(i+3, day_killed_message);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510     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(p_jobs[i] == Mafia){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511                                 memset(mesg.mtext, 0,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(mesg.mtext));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512                                 sprintf(mesg.mtext,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nopb_jobs[Mafia]);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513                                 send_message(i+3, mesg.mtext);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514                         }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515     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보내는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메세지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사람이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마피아면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마피아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추가적으로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보내준다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516                 }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517 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518         }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519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520                 write_user_data();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521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결과를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보내주기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밤이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데이터를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갱신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522 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523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i=0;i&lt;client_num;i++){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524     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(p_jobs[i] == -1){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525             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526                         }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527                         send_message(i+3,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투표가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종료되었습니다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\n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선거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결과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동률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또는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무효표로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인해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아무도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죽지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않았습니다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528     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또는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무효표에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의해서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아무도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죽지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않았음을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명시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529                 }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530         }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531 </w:t>
            </w:r>
          </w:p>
          <w:p w:rsidR="00544CC1" w:rsidRDefault="00544CC1" w:rsidP="00544CC1">
            <w:pPr>
              <w:widowControl/>
              <w:wordWrap/>
              <w:autoSpaceDE/>
              <w:autoSpaceDN/>
              <w:jc w:val="left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532 }</w:t>
            </w:r>
          </w:p>
        </w:tc>
      </w:tr>
      <w:tr w:rsidR="00544CC1" w:rsidTr="00544CC1">
        <w:tc>
          <w:tcPr>
            <w:tcW w:w="8494" w:type="dxa"/>
          </w:tcPr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become_day() :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게임 상에서 낮을 구현한 함수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4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23 ~ 426 :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클라이언트 간의 채팅을 공유 메모리로 구현하기 위해 공유 메모리를 생성했다.</w:t>
            </w:r>
          </w:p>
          <w:p w:rsidR="00544CC1" w:rsidRDefault="00544CC1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4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29 ~ 4</w:t>
            </w:r>
            <w:r w:rsidR="0032311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44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클라이언트에게 보낼 메시지인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day_messag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e라는 배열에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strcat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를 이용해 낮이 되었음을 알리고 일정한 시간동안 대화를 시작</w:t>
            </w:r>
            <w:r w:rsidR="00323117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하라는 내용을 저장하고 클라이언트에게 메시지를 보내고 토론시간 동안 </w:t>
            </w:r>
            <w:r w:rsidR="0032311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sleep()</w:t>
            </w:r>
            <w:r w:rsidR="00323117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을 한다.</w:t>
            </w:r>
          </w:p>
          <w:p w:rsidR="00323117" w:rsidRDefault="00323117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4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46 ~ 453: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토론 시간이 종료되면 토론이 끝났다는 시그널을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pid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를 통해 각각 클라이언트에게 전달한다.</w:t>
            </w:r>
          </w:p>
          <w:p w:rsidR="00323117" w:rsidRDefault="00323117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4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60 ~ 465 :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각각의 클라이언트에게 타입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의 메시지를 기다린다.</w:t>
            </w:r>
          </w:p>
          <w:p w:rsidR="00323117" w:rsidRDefault="00323117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4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68 :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공유 메모리 삭제</w:t>
            </w:r>
          </w:p>
          <w:p w:rsidR="00323117" w:rsidRDefault="00323117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4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72 ~ 477 :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죽은 클라이언트를 제외하고 투표를 시작한다고 메시지를 보낸다.</w:t>
            </w:r>
          </w:p>
          <w:p w:rsidR="00323117" w:rsidRDefault="00323117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479 ~ 480 :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클라이언트의 득표를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whowilldie[]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에 저장하고 낮이 올 때마다 값을 비워줘야 하므로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memset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으로 초기화한다.</w:t>
            </w:r>
          </w:p>
          <w:p w:rsidR="00323117" w:rsidRDefault="00323117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483 ~ 489 :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타입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의 메시지 텍스트(플레이어 인덱스 번호)를 받고 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howilldie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atoi(mesg.mtext)]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에 저장한다.</w:t>
            </w:r>
          </w:p>
          <w:p w:rsidR="00323117" w:rsidRDefault="00323117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4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91 ~ 493 : vote_resul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t를 호출해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killnum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에 저장한다</w:t>
            </w:r>
          </w:p>
          <w:p w:rsidR="00323117" w:rsidRDefault="00323117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4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94 ~ 516: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ote_result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의 반환 값이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-1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이 아니면 투표로 죽을 사람이 정해진 것이다.</w:t>
            </w:r>
          </w:p>
          <w:p w:rsidR="00323117" w:rsidRDefault="00323117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Print_kill_one_check_condition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함수로 제일 많이 득표한 사용자를 죽이고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write_user_date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함수로 최신 정보를 갱신한다.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그리고 클라이언트에게 메시지를 보내고 보내는 사람이 마피아면 현재 마피아의 수도 추가로 보낸다.</w:t>
            </w:r>
          </w:p>
          <w:p w:rsidR="00FF615B" w:rsidRPr="00323117" w:rsidRDefault="00FF615B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5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19~ 528 : killnum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이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-1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일 때는 투표로 누구도 죽지 않았음을 클라이언트에 보낸다.</w:t>
            </w:r>
          </w:p>
          <w:p w:rsidR="00323117" w:rsidRPr="00323117" w:rsidRDefault="00323117" w:rsidP="00544C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</w:tc>
      </w:tr>
    </w:tbl>
    <w:p w:rsidR="00544CC1" w:rsidRDefault="00544CC1">
      <w:pPr>
        <w:widowControl/>
        <w:wordWrap/>
        <w:autoSpaceDE/>
        <w:autoSpaceDN/>
        <w:jc w:val="left"/>
      </w:pPr>
    </w:p>
    <w:p w:rsidR="00FF615B" w:rsidRDefault="00FF615B">
      <w:pPr>
        <w:widowControl/>
        <w:wordWrap/>
        <w:autoSpaceDE/>
        <w:autoSpaceDN/>
        <w:jc w:val="left"/>
      </w:pPr>
    </w:p>
    <w:p w:rsidR="00FF615B" w:rsidRDefault="00FF615B">
      <w:pPr>
        <w:widowControl/>
        <w:wordWrap/>
        <w:autoSpaceDE/>
        <w:autoSpaceDN/>
        <w:jc w:val="left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F615B" w:rsidTr="00FF615B">
        <w:tc>
          <w:tcPr>
            <w:tcW w:w="8494" w:type="dxa"/>
          </w:tcPr>
          <w:p w:rsidR="00FF615B" w:rsidRDefault="00FF615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Main </w:t>
            </w:r>
            <w:r>
              <w:rPr>
                <w:rFonts w:hint="eastAsia"/>
              </w:rPr>
              <w:t>함수</w:t>
            </w:r>
          </w:p>
        </w:tc>
      </w:tr>
      <w:tr w:rsidR="00FF615B" w:rsidTr="00FF615B">
        <w:tc>
          <w:tcPr>
            <w:tcW w:w="8494" w:type="dxa"/>
          </w:tcPr>
          <w:p w:rsidR="00FF615B" w:rsidRDefault="00FF615B" w:rsidP="00FF61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534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FF615B" w:rsidRDefault="00FF615B" w:rsidP="00FF61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535         sh_key= ftok(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"shmfile"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1);</w:t>
            </w:r>
          </w:p>
          <w:p w:rsidR="00FF615B" w:rsidRDefault="00FF615B" w:rsidP="00FF61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536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공유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메모리를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만들기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FF615B" w:rsidRDefault="00FF615B" w:rsidP="00FF61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537 </w:t>
            </w:r>
          </w:p>
          <w:p w:rsidR="00FF615B" w:rsidRDefault="00FF615B" w:rsidP="00FF61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538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1.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초기설정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FF615B" w:rsidRDefault="00FF615B" w:rsidP="00FF61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539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1-1.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접속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(process)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접속을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기다린다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.`</w:t>
            </w:r>
          </w:p>
          <w:p w:rsidR="00FF615B" w:rsidRDefault="00FF615B" w:rsidP="00FF61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540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1-2.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사회자가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마피아를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랜덤으로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선정</w:t>
            </w:r>
          </w:p>
          <w:p w:rsidR="00FF615B" w:rsidRDefault="00FF615B" w:rsidP="00FF61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541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//1-3.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접속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신호를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보내준다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FF615B" w:rsidRDefault="00FF615B" w:rsidP="00FF61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542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사회자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알려줘야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참여자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누구고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프로세스넘버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뭐있고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닉네임뭐고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.)</w:t>
            </w:r>
          </w:p>
          <w:p w:rsidR="00FF615B" w:rsidRDefault="00FF615B" w:rsidP="00FF61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543 </w:t>
            </w:r>
          </w:p>
          <w:p w:rsidR="00FF615B" w:rsidRDefault="00FF615B" w:rsidP="00FF61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544         print_start_message();</w:t>
            </w:r>
          </w:p>
          <w:p w:rsidR="00FF615B" w:rsidRDefault="00FF615B" w:rsidP="00FF61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545         scanf(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&amp;client_num);</w:t>
            </w:r>
          </w:p>
          <w:p w:rsidR="00FF615B" w:rsidRDefault="00FF615B" w:rsidP="00FF61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546 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토론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시간을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해주세요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F615B" w:rsidRDefault="00FF615B" w:rsidP="00FF61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547         scanf(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&amp;discussion_time);</w:t>
            </w:r>
          </w:p>
          <w:p w:rsidR="00FF615B" w:rsidRDefault="00FF615B" w:rsidP="00FF61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548 </w:t>
            </w:r>
          </w:p>
          <w:p w:rsidR="00FF615B" w:rsidRDefault="00FF615B" w:rsidP="00FF61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549 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참여자의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접속을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기다립니다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F615B" w:rsidRDefault="00FF615B" w:rsidP="00FF61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550 </w:t>
            </w:r>
          </w:p>
          <w:p w:rsidR="00FF615B" w:rsidRDefault="00FF615B" w:rsidP="00FF61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551         send_receive_first_message();</w:t>
            </w:r>
          </w:p>
          <w:p w:rsidR="00FF615B" w:rsidRDefault="00FF615B" w:rsidP="00FF61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552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1-1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뒷부분과과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1-2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FF615B" w:rsidRDefault="00FF615B" w:rsidP="00FF61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553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1-1.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뒷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(process)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접속을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기다린다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.`</w:t>
            </w:r>
          </w:p>
          <w:p w:rsidR="00FF615B" w:rsidRDefault="00FF615B" w:rsidP="00FF61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554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1-2.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사회자가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마피아를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랜덤으로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선정</w:t>
            </w:r>
          </w:p>
          <w:p w:rsidR="00FF615B" w:rsidRDefault="00FF615B" w:rsidP="00FF61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555 </w:t>
            </w:r>
          </w:p>
          <w:p w:rsidR="00FF615B" w:rsidRDefault="00FF615B" w:rsidP="00FF61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556 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"test success\n"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F615B" w:rsidRDefault="00FF615B" w:rsidP="00FF61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557 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"-------user_data_file------\n"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F615B" w:rsidRDefault="00FF615B" w:rsidP="00FF61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558 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"--num nic pid -----\n"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F615B" w:rsidRDefault="00FF615B" w:rsidP="00FF61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559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i=0;i&lt;client_num;i++){</w:t>
            </w:r>
          </w:p>
          <w:p w:rsidR="00FF615B" w:rsidRDefault="00FF615B" w:rsidP="00FF61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560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(p_jobs[i] == -1){</w:t>
            </w:r>
          </w:p>
          <w:p w:rsidR="00FF615B" w:rsidRDefault="00FF615B" w:rsidP="00FF61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561     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F615B" w:rsidRDefault="00FF615B" w:rsidP="00FF61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562                 }</w:t>
            </w:r>
          </w:p>
          <w:p w:rsidR="00FF615B" w:rsidRDefault="00FF615B" w:rsidP="00FF61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563         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 : %s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i, p_nics[i], p_pids[i]);</w:t>
            </w:r>
          </w:p>
          <w:p w:rsidR="00FF615B" w:rsidRDefault="00FF615B" w:rsidP="00FF61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564         }</w:t>
            </w:r>
          </w:p>
          <w:p w:rsidR="00FF615B" w:rsidRDefault="00FF615B" w:rsidP="00FF61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565         save_user_data_send_messages();</w:t>
            </w:r>
          </w:p>
          <w:p w:rsidR="00FF615B" w:rsidRDefault="00FF615B" w:rsidP="00FF61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566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//1-3.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접속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신호를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보내준다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FF615B" w:rsidRDefault="00FF615B" w:rsidP="00FF61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567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사회자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알려줘야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참여자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누구고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프로세스넘버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뭐있고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닉네임뭐고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.)</w:t>
            </w:r>
          </w:p>
          <w:p w:rsidR="00FF615B" w:rsidRDefault="00FF615B" w:rsidP="00FF61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568 </w:t>
            </w:r>
          </w:p>
          <w:p w:rsidR="00FF615B" w:rsidRDefault="00FF615B" w:rsidP="00FF61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569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(1){</w:t>
            </w:r>
          </w:p>
          <w:p w:rsidR="00FF615B" w:rsidRDefault="00FF615B" w:rsidP="00FF61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570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2.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밤이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되었습니다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FF615B" w:rsidRDefault="00FF615B" w:rsidP="00FF61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571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마피아는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고개를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들어서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서로를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FF615B" w:rsidRDefault="00FF615B" w:rsidP="00FF61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572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마피아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이상이면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토의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거치고</w:t>
            </w:r>
          </w:p>
          <w:p w:rsidR="00FF615B" w:rsidRDefault="00FF615B" w:rsidP="00FF61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573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죽일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사람을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선택</w:t>
            </w:r>
          </w:p>
          <w:p w:rsidR="00FF615B" w:rsidRDefault="00FF615B" w:rsidP="00FF61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574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죽임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FF615B" w:rsidRDefault="00FF615B" w:rsidP="00FF61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575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종료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조건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FF615B" w:rsidRDefault="00FF615B" w:rsidP="00FF61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576                 become_night();</w:t>
            </w:r>
          </w:p>
          <w:p w:rsidR="00FF615B" w:rsidRDefault="00FF615B" w:rsidP="00FF61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577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3.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낮이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됨</w:t>
            </w:r>
          </w:p>
          <w:p w:rsidR="00FF615B" w:rsidRDefault="00FF615B" w:rsidP="00FF61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578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사회자가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마피아가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누구를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죽였다라고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말해줌</w:t>
            </w:r>
          </w:p>
          <w:p w:rsidR="00FF615B" w:rsidRDefault="00FF615B" w:rsidP="00FF61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579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남아있는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사람들끼리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정해진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시간동안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토론을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FF615B" w:rsidRDefault="00FF615B" w:rsidP="00FF61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580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정해진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지나면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지목한다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FF615B" w:rsidRDefault="00FF615B" w:rsidP="00FF61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581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사회자는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투표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중에서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동률이나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무효표가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아니면</w:t>
            </w:r>
          </w:p>
          <w:p w:rsidR="00FF615B" w:rsidRDefault="00FF615B" w:rsidP="00FF61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582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사람을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처형하고</w:t>
            </w:r>
          </w:p>
          <w:p w:rsidR="00FF615B" w:rsidRDefault="00FF615B" w:rsidP="00FF61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583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누군가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투표에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죽었는지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알려준다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FF615B" w:rsidRDefault="00FF615B" w:rsidP="00FF61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584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종료조건을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FF615B" w:rsidRDefault="00FF615B" w:rsidP="00FF61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585                 become_day();</w:t>
            </w:r>
          </w:p>
          <w:p w:rsidR="00FF615B" w:rsidRDefault="00FF615B" w:rsidP="00FF61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586         }</w:t>
            </w:r>
          </w:p>
          <w:p w:rsidR="00FF615B" w:rsidRDefault="00FF615B" w:rsidP="00FF61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587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4. 2-3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반복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FF615B" w:rsidRDefault="00FF615B" w:rsidP="00FF615B">
            <w:pPr>
              <w:widowControl/>
              <w:wordWrap/>
              <w:autoSpaceDE/>
              <w:autoSpaceDN/>
              <w:jc w:val="left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588</w:t>
            </w:r>
          </w:p>
        </w:tc>
      </w:tr>
      <w:tr w:rsidR="00FF615B" w:rsidTr="00FF615B">
        <w:tc>
          <w:tcPr>
            <w:tcW w:w="8494" w:type="dxa"/>
          </w:tcPr>
          <w:p w:rsidR="00FF615B" w:rsidRDefault="00FF615B">
            <w:pPr>
              <w:widowControl/>
              <w:wordWrap/>
              <w:autoSpaceDE/>
              <w:autoSpaceDN/>
              <w:jc w:val="left"/>
            </w:pPr>
          </w:p>
        </w:tc>
      </w:tr>
    </w:tbl>
    <w:p w:rsidR="00FF615B" w:rsidRDefault="00FF615B">
      <w:pPr>
        <w:widowControl/>
        <w:wordWrap/>
        <w:autoSpaceDE/>
        <w:autoSpaceDN/>
        <w:jc w:val="left"/>
      </w:pPr>
    </w:p>
    <w:p w:rsidR="00FF615B" w:rsidRDefault="00FF615B">
      <w:pPr>
        <w:widowControl/>
        <w:wordWrap/>
        <w:autoSpaceDE/>
        <w:autoSpaceDN/>
        <w:jc w:val="left"/>
      </w:pPr>
      <w:r>
        <w:br w:type="page"/>
      </w:r>
    </w:p>
    <w:p w:rsidR="00FF615B" w:rsidRPr="00544CC1" w:rsidRDefault="00FF615B">
      <w:pPr>
        <w:widowControl/>
        <w:wordWrap/>
        <w:autoSpaceDE/>
        <w:autoSpaceDN/>
        <w:jc w:val="left"/>
      </w:pPr>
    </w:p>
    <w:p w:rsidR="0091720D" w:rsidRPr="00777F65" w:rsidRDefault="0091720D" w:rsidP="0091720D">
      <w:pPr>
        <w:rPr>
          <w:rFonts w:asciiTheme="majorEastAsia" w:eastAsiaTheme="majorEastAsia" w:hAnsiTheme="majorEastAsia"/>
          <w:b/>
        </w:rPr>
      </w:pPr>
      <w:r w:rsidRPr="00777F65">
        <w:rPr>
          <w:rFonts w:asciiTheme="majorEastAsia" w:eastAsiaTheme="majorEastAsia" w:hAnsiTheme="majorEastAsia" w:hint="eastAsia"/>
          <w:b/>
        </w:rPr>
        <w:t xml:space="preserve"> </w:t>
      </w:r>
      <w:r w:rsidRPr="00777F65">
        <w:rPr>
          <w:rFonts w:asciiTheme="majorEastAsia" w:eastAsiaTheme="majorEastAsia" w:hAnsiTheme="majorEastAsia"/>
          <w:b/>
        </w:rPr>
        <w:t>-mg_</w:t>
      </w:r>
      <w:r w:rsidR="00FF615B">
        <w:rPr>
          <w:rFonts w:asciiTheme="majorEastAsia" w:eastAsiaTheme="majorEastAsia" w:hAnsiTheme="majorEastAsia" w:hint="eastAsia"/>
          <w:b/>
        </w:rPr>
        <w:t>c</w:t>
      </w:r>
      <w:r w:rsidR="00FF615B">
        <w:rPr>
          <w:rFonts w:asciiTheme="majorEastAsia" w:eastAsiaTheme="majorEastAsia" w:hAnsiTheme="majorEastAsia"/>
          <w:b/>
        </w:rPr>
        <w:t>lient</w:t>
      </w:r>
      <w:r w:rsidR="0085759A">
        <w:rPr>
          <w:rFonts w:asciiTheme="majorEastAsia" w:eastAsiaTheme="majorEastAsia" w:hAnsiTheme="majorEastAsia"/>
          <w:b/>
        </w:rPr>
        <w:t>.</w:t>
      </w:r>
      <w:r w:rsidRPr="00777F65">
        <w:rPr>
          <w:rFonts w:asciiTheme="majorEastAsia" w:eastAsiaTheme="majorEastAsia" w:hAnsiTheme="majorEastAsia"/>
          <w:b/>
        </w:rPr>
        <w:t>c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423A1" w:rsidTr="006423A1">
        <w:tc>
          <w:tcPr>
            <w:tcW w:w="8494" w:type="dxa"/>
          </w:tcPr>
          <w:p w:rsidR="006423A1" w:rsidRDefault="00311B03" w:rsidP="0091720D">
            <w:r>
              <w:rPr>
                <w:rFonts w:hint="eastAsia"/>
              </w:rPr>
              <w:t>헤더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선언</w:t>
            </w:r>
          </w:p>
        </w:tc>
      </w:tr>
      <w:tr w:rsidR="006423A1" w:rsidTr="006423A1">
        <w:tc>
          <w:tcPr>
            <w:tcW w:w="8494" w:type="dxa"/>
          </w:tcPr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"mg_header.h"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2 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3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mymtype;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4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my_nickname[30]={0,};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5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myjobnum;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6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mypid;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7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killnum = -1;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8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메세지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닉네임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직업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pid)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9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죽일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10 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11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msgid;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12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mymsgbuf mesg;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13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buf[BUFSIZ];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14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n;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15 key_t key;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16 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17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메세지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18 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19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s_message[500] = {0,};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20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sockaddr_in sin, cli;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21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sd, ns, clientlen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(cli);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22 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23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sigaction act;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24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sigaction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구조체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포인터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25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discuss_end_flag = 0;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26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토론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종료를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판별하기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플래그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27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mafia_flag = 0;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28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마피아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플래그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서버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29 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30 FILE *rfp, *wfp;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31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구조체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포인터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32 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33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nameofjobs[5]={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"host"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"mafia"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"citizen"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,};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34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직업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문자열을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가리키는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포인터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35 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36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my_data;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37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메세지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38 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39 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40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nopb_jobs[5] = {0,};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41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직업별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사람수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. 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42 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43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pidstr[8] = {0,};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44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pid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문자열로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것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45 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46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receive_print_message(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mtype);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47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send_message(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mtype,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message);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48 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49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make_mynickname();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50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send_nickname_receive_jobnum();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51 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52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wait_message_read_user_data();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53 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54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receive_message_wait_passing_night();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55 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56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day_discussion();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57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receive_message_day_discussion();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58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receive_message_vote_someone();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59 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60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end_handler(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signo);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61 </w:t>
            </w:r>
          </w:p>
          <w:p w:rsidR="006423A1" w:rsidRDefault="00311B03" w:rsidP="00311B03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62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input_number_condition_check();</w:t>
            </w:r>
          </w:p>
        </w:tc>
      </w:tr>
      <w:tr w:rsidR="006423A1" w:rsidTr="006423A1">
        <w:tc>
          <w:tcPr>
            <w:tcW w:w="8494" w:type="dxa"/>
          </w:tcPr>
          <w:p w:rsidR="006423A1" w:rsidRDefault="006423A1" w:rsidP="0091720D"/>
        </w:tc>
      </w:tr>
    </w:tbl>
    <w:p w:rsidR="0091720D" w:rsidRDefault="0091720D" w:rsidP="0091720D"/>
    <w:p w:rsidR="0091720D" w:rsidRDefault="0091720D" w:rsidP="0091720D"/>
    <w:p w:rsidR="0091720D" w:rsidRDefault="0091720D" w:rsidP="0091720D"/>
    <w:p w:rsidR="00777F65" w:rsidRDefault="00777F65" w:rsidP="00777F65">
      <w:pPr>
        <w:rPr>
          <w:rFonts w:asciiTheme="majorEastAsia" w:eastAsiaTheme="majorEastAsia" w:hAnsiTheme="majorEastAsia"/>
          <w:b/>
        </w:rPr>
      </w:pPr>
    </w:p>
    <w:p w:rsidR="00777F65" w:rsidRDefault="00777F65" w:rsidP="00777F65">
      <w:pPr>
        <w:rPr>
          <w:rFonts w:asciiTheme="majorEastAsia" w:eastAsiaTheme="majorEastAsia" w:hAnsiTheme="majorEastAsia"/>
          <w:b/>
        </w:rPr>
      </w:pPr>
    </w:p>
    <w:p w:rsidR="00777F65" w:rsidRDefault="00777F65" w:rsidP="00777F65">
      <w:pPr>
        <w:rPr>
          <w:rFonts w:asciiTheme="majorEastAsia" w:eastAsiaTheme="majorEastAsia" w:hAnsiTheme="majorEastAsia"/>
          <w:b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11B03" w:rsidTr="00311B03">
        <w:tc>
          <w:tcPr>
            <w:tcW w:w="8494" w:type="dxa"/>
          </w:tcPr>
          <w:p w:rsidR="00311B03" w:rsidRDefault="00311B03" w:rsidP="00777F65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receive_print_message(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mtype)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send_message(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mtype,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message)</w:t>
            </w:r>
          </w:p>
        </w:tc>
      </w:tr>
      <w:tr w:rsidR="00311B03" w:rsidTr="00311B03">
        <w:tc>
          <w:tcPr>
            <w:tcW w:w="8494" w:type="dxa"/>
          </w:tcPr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66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receive_print_message(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mtype){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67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len = msgrcv(msgid, &amp;mesg, 800, mtype, 0);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68 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"Received Msg = %s 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mesg.mtext);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69 }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70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send_message(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mtype,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message){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71         mesg.mtype = mtype;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72         strcpy(mesg.mtext, message);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73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(msgsnd(msgid,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*)&amp;mesg, 800, IPC_NOWAIT) == -1) {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74                 perror(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"msgsnd"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75                 exit(1);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76         }</w:t>
            </w:r>
          </w:p>
          <w:p w:rsidR="00311B03" w:rsidRDefault="00311B03" w:rsidP="00311B03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77 }</w:t>
            </w:r>
          </w:p>
        </w:tc>
      </w:tr>
      <w:tr w:rsidR="00311B03" w:rsidTr="00311B03">
        <w:tc>
          <w:tcPr>
            <w:tcW w:w="8494" w:type="dxa"/>
          </w:tcPr>
          <w:p w:rsidR="00311B03" w:rsidRPr="00311B03" w:rsidRDefault="00311B03" w:rsidP="00777F6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mg_server.c</w:t>
            </w:r>
            <w:r>
              <w:rPr>
                <w:rFonts w:asciiTheme="majorEastAsia" w:eastAsiaTheme="majorEastAsia" w:hAnsiTheme="majorEastAsia" w:hint="eastAsia"/>
              </w:rPr>
              <w:t>에서 설명한 것과 동일</w:t>
            </w:r>
          </w:p>
        </w:tc>
      </w:tr>
    </w:tbl>
    <w:p w:rsidR="00777F65" w:rsidRDefault="00777F65" w:rsidP="00777F65">
      <w:pPr>
        <w:rPr>
          <w:rFonts w:asciiTheme="majorEastAsia" w:eastAsiaTheme="majorEastAsia" w:hAnsiTheme="majorEastAsia"/>
          <w:b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11B03" w:rsidTr="00311B03">
        <w:tc>
          <w:tcPr>
            <w:tcW w:w="8494" w:type="dxa"/>
          </w:tcPr>
          <w:p w:rsidR="00311B03" w:rsidRDefault="00311B03" w:rsidP="00777F65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make_mynickname()</w:t>
            </w:r>
          </w:p>
        </w:tc>
      </w:tr>
      <w:tr w:rsidR="00311B03" w:rsidTr="00311B03">
        <w:tc>
          <w:tcPr>
            <w:tcW w:w="8494" w:type="dxa"/>
          </w:tcPr>
          <w:p w:rsidR="00311B03" w:rsidRDefault="00311B03" w:rsidP="00311B03">
            <w:pPr>
              <w:wordWrap/>
              <w:adjustRightInd w:val="0"/>
              <w:ind w:firstLineChars="50" w:firstLine="95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79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make_mynickname(){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80 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안녕하세요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마피아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게임입니다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81 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당신은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게임의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참여자로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선정되었습니다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82 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제작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강대훈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이동석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83 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당신의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닉네임을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정해주세요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!\n"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84 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특수문자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제외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20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자이내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85 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86         my_data = malloc(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* 30);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87         scanf(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my_data);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88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//printf("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당신의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nickname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%s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!\n", my_data);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89 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90         strcpy(my_nickname, my_data);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91         mypid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)getpid();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92         sprintf(pidstr,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mypid);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93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//printf("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그리고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당신의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pid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%s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!\n", pidstr);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94 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95         strcat(my_data,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96         strcat(my_data, pidstr);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97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//printf("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그리고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당신의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메세지는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%s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!\n", my_data);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98 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99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닉네임을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자신의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pid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합쳐서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메세지를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만드는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과정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311B03" w:rsidRDefault="00311B03" w:rsidP="00311B03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100 }</w:t>
            </w:r>
          </w:p>
        </w:tc>
      </w:tr>
      <w:tr w:rsidR="00311B03" w:rsidTr="00311B03">
        <w:tc>
          <w:tcPr>
            <w:tcW w:w="8494" w:type="dxa"/>
          </w:tcPr>
          <w:p w:rsidR="00311B03" w:rsidRDefault="00311B03" w:rsidP="00777F65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make_mynickname() :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닉네임을 </w:t>
            </w:r>
            <w:r w:rsidR="008121E0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하고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받고,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자신의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pid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와 합쳐서 메시지를 만드는 과정</w:t>
            </w:r>
          </w:p>
          <w:p w:rsidR="00311B03" w:rsidRPr="00311B03" w:rsidRDefault="00311B03" w:rsidP="00777F65">
            <w:pPr>
              <w:rPr>
                <w:rFonts w:asciiTheme="majorEastAsia" w:eastAsiaTheme="majorEastAsia" w:hAnsiTheme="majorEastAsia"/>
              </w:rPr>
            </w:pPr>
            <w:r w:rsidRPr="00311B03">
              <w:rPr>
                <w:rFonts w:asciiTheme="majorEastAsia" w:eastAsiaTheme="majorEastAsia" w:hAnsiTheme="majorEastAsia" w:hint="eastAsia"/>
              </w:rPr>
              <w:t>9</w:t>
            </w:r>
            <w:r w:rsidRPr="00311B03">
              <w:rPr>
                <w:rFonts w:asciiTheme="majorEastAsia" w:eastAsiaTheme="majorEastAsia" w:hAnsiTheme="majorEastAsia"/>
              </w:rPr>
              <w:t xml:space="preserve">0 : getpid </w:t>
            </w:r>
            <w:r w:rsidRPr="00311B03">
              <w:rPr>
                <w:rFonts w:asciiTheme="majorEastAsia" w:eastAsiaTheme="majorEastAsia" w:hAnsiTheme="majorEastAsia" w:hint="eastAsia"/>
              </w:rPr>
              <w:t>함수를 사용해 p</w:t>
            </w:r>
            <w:r w:rsidRPr="00311B03">
              <w:rPr>
                <w:rFonts w:asciiTheme="majorEastAsia" w:eastAsiaTheme="majorEastAsia" w:hAnsiTheme="majorEastAsia"/>
              </w:rPr>
              <w:t xml:space="preserve">rocess </w:t>
            </w:r>
            <w:r w:rsidRPr="00311B03">
              <w:rPr>
                <w:rFonts w:asciiTheme="majorEastAsia" w:eastAsiaTheme="majorEastAsia" w:hAnsiTheme="majorEastAsia" w:hint="eastAsia"/>
              </w:rPr>
              <w:t xml:space="preserve">번호를 </w:t>
            </w:r>
            <w:r w:rsidRPr="00311B03">
              <w:rPr>
                <w:rFonts w:asciiTheme="majorEastAsia" w:eastAsiaTheme="majorEastAsia" w:hAnsiTheme="majorEastAsia"/>
              </w:rPr>
              <w:t>mypid</w:t>
            </w:r>
            <w:r w:rsidRPr="00311B03">
              <w:rPr>
                <w:rFonts w:asciiTheme="majorEastAsia" w:eastAsiaTheme="majorEastAsia" w:hAnsiTheme="majorEastAsia" w:hint="eastAsia"/>
              </w:rPr>
              <w:t>에 저장</w:t>
            </w:r>
          </w:p>
        </w:tc>
      </w:tr>
    </w:tbl>
    <w:p w:rsidR="00311B03" w:rsidRDefault="00311B03" w:rsidP="00777F65">
      <w:pPr>
        <w:rPr>
          <w:rFonts w:asciiTheme="majorEastAsia" w:eastAsiaTheme="majorEastAsia" w:hAnsiTheme="majorEastAsia"/>
          <w:b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11B03" w:rsidTr="00311B03">
        <w:tc>
          <w:tcPr>
            <w:tcW w:w="8494" w:type="dxa"/>
          </w:tcPr>
          <w:p w:rsidR="00311B03" w:rsidRP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send_nickname_receive_jobnum()</w:t>
            </w:r>
          </w:p>
        </w:tc>
      </w:tr>
      <w:tr w:rsidR="00311B03" w:rsidTr="00311B03">
        <w:tc>
          <w:tcPr>
            <w:tcW w:w="8494" w:type="dxa"/>
          </w:tcPr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102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send_nickname_receive_jobnum(){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103         key = ftok(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"mg"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1);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104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key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생성합니다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105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((msgid = msgget(key, 0)) &lt; 0){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106                 perror(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"msgget"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107                 exit(1);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108         }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109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key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IPC_CREAT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새로운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키면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식별자를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새로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생성합니다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그렇지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새로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생성하지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않습니다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110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0644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펄미션입니다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 110 100 100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111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이것은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..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그렇습니다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112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것은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message identifier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메세지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식별자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113 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114         send_message(1, my_data);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115         receive_print_message(2);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116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만들어둔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닉네임과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pid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보냅니다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117 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118         mymtype = atoi(mesg.mtext);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119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//printf("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너의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mymtype : %d \n", mymtype);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120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클라이언트가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mtype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121 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122         receive_print_message(mymtype);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123         myjobnum = atoi(mesg.mtext);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124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//printf("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너의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myjobnum : %d \n", myjobnum);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125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참여자의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직업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126 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127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(myjobnum == Mafia){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128                 receive_print_message(mymtype);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129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마피아일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경우에는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마피아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추가적으로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130                 nopb_jobs[Mafia] = atoi(mesg.mtext);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131         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마피아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nopb_jobs[Mafia]);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132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여기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뒤에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마피아가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이상일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서버역할인지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클라이언트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133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////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134 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135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(nopb_jobs[Mafia] &gt;=2){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136                         receive_print_message(mymtype);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137                         mafia_flag = atoi(mesg.mtext);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138     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번째는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마피아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클라인가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서버인가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?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139 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140                         receive_print_message(mymtype);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141     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3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번째는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마피아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142                 }</w:t>
            </w:r>
          </w:p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147         }</w:t>
            </w:r>
          </w:p>
          <w:p w:rsidR="00311B03" w:rsidRDefault="00311B03" w:rsidP="00311B03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148 }</w:t>
            </w:r>
          </w:p>
        </w:tc>
      </w:tr>
      <w:tr w:rsidR="00311B03" w:rsidTr="00311B03">
        <w:tc>
          <w:tcPr>
            <w:tcW w:w="8494" w:type="dxa"/>
          </w:tcPr>
          <w:p w:rsidR="00311B03" w:rsidRDefault="00311B03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send_nickname_receive_jobnum() :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닉네임을 서버에 보내고 직업 번호를</w:t>
            </w:r>
            <w:r w:rsidR="007E7802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받는 함수</w:t>
            </w:r>
          </w:p>
          <w:p w:rsidR="007E7802" w:rsidRDefault="007E7802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05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~ 108 :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메시지 큐 생성</w:t>
            </w:r>
          </w:p>
          <w:p w:rsidR="007E7802" w:rsidRDefault="007E7802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14 :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y_data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를 서버에 보냄.</w:t>
            </w:r>
          </w:p>
          <w:p w:rsidR="007E7802" w:rsidRDefault="007E7802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18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서버에서 받은 메시지 타입을 정수형으로 변환한 뒤 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ymtype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에 저장</w:t>
            </w:r>
          </w:p>
          <w:p w:rsidR="007E7802" w:rsidRDefault="007E7802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22 ~ 123 :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서버로부터 직업 번호를 받는다.</w:t>
            </w:r>
          </w:p>
          <w:p w:rsidR="007E7802" w:rsidRPr="00311B03" w:rsidRDefault="007E7802" w:rsidP="00311B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27 ~ 142 :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만약 마피아일 경우에는 서버로부터 마피아의 수와 정보를 추가적으로 받는다.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맨 처음 서버에서 마피아 정보를 받는 클라이언트는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mafia_flag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가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인 값을 받는다.</w:t>
            </w:r>
          </w:p>
        </w:tc>
      </w:tr>
    </w:tbl>
    <w:p w:rsidR="00311B03" w:rsidRDefault="00311B03" w:rsidP="00777F65">
      <w:pPr>
        <w:rPr>
          <w:rFonts w:asciiTheme="majorEastAsia" w:eastAsiaTheme="majorEastAsia" w:hAnsiTheme="majorEastAsia"/>
          <w:b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E7802" w:rsidTr="007E7802">
        <w:tc>
          <w:tcPr>
            <w:tcW w:w="8494" w:type="dxa"/>
          </w:tcPr>
          <w:p w:rsidR="007E7802" w:rsidRPr="007E7802" w:rsidRDefault="007E7802" w:rsidP="007E7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print_your_data_read_user_data()</w:t>
            </w:r>
          </w:p>
        </w:tc>
      </w:tr>
      <w:tr w:rsidR="007E7802" w:rsidTr="007E7802">
        <w:tc>
          <w:tcPr>
            <w:tcW w:w="8494" w:type="dxa"/>
          </w:tcPr>
          <w:p w:rsidR="007E7802" w:rsidRDefault="007E7802" w:rsidP="007E7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150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print_your_data_read_user_data(){</w:t>
            </w:r>
          </w:p>
          <w:p w:rsidR="007E7802" w:rsidRDefault="007E7802" w:rsidP="007E7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151 </w:t>
            </w:r>
          </w:p>
          <w:p w:rsidR="007E7802" w:rsidRDefault="007E7802" w:rsidP="007E7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152 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"\n\n--------------------------------\n"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E7802" w:rsidRDefault="007E7802" w:rsidP="007E7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153 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당신이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알고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있는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정보들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E7802" w:rsidRDefault="007E7802" w:rsidP="007E7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154 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"--------------------------------\n"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E7802" w:rsidRDefault="007E7802" w:rsidP="007E7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155 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당신의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참여자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번호는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%d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mymtype -3);</w:t>
            </w:r>
          </w:p>
          <w:p w:rsidR="007E7802" w:rsidRDefault="007E7802" w:rsidP="007E7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156 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당신의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닉네임은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%s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my_nickname);</w:t>
            </w:r>
          </w:p>
          <w:p w:rsidR="007E7802" w:rsidRDefault="007E7802" w:rsidP="007E7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157 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당신의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pid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%d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mypid);</w:t>
            </w:r>
          </w:p>
          <w:p w:rsidR="007E7802" w:rsidRDefault="007E7802" w:rsidP="007E7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158 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당신의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직업은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%s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nameofjobs[myjobnum]);</w:t>
            </w:r>
          </w:p>
          <w:p w:rsidR="007E7802" w:rsidRDefault="007E7802" w:rsidP="007E7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159 </w:t>
            </w:r>
          </w:p>
          <w:p w:rsidR="007E7802" w:rsidRDefault="007E7802" w:rsidP="007E7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160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((rfp = fopen(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"user_data.txt"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 == NULL) {</w:t>
            </w:r>
          </w:p>
          <w:p w:rsidR="007E7802" w:rsidRDefault="007E7802" w:rsidP="007E7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161         perror(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"fopen: user_data.txt"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E7802" w:rsidRDefault="007E7802" w:rsidP="007E7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162         exit(1);</w:t>
            </w:r>
          </w:p>
          <w:p w:rsidR="007E7802" w:rsidRDefault="007E7802" w:rsidP="007E7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163     }</w:t>
            </w:r>
          </w:p>
          <w:p w:rsidR="007E7802" w:rsidRDefault="007E7802" w:rsidP="007E7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164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((n = fread(buf,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1024, rfp)) &gt; 0) {</w:t>
            </w:r>
          </w:p>
          <w:p w:rsidR="007E7802" w:rsidRDefault="007E7802" w:rsidP="007E7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166 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buf);</w:t>
            </w:r>
          </w:p>
          <w:p w:rsidR="007E7802" w:rsidRDefault="007E7802" w:rsidP="007E7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167     }</w:t>
            </w:r>
          </w:p>
          <w:p w:rsidR="007E7802" w:rsidRDefault="007E7802" w:rsidP="007E7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168     fclose(rfp);</w:t>
            </w:r>
          </w:p>
          <w:p w:rsidR="007E7802" w:rsidRDefault="007E7802" w:rsidP="007E7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169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E7802" w:rsidRDefault="007E7802" w:rsidP="007E7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170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유저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읽어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출력합니다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7E7802" w:rsidRDefault="007E7802" w:rsidP="007E7802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171 }</w:t>
            </w:r>
          </w:p>
        </w:tc>
      </w:tr>
      <w:tr w:rsidR="007E7802" w:rsidTr="007E7802">
        <w:tc>
          <w:tcPr>
            <w:tcW w:w="8494" w:type="dxa"/>
          </w:tcPr>
          <w:p w:rsidR="007E7802" w:rsidRPr="007E7802" w:rsidRDefault="007E7802" w:rsidP="007E7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print_your_data_read_user_data() : </w:t>
            </w:r>
            <w:r w:rsidR="00B66308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현재 클라이언트의 정보를 화면에 출력하고 추가로 </w:t>
            </w:r>
            <w:r w:rsidR="00B6630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user_data.txt</w:t>
            </w:r>
            <w:r w:rsidR="00B66308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에 저장된 파일을 읽기 모드로 열어서 유저 정보를 출력한다.</w:t>
            </w:r>
          </w:p>
        </w:tc>
      </w:tr>
    </w:tbl>
    <w:p w:rsidR="007E7802" w:rsidRDefault="007E7802" w:rsidP="00777F65">
      <w:pPr>
        <w:rPr>
          <w:rFonts w:asciiTheme="majorEastAsia" w:eastAsiaTheme="majorEastAsia" w:hAnsiTheme="majorEastAsia"/>
          <w:b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66308" w:rsidTr="00B66308">
        <w:tc>
          <w:tcPr>
            <w:tcW w:w="8494" w:type="dxa"/>
          </w:tcPr>
          <w:p w:rsidR="00B66308" w:rsidRDefault="00B66308" w:rsidP="00777F65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wait_message_read_user_data(),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input_number_condition_check_2(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input [30])</w:t>
            </w:r>
          </w:p>
        </w:tc>
      </w:tr>
      <w:tr w:rsidR="00B66308" w:rsidTr="00B66308">
        <w:tc>
          <w:tcPr>
            <w:tcW w:w="8494" w:type="dxa"/>
          </w:tcPr>
          <w:p w:rsidR="00B66308" w:rsidRDefault="00B66308" w:rsidP="00B663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173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wait_message_read_user_data(){</w:t>
            </w:r>
          </w:p>
          <w:p w:rsidR="00B66308" w:rsidRDefault="00B66308" w:rsidP="00B663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174         receive_print_message(mymtype);</w:t>
            </w:r>
          </w:p>
          <w:p w:rsidR="00B66308" w:rsidRDefault="00B66308" w:rsidP="00B663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175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메세지를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받습니다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B66308" w:rsidRDefault="00B66308" w:rsidP="00B663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176         print_your_data_read_user_data();</w:t>
            </w:r>
          </w:p>
          <w:p w:rsidR="00B66308" w:rsidRDefault="00B66308" w:rsidP="00B663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177 </w:t>
            </w:r>
          </w:p>
          <w:p w:rsidR="00B66308" w:rsidRDefault="00B66308" w:rsidP="00B663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178 }</w:t>
            </w:r>
          </w:p>
          <w:p w:rsidR="00B66308" w:rsidRDefault="00B66308" w:rsidP="00B663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179 </w:t>
            </w:r>
          </w:p>
          <w:p w:rsidR="00B66308" w:rsidRDefault="00B66308" w:rsidP="00B663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180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input_number_condition_check_2(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input [30]){</w:t>
            </w:r>
          </w:p>
          <w:p w:rsidR="00B66308" w:rsidRDefault="00B66308" w:rsidP="00B663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181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//printf("%d\n", strlen(input));</w:t>
            </w:r>
          </w:p>
          <w:p w:rsidR="00B66308" w:rsidRDefault="00B66308" w:rsidP="00B663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182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(strlen(input) !=2){</w:t>
            </w:r>
          </w:p>
          <w:p w:rsidR="00B66308" w:rsidRDefault="00B66308" w:rsidP="00B663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183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:rsidR="00B66308" w:rsidRDefault="00B66308" w:rsidP="00B663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184   }</w:t>
            </w:r>
          </w:p>
          <w:p w:rsidR="00B66308" w:rsidRDefault="00B66308" w:rsidP="00B663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185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input[0] &amp;&amp; input[0] &lt;=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'9'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B66308" w:rsidRDefault="00B66308" w:rsidP="00B663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186   {</w:t>
            </w:r>
          </w:p>
          <w:p w:rsidR="00B66308" w:rsidRDefault="00B66308" w:rsidP="00B663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187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 = input[0] -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66308" w:rsidRDefault="00B66308" w:rsidP="00B663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188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//printf("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성공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\n");</w:t>
            </w:r>
          </w:p>
          <w:p w:rsidR="00B66308" w:rsidRDefault="00B66308" w:rsidP="00B663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189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:rsidR="00B66308" w:rsidRDefault="00B66308" w:rsidP="00B663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190   }</w:t>
            </w:r>
          </w:p>
          <w:p w:rsidR="00B66308" w:rsidRDefault="00B66308" w:rsidP="00B663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191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B66308" w:rsidRDefault="00B66308" w:rsidP="00B663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192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:rsidR="00B66308" w:rsidRDefault="00B66308" w:rsidP="00B663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193 }</w:t>
            </w:r>
          </w:p>
          <w:p w:rsidR="00B66308" w:rsidRDefault="00B66308" w:rsidP="00B66308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194</w:t>
            </w:r>
          </w:p>
        </w:tc>
      </w:tr>
      <w:tr w:rsidR="00B66308" w:rsidTr="00B66308">
        <w:tc>
          <w:tcPr>
            <w:tcW w:w="8494" w:type="dxa"/>
          </w:tcPr>
          <w:p w:rsidR="00B66308" w:rsidRDefault="00B66308" w:rsidP="00777F65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wait_message_read_user_data() :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메시지를 받고 정보를 화면에 출력해주는 함수</w:t>
            </w:r>
          </w:p>
          <w:p w:rsidR="00B66308" w:rsidRDefault="00B66308" w:rsidP="00777F65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input_number_condition_check_2(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input [30]) :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입력 받은 문자의 길이가 개행을 포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lastRenderedPageBreak/>
              <w:t xml:space="preserve">함해해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가 아니면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-1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을 반환하고,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입력 받은 것이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과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9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사이의 숫자면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이라는 변수에 입력 받은 수를 대입하고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을 반환한다.</w:t>
            </w:r>
          </w:p>
        </w:tc>
      </w:tr>
    </w:tbl>
    <w:p w:rsidR="007E7802" w:rsidRDefault="007E7802" w:rsidP="00777F65">
      <w:pPr>
        <w:rPr>
          <w:rFonts w:asciiTheme="majorEastAsia" w:eastAsiaTheme="majorEastAsia" w:hAnsiTheme="majorEastAsia"/>
          <w:b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66308" w:rsidTr="00B66308">
        <w:tc>
          <w:tcPr>
            <w:tcW w:w="8494" w:type="dxa"/>
          </w:tcPr>
          <w:p w:rsidR="00B66308" w:rsidRDefault="00B66308" w:rsidP="00777F65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socket_client()</w:t>
            </w:r>
          </w:p>
        </w:tc>
      </w:tr>
      <w:tr w:rsidR="00B66308" w:rsidTr="00B66308">
        <w:tc>
          <w:tcPr>
            <w:tcW w:w="8494" w:type="dxa"/>
          </w:tcPr>
          <w:p w:rsidR="00B66308" w:rsidRDefault="00B66308" w:rsidP="00B663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195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socket_client(){</w:t>
            </w:r>
          </w:p>
          <w:p w:rsidR="00B66308" w:rsidRDefault="00B66308" w:rsidP="00B663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196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((sd = socket(AF_INET, SOCK_STREAM, 0)) == -1) {</w:t>
            </w:r>
          </w:p>
          <w:p w:rsidR="00B66308" w:rsidRDefault="00B66308" w:rsidP="00B663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197           perror(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"socket"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B66308" w:rsidRDefault="00B66308" w:rsidP="00B663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198           exit(1);</w:t>
            </w:r>
          </w:p>
          <w:p w:rsidR="00B66308" w:rsidRDefault="00B66308" w:rsidP="00B663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199       }</w:t>
            </w:r>
          </w:p>
          <w:p w:rsidR="00B66308" w:rsidRDefault="00B66308" w:rsidP="00B663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200 </w:t>
            </w:r>
          </w:p>
          <w:p w:rsidR="00B66308" w:rsidRDefault="00B66308" w:rsidP="00B663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201       memset((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*)&amp;sin,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(sin));</w:t>
            </w:r>
          </w:p>
          <w:p w:rsidR="00B66308" w:rsidRDefault="00B66308" w:rsidP="00B663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202       sin.sin_family = AF_INET;</w:t>
            </w:r>
          </w:p>
          <w:p w:rsidR="00B66308" w:rsidRDefault="00B66308" w:rsidP="00B663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203       sin.sin_port = htons(PORTNUM);</w:t>
            </w:r>
          </w:p>
          <w:p w:rsidR="00B66308" w:rsidRDefault="00B66308" w:rsidP="00B663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204       sin.sin_addr.s_addr = inet_addr(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"127.0.0.1"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B66308" w:rsidRDefault="00B66308" w:rsidP="00B663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205 </w:t>
            </w:r>
          </w:p>
          <w:p w:rsidR="00B66308" w:rsidRDefault="00B66308" w:rsidP="00B663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206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(connect(sd,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sockaddr *)&amp;sin,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(sin)))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서버에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요청함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B66308" w:rsidRDefault="00B66308" w:rsidP="00B663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207           perror(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"connect"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B66308" w:rsidRDefault="00B66308" w:rsidP="00B663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208           exit(1);</w:t>
            </w:r>
          </w:p>
          <w:p w:rsidR="00B66308" w:rsidRDefault="00B66308" w:rsidP="00B663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209       }</w:t>
            </w:r>
          </w:p>
          <w:p w:rsidR="00B66308" w:rsidRDefault="00B66308" w:rsidP="00B663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210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(1){</w:t>
            </w:r>
          </w:p>
          <w:p w:rsidR="00B66308" w:rsidRDefault="00B66308" w:rsidP="00B663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211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메세지를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기다립니다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...\n"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B66308" w:rsidRDefault="00B66308" w:rsidP="00B663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212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(recv(sd, s_message,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(s_message), 0) == -1) {</w:t>
            </w:r>
          </w:p>
          <w:p w:rsidR="00B66308" w:rsidRDefault="00B66308" w:rsidP="00B663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213           perror(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"recv"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B66308" w:rsidRDefault="00B66308" w:rsidP="00B663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214           exit(1);</w:t>
            </w:r>
          </w:p>
          <w:p w:rsidR="00B66308" w:rsidRDefault="00B66308" w:rsidP="00B663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215                 }</w:t>
            </w:r>
          </w:p>
          <w:p w:rsidR="00B66308" w:rsidRDefault="00B66308" w:rsidP="00B663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216 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"From Server : %s\n"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s_message);</w:t>
            </w:r>
          </w:p>
          <w:p w:rsidR="00B66308" w:rsidRDefault="00B66308" w:rsidP="00B663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217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(input_number_condition_check_2(s_message) &gt;= 0){</w:t>
            </w:r>
          </w:p>
          <w:p w:rsidR="00B66308" w:rsidRDefault="00B66308" w:rsidP="00B663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218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66308" w:rsidRDefault="00B66308" w:rsidP="00B663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219         }</w:t>
            </w:r>
          </w:p>
          <w:p w:rsidR="00B66308" w:rsidRDefault="00B66308" w:rsidP="00B663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220 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할말을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.(0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이상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9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이하의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한자리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숫자를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받으면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.):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B66308" w:rsidRDefault="00B66308" w:rsidP="00B663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221         fgets(s_message,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(s_message), stdin);</w:t>
            </w:r>
          </w:p>
          <w:p w:rsidR="00B66308" w:rsidRDefault="00B66308" w:rsidP="00B663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222 </w:t>
            </w:r>
          </w:p>
          <w:p w:rsidR="00B66308" w:rsidRDefault="00B66308" w:rsidP="00B663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223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(send(sd, s_message, strlen(s_message) + 1, 0) == -1) {</w:t>
            </w:r>
          </w:p>
          <w:p w:rsidR="00B66308" w:rsidRDefault="00B66308" w:rsidP="00B663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224           perror(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"send"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B66308" w:rsidRDefault="00B66308" w:rsidP="00B663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225           exit(1);</w:t>
            </w:r>
          </w:p>
          <w:p w:rsidR="00B66308" w:rsidRDefault="00B66308" w:rsidP="00B663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226        }</w:t>
            </w:r>
          </w:p>
          <w:p w:rsidR="00B66308" w:rsidRDefault="00B66308" w:rsidP="00B663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227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(input_number_condition_check_2(s_message) &gt;= 0){</w:t>
            </w:r>
          </w:p>
          <w:p w:rsidR="00B66308" w:rsidRDefault="00B66308" w:rsidP="00B663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228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66308" w:rsidRDefault="00B66308" w:rsidP="00B663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229         }</w:t>
            </w:r>
          </w:p>
          <w:p w:rsidR="00B66308" w:rsidRDefault="00B66308" w:rsidP="00B663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230      }</w:t>
            </w:r>
          </w:p>
          <w:p w:rsidR="00B66308" w:rsidRDefault="00B66308" w:rsidP="00B663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231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합의된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죽일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번호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atoi(s_message));</w:t>
            </w:r>
          </w:p>
          <w:p w:rsidR="00B66308" w:rsidRDefault="00B66308" w:rsidP="00B663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232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//test </w:t>
            </w:r>
          </w:p>
          <w:p w:rsidR="00B66308" w:rsidRDefault="00B66308" w:rsidP="00B663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233      close(sd);</w:t>
            </w:r>
          </w:p>
          <w:p w:rsidR="00B66308" w:rsidRDefault="00B66308" w:rsidP="00B663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234 </w:t>
            </w:r>
          </w:p>
          <w:p w:rsidR="00B66308" w:rsidRDefault="00B66308" w:rsidP="00B66308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235 }</w:t>
            </w:r>
          </w:p>
        </w:tc>
      </w:tr>
      <w:tr w:rsidR="00B66308" w:rsidTr="00B66308">
        <w:tc>
          <w:tcPr>
            <w:tcW w:w="8494" w:type="dxa"/>
          </w:tcPr>
          <w:p w:rsidR="00B66308" w:rsidRDefault="00B66308" w:rsidP="00B66308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socket_client() :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마피아가 통신하는 방식을 소켓으로 구현함.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(클라이언트)</w:t>
            </w:r>
          </w:p>
          <w:p w:rsidR="00D06F10" w:rsidRDefault="00D06F10" w:rsidP="00B6630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 xml:space="preserve">96 ~ 199 : </w:t>
            </w:r>
            <w:r>
              <w:rPr>
                <w:rFonts w:asciiTheme="majorEastAsia" w:eastAsiaTheme="majorEastAsia" w:hAnsiTheme="majorEastAsia" w:hint="eastAsia"/>
              </w:rPr>
              <w:t xml:space="preserve">소켓 종류는 </w:t>
            </w:r>
            <w:r>
              <w:rPr>
                <w:rFonts w:asciiTheme="majorEastAsia" w:eastAsiaTheme="majorEastAsia" w:hAnsiTheme="majorEastAsia"/>
              </w:rPr>
              <w:t>AF_INET, type</w:t>
            </w:r>
            <w:r>
              <w:rPr>
                <w:rFonts w:asciiTheme="majorEastAsia" w:eastAsiaTheme="majorEastAsia" w:hAnsiTheme="majorEastAsia" w:hint="eastAsia"/>
              </w:rPr>
              <w:t xml:space="preserve">은 </w:t>
            </w:r>
            <w:r>
              <w:rPr>
                <w:rFonts w:asciiTheme="majorEastAsia" w:eastAsiaTheme="majorEastAsia" w:hAnsiTheme="majorEastAsia"/>
              </w:rPr>
              <w:t xml:space="preserve">SOCK_STREAM, </w:t>
            </w:r>
            <w:r>
              <w:rPr>
                <w:rFonts w:asciiTheme="majorEastAsia" w:eastAsiaTheme="majorEastAsia" w:hAnsiTheme="majorEastAsia" w:hint="eastAsia"/>
              </w:rPr>
              <w:t xml:space="preserve">프로토콜은 </w:t>
            </w:r>
            <w:r>
              <w:rPr>
                <w:rFonts w:asciiTheme="majorEastAsia" w:eastAsiaTheme="majorEastAsia" w:hAnsiTheme="majorEastAsia"/>
              </w:rPr>
              <w:t>0</w:t>
            </w:r>
            <w:r>
              <w:rPr>
                <w:rFonts w:asciiTheme="majorEastAsia" w:eastAsiaTheme="majorEastAsia" w:hAnsiTheme="majorEastAsia" w:hint="eastAsia"/>
              </w:rPr>
              <w:t>으로 소켓을 생성</w:t>
            </w:r>
          </w:p>
          <w:p w:rsidR="00D06F10" w:rsidRDefault="00D06F10" w:rsidP="00B6630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  <w:r>
              <w:rPr>
                <w:rFonts w:asciiTheme="majorEastAsia" w:eastAsiaTheme="majorEastAsia" w:hAnsiTheme="majorEastAsia"/>
              </w:rPr>
              <w:t xml:space="preserve">01 ~ 204 : </w:t>
            </w:r>
            <w:r>
              <w:rPr>
                <w:rFonts w:asciiTheme="majorEastAsia" w:eastAsiaTheme="majorEastAsia" w:hAnsiTheme="majorEastAsia" w:hint="eastAsia"/>
              </w:rPr>
              <w:t>소켓 구조체에 소켓 종류,</w:t>
            </w:r>
            <w:r>
              <w:rPr>
                <w:rFonts w:asciiTheme="majorEastAsia" w:eastAsiaTheme="majorEastAsia" w:hAnsiTheme="majorEastAsia"/>
              </w:rPr>
              <w:t xml:space="preserve"> port</w:t>
            </w:r>
            <w:r>
              <w:rPr>
                <w:rFonts w:asciiTheme="majorEastAsia" w:eastAsiaTheme="majorEastAsia" w:hAnsiTheme="majorEastAsia" w:hint="eastAsia"/>
              </w:rPr>
              <w:t>번호,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i</w:t>
            </w:r>
            <w:r>
              <w:rPr>
                <w:rFonts w:asciiTheme="majorEastAsia" w:eastAsiaTheme="majorEastAsia" w:hAnsiTheme="majorEastAsia"/>
              </w:rPr>
              <w:t xml:space="preserve">p </w:t>
            </w:r>
            <w:r>
              <w:rPr>
                <w:rFonts w:asciiTheme="majorEastAsia" w:eastAsiaTheme="majorEastAsia" w:hAnsiTheme="majorEastAsia" w:hint="eastAsia"/>
              </w:rPr>
              <w:t>주소를 대입</w:t>
            </w:r>
          </w:p>
          <w:p w:rsidR="00D06F10" w:rsidRDefault="00D06F10" w:rsidP="00B6630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  <w:r>
              <w:rPr>
                <w:rFonts w:asciiTheme="majorEastAsia" w:eastAsiaTheme="majorEastAsia" w:hAnsiTheme="majorEastAsia"/>
              </w:rPr>
              <w:t xml:space="preserve">06 ~ 208 </w:t>
            </w:r>
            <w:r>
              <w:rPr>
                <w:rFonts w:asciiTheme="majorEastAsia" w:eastAsiaTheme="majorEastAsia" w:hAnsiTheme="majorEastAsia" w:hint="eastAsia"/>
              </w:rPr>
              <w:t>: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서버 마피아에게 연결 요청을 한다.</w:t>
            </w:r>
          </w:p>
          <w:p w:rsidR="00D06F10" w:rsidRDefault="00D06F10" w:rsidP="00B6630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  <w:r>
              <w:rPr>
                <w:rFonts w:asciiTheme="majorEastAsia" w:eastAsiaTheme="majorEastAsia" w:hAnsiTheme="majorEastAsia"/>
              </w:rPr>
              <w:t xml:space="preserve">10 ~ 230 : </w:t>
            </w:r>
            <w:r>
              <w:rPr>
                <w:rFonts w:asciiTheme="majorEastAsia" w:eastAsiaTheme="majorEastAsia" w:hAnsiTheme="majorEastAsia" w:hint="eastAsia"/>
              </w:rPr>
              <w:t>클라이언트와 서버 사이 연결이 되면 r</w:t>
            </w:r>
            <w:r>
              <w:rPr>
                <w:rFonts w:asciiTheme="majorEastAsia" w:eastAsiaTheme="majorEastAsia" w:hAnsiTheme="majorEastAsia"/>
              </w:rPr>
              <w:t xml:space="preserve">ecv, send </w:t>
            </w:r>
            <w:r>
              <w:rPr>
                <w:rFonts w:asciiTheme="majorEastAsia" w:eastAsiaTheme="majorEastAsia" w:hAnsiTheme="majorEastAsia" w:hint="eastAsia"/>
              </w:rPr>
              <w:t>함수로 메시지를 주고 받음.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클라이언트는 먼저 서버 메시지를 받고 출력한 다음</w:t>
            </w:r>
            <w:r>
              <w:rPr>
                <w:rFonts w:asciiTheme="majorEastAsia" w:eastAsiaTheme="majorEastAsia" w:hAnsiTheme="majorEastAsia"/>
              </w:rPr>
              <w:t xml:space="preserve"> fgets</w:t>
            </w:r>
            <w:r>
              <w:rPr>
                <w:rFonts w:asciiTheme="majorEastAsia" w:eastAsiaTheme="majorEastAsia" w:hAnsiTheme="majorEastAsia" w:hint="eastAsia"/>
              </w:rPr>
              <w:t xml:space="preserve">로 말을 입력하고 입력한 문자열을 </w:t>
            </w:r>
            <w:r>
              <w:rPr>
                <w:rFonts w:asciiTheme="majorEastAsia" w:eastAsiaTheme="majorEastAsia" w:hAnsiTheme="majorEastAsia"/>
              </w:rPr>
              <w:t xml:space="preserve">send </w:t>
            </w:r>
            <w:r>
              <w:rPr>
                <w:rFonts w:asciiTheme="majorEastAsia" w:eastAsiaTheme="majorEastAsia" w:hAnsiTheme="majorEastAsia" w:hint="eastAsia"/>
              </w:rPr>
              <w:t>함수로 서버에게 보낸다.</w:t>
            </w:r>
            <w:r>
              <w:rPr>
                <w:rFonts w:asciiTheme="majorEastAsia" w:eastAsiaTheme="majorEastAsia" w:hAnsiTheme="majorEastAsia"/>
              </w:rPr>
              <w:t xml:space="preserve"> Recv, send </w:t>
            </w:r>
            <w:r>
              <w:rPr>
                <w:rFonts w:asciiTheme="majorEastAsia" w:eastAsiaTheme="majorEastAsia" w:hAnsiTheme="majorEastAsia" w:hint="eastAsia"/>
              </w:rPr>
              <w:t xml:space="preserve">함수 바로 밑에 </w:t>
            </w:r>
            <w:r>
              <w:rPr>
                <w:rFonts w:asciiTheme="majorEastAsia" w:eastAsiaTheme="majorEastAsia" w:hAnsiTheme="majorEastAsia"/>
              </w:rPr>
              <w:t xml:space="preserve">input_number_condition_check2 </w:t>
            </w:r>
            <w:r>
              <w:rPr>
                <w:rFonts w:asciiTheme="majorEastAsia" w:eastAsiaTheme="majorEastAsia" w:hAnsiTheme="majorEastAsia" w:hint="eastAsia"/>
              </w:rPr>
              <w:t xml:space="preserve">함수를 호출하여 받거나 보낸 문자열이 </w:t>
            </w:r>
            <w:r>
              <w:rPr>
                <w:rFonts w:asciiTheme="majorEastAsia" w:eastAsiaTheme="majorEastAsia" w:hAnsiTheme="majorEastAsia"/>
              </w:rPr>
              <w:t>0</w:t>
            </w:r>
            <w:r>
              <w:rPr>
                <w:rFonts w:asciiTheme="majorEastAsia" w:eastAsiaTheme="majorEastAsia" w:hAnsiTheme="majorEastAsia" w:hint="eastAsia"/>
              </w:rPr>
              <w:t xml:space="preserve">이상 </w:t>
            </w:r>
            <w:r>
              <w:rPr>
                <w:rFonts w:asciiTheme="majorEastAsia" w:eastAsiaTheme="majorEastAsia" w:hAnsiTheme="majorEastAsia"/>
              </w:rPr>
              <w:t>9</w:t>
            </w:r>
            <w:r>
              <w:rPr>
                <w:rFonts w:asciiTheme="majorEastAsia" w:eastAsiaTheme="majorEastAsia" w:hAnsiTheme="majorEastAsia" w:hint="eastAsia"/>
              </w:rPr>
              <w:t>이하 수면 반복문을 빠져나간다.</w:t>
            </w:r>
          </w:p>
          <w:p w:rsidR="00D06F10" w:rsidRPr="00D06F10" w:rsidRDefault="00D06F10" w:rsidP="00B6630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  <w:r>
              <w:rPr>
                <w:rFonts w:asciiTheme="majorEastAsia" w:eastAsiaTheme="majorEastAsia" w:hAnsiTheme="majorEastAsia"/>
              </w:rPr>
              <w:t xml:space="preserve">31 ~ 233 : </w:t>
            </w:r>
            <w:r>
              <w:rPr>
                <w:rFonts w:asciiTheme="majorEastAsia" w:eastAsiaTheme="majorEastAsia" w:hAnsiTheme="majorEastAsia" w:hint="eastAsia"/>
              </w:rPr>
              <w:t>죽일 사람을 입력하면 출력하고 소켓을 닫는다.</w:t>
            </w:r>
          </w:p>
        </w:tc>
      </w:tr>
    </w:tbl>
    <w:p w:rsidR="00B66308" w:rsidRDefault="00B66308" w:rsidP="00777F65">
      <w:pPr>
        <w:rPr>
          <w:rFonts w:asciiTheme="majorEastAsia" w:eastAsiaTheme="majorEastAsia" w:hAnsiTheme="majorEastAsia"/>
          <w:b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06F10" w:rsidTr="00D06F10">
        <w:tc>
          <w:tcPr>
            <w:tcW w:w="8494" w:type="dxa"/>
          </w:tcPr>
          <w:p w:rsidR="00D06F10" w:rsidRPr="00D06F10" w:rsidRDefault="00D06F10" w:rsidP="00D06F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socket_server()</w:t>
            </w:r>
          </w:p>
        </w:tc>
      </w:tr>
      <w:tr w:rsidR="00D06F10" w:rsidTr="00D06F10">
        <w:tc>
          <w:tcPr>
            <w:tcW w:w="8494" w:type="dxa"/>
          </w:tcPr>
          <w:p w:rsidR="00D06F10" w:rsidRDefault="00D06F10" w:rsidP="00D06F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236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socket_server(){</w:t>
            </w:r>
          </w:p>
          <w:p w:rsidR="00D06F10" w:rsidRDefault="00D06F10" w:rsidP="00D06F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237 </w:t>
            </w:r>
          </w:p>
          <w:p w:rsidR="00D06F10" w:rsidRDefault="00D06F10" w:rsidP="00D06F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238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((sd = socket(AF_INET, SOCK_STREAM, 0)) == -1) {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인터넷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소켓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D06F10" w:rsidRDefault="00D06F10" w:rsidP="00D06F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239           perror(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"socket"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D06F10" w:rsidRDefault="00D06F10" w:rsidP="00D06F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240           exit(1);</w:t>
            </w:r>
          </w:p>
          <w:p w:rsidR="00D06F10" w:rsidRDefault="00D06F10" w:rsidP="00D06F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241       }</w:t>
            </w:r>
          </w:p>
          <w:p w:rsidR="00D06F10" w:rsidRDefault="00D06F10" w:rsidP="00D06F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242 </w:t>
            </w:r>
          </w:p>
          <w:p w:rsidR="00D06F10" w:rsidRDefault="00D06F10" w:rsidP="00D06F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243       memset((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*)&amp;sin,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(sin));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</w:p>
          <w:p w:rsidR="00D06F10" w:rsidRDefault="00D06F10" w:rsidP="00D06F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244       sin.sin_family = AF_INET;</w:t>
            </w:r>
          </w:p>
          <w:p w:rsidR="00D06F10" w:rsidRDefault="00D06F10" w:rsidP="00D06F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245       sin.sin_port = htons(PORTNUM);</w:t>
            </w:r>
          </w:p>
          <w:p w:rsidR="00D06F10" w:rsidRDefault="00D06F10" w:rsidP="00D06F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246       sin.sin_addr.s_addr = inet_addr(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"127.0.0.1"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D06F10" w:rsidRDefault="00D06F10" w:rsidP="00D06F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247 </w:t>
            </w:r>
          </w:p>
          <w:p w:rsidR="00D06F10" w:rsidRDefault="00D06F10" w:rsidP="00D06F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248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(bind(sd,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sockaddr *)&amp;sin,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(sin))) {</w:t>
            </w:r>
          </w:p>
          <w:p w:rsidR="00D06F10" w:rsidRDefault="00D06F10" w:rsidP="00D06F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249           perror(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"bind"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D06F10" w:rsidRDefault="00D06F10" w:rsidP="00D06F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250           exit(1);</w:t>
            </w:r>
          </w:p>
          <w:p w:rsidR="00D06F10" w:rsidRDefault="00D06F10" w:rsidP="00D06F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251       }</w:t>
            </w:r>
          </w:p>
          <w:p w:rsidR="00D06F10" w:rsidRDefault="00D06F10" w:rsidP="00D06F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252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(listen(sd, 5))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클라이언트의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연결을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기다림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5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D06F10" w:rsidRDefault="00D06F10" w:rsidP="00D06F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253           perror(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"listen"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D06F10" w:rsidRDefault="00D06F10" w:rsidP="00D06F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254           exit(1);</w:t>
            </w:r>
          </w:p>
          <w:p w:rsidR="00D06F10" w:rsidRDefault="00D06F10" w:rsidP="00D06F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255       }</w:t>
            </w:r>
          </w:p>
          <w:p w:rsidR="00D06F10" w:rsidRDefault="00D06F10" w:rsidP="00D06F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256 </w:t>
            </w:r>
          </w:p>
          <w:p w:rsidR="00D06F10" w:rsidRDefault="00D06F10" w:rsidP="00D06F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257 </w:t>
            </w:r>
          </w:p>
          <w:p w:rsidR="00D06F10" w:rsidRDefault="00D06F10" w:rsidP="00D06F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258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((ns = accept(sd,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sockaddr *)&amp;cli, &amp;clientlen))==-1)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클라이언트의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접속을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수용함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D06F10" w:rsidRDefault="00D06F10" w:rsidP="00D06F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259           perror(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"accept"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D06F10" w:rsidRDefault="00D06F10" w:rsidP="00D06F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260           exit(1);</w:t>
            </w:r>
          </w:p>
          <w:p w:rsidR="00D06F10" w:rsidRDefault="00D06F10" w:rsidP="00D06F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261       }</w:t>
            </w:r>
          </w:p>
          <w:p w:rsidR="00D06F10" w:rsidRDefault="00D06F10" w:rsidP="00D06F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262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"connected\n"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D06F10" w:rsidRDefault="00D06F10" w:rsidP="00D06F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263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//sprintf(buf, "Your IP address is %s", inet_ntoa(cli.sin_addr));</w:t>
            </w:r>
          </w:p>
          <w:p w:rsidR="00D06F10" w:rsidRDefault="00D06F10" w:rsidP="00D06F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264 </w:t>
            </w:r>
          </w:p>
          <w:p w:rsidR="00D06F10" w:rsidRDefault="00D06F10" w:rsidP="00D06F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265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(1){</w:t>
            </w:r>
          </w:p>
          <w:p w:rsidR="00D06F10" w:rsidRDefault="00D06F10" w:rsidP="00D06F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266 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할말을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.(0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이상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9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이하의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한자리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숫자를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받으면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.):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D06F10" w:rsidRDefault="00D06F10" w:rsidP="00D06F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267         fgets(s_message,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(s_message), stdin);</w:t>
            </w:r>
          </w:p>
          <w:p w:rsidR="00D06F10" w:rsidRDefault="00D06F10" w:rsidP="00D06F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268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//scanf("%s",s_message);</w:t>
            </w:r>
          </w:p>
          <w:p w:rsidR="00D06F10" w:rsidRDefault="00D06F10" w:rsidP="00D06F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269 </w:t>
            </w:r>
          </w:p>
          <w:p w:rsidR="00D06F10" w:rsidRDefault="00D06F10" w:rsidP="00D06F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270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(send(ns, s_message, strlen(s_message) + 1, 0) == -1) {</w:t>
            </w:r>
          </w:p>
          <w:p w:rsidR="00D06F10" w:rsidRDefault="00D06F10" w:rsidP="00D06F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271           perror(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"send"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D06F10" w:rsidRDefault="00D06F10" w:rsidP="00D06F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272           exit(1);</w:t>
            </w:r>
          </w:p>
          <w:p w:rsidR="00D06F10" w:rsidRDefault="00D06F10" w:rsidP="00D06F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273        }</w:t>
            </w:r>
          </w:p>
          <w:p w:rsidR="00D06F10" w:rsidRDefault="00D06F10" w:rsidP="00D06F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274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(input_number_condition_check_2(s_message) &gt;= 0){</w:t>
            </w:r>
          </w:p>
          <w:p w:rsidR="00D06F10" w:rsidRDefault="00D06F10" w:rsidP="00D06F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275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06F10" w:rsidRDefault="00D06F10" w:rsidP="00D06F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276         }</w:t>
            </w:r>
          </w:p>
          <w:p w:rsidR="00D06F10" w:rsidRDefault="00D06F10" w:rsidP="00D06F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277 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메세지를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기다립니다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...\n"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D06F10" w:rsidRDefault="00D06F10" w:rsidP="00D06F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278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(recv(ns, s_message,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(s_message), 0) == -1) {</w:t>
            </w:r>
          </w:p>
          <w:p w:rsidR="00D06F10" w:rsidRDefault="00D06F10" w:rsidP="00D06F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279           perror(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"recv"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D06F10" w:rsidRDefault="00D06F10" w:rsidP="00D06F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280           exit(1);</w:t>
            </w:r>
          </w:p>
          <w:p w:rsidR="00D06F10" w:rsidRDefault="00D06F10" w:rsidP="00D06F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281           }</w:t>
            </w:r>
          </w:p>
          <w:p w:rsidR="00D06F10" w:rsidRDefault="00D06F10" w:rsidP="00D06F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282   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"From Client : %s\n"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s_message);</w:t>
            </w:r>
          </w:p>
          <w:p w:rsidR="00D06F10" w:rsidRDefault="00D06F10" w:rsidP="00D06F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283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(input_number_condition_check_2(s_message) &gt;= 0){</w:t>
            </w:r>
          </w:p>
          <w:p w:rsidR="00D06F10" w:rsidRDefault="00D06F10" w:rsidP="00D06F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284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06F10" w:rsidRDefault="00D06F10" w:rsidP="00D06F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285         }</w:t>
            </w:r>
          </w:p>
          <w:p w:rsidR="00D06F10" w:rsidRDefault="00D06F10" w:rsidP="00D06F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286       }</w:t>
            </w:r>
          </w:p>
          <w:p w:rsidR="00D06F10" w:rsidRDefault="00D06F10" w:rsidP="00D06F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287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합의된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죽일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번호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atoi(s_message));</w:t>
            </w:r>
          </w:p>
          <w:p w:rsidR="00D06F10" w:rsidRDefault="00D06F10" w:rsidP="00D06F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288 </w:t>
            </w:r>
          </w:p>
          <w:p w:rsidR="00D06F10" w:rsidRDefault="00D06F10" w:rsidP="00D06F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289 </w:t>
            </w:r>
          </w:p>
          <w:p w:rsidR="00D06F10" w:rsidRDefault="00D06F10" w:rsidP="00D06F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290       close(ns);</w:t>
            </w:r>
          </w:p>
          <w:p w:rsidR="00D06F10" w:rsidRDefault="00D06F10" w:rsidP="00D06F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291       close(sd);</w:t>
            </w:r>
          </w:p>
          <w:p w:rsidR="00D06F10" w:rsidRDefault="00D06F10" w:rsidP="00D06F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292 </w:t>
            </w:r>
          </w:p>
          <w:p w:rsidR="00D06F10" w:rsidRDefault="00D06F10" w:rsidP="00D06F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293 </w:t>
            </w:r>
          </w:p>
          <w:p w:rsidR="00D06F10" w:rsidRDefault="00D06F10" w:rsidP="00D06F10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294 }</w:t>
            </w:r>
          </w:p>
        </w:tc>
      </w:tr>
      <w:tr w:rsidR="00D06F10" w:rsidTr="00D06F10">
        <w:tc>
          <w:tcPr>
            <w:tcW w:w="8494" w:type="dxa"/>
          </w:tcPr>
          <w:p w:rsidR="00D06F10" w:rsidRDefault="00D06F10" w:rsidP="00D06F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socket_server() :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마피아가 통신하는 방식을 소켓으로 구현함.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(서버)</w:t>
            </w:r>
          </w:p>
          <w:p w:rsidR="00D06F10" w:rsidRDefault="00D06F10" w:rsidP="00D06F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43 ~ 246 :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클라이언트와 마찬가지로 </w:t>
            </w:r>
            <w:r w:rsidR="00F04A8E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소켓 구조체에 값을 채움.</w:t>
            </w:r>
          </w:p>
          <w:p w:rsidR="00F04A8E" w:rsidRDefault="00F04A8E" w:rsidP="00D06F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48 ~ 250 :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ind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함수로 소켓에 포트를 지정</w:t>
            </w:r>
          </w:p>
          <w:p w:rsidR="00F04A8E" w:rsidRDefault="00F04A8E" w:rsidP="00D06F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52 ~ 255 :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isten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함수로 클라이언트의 연결을 기다림</w:t>
            </w:r>
          </w:p>
          <w:p w:rsidR="00F04A8E" w:rsidRDefault="00F04A8E" w:rsidP="00D06F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58 ~ 261 :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ccept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함수로 클라이언트의 접속을 수용함.</w:t>
            </w:r>
          </w:p>
          <w:p w:rsidR="00F04A8E" w:rsidRPr="00D06F10" w:rsidRDefault="00F04A8E" w:rsidP="00D06F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65 ~ 291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클라이언트와 설명 동일.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단 서버는 먼저 클라이언트에게 메시지를 보내고 메시지를 받는다.</w:t>
            </w:r>
          </w:p>
        </w:tc>
      </w:tr>
    </w:tbl>
    <w:p w:rsidR="00D06F10" w:rsidRDefault="00D06F10" w:rsidP="00777F65">
      <w:pPr>
        <w:rPr>
          <w:rFonts w:asciiTheme="majorEastAsia" w:eastAsiaTheme="majorEastAsia" w:hAnsiTheme="majorEastAsia"/>
          <w:b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04A8E" w:rsidTr="00F04A8E">
        <w:tc>
          <w:tcPr>
            <w:tcW w:w="8494" w:type="dxa"/>
          </w:tcPr>
          <w:p w:rsidR="00F04A8E" w:rsidRPr="00F04A8E" w:rsidRDefault="00F04A8E" w:rsidP="00F04A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297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receive_message_wait_passing_night()</w:t>
            </w:r>
          </w:p>
        </w:tc>
      </w:tr>
      <w:tr w:rsidR="00F04A8E" w:rsidTr="00F04A8E">
        <w:tc>
          <w:tcPr>
            <w:tcW w:w="8494" w:type="dxa"/>
          </w:tcPr>
          <w:p w:rsidR="00F04A8E" w:rsidRDefault="00F04A8E" w:rsidP="00F04A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297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receive_message_wait_passing_night(){</w:t>
            </w:r>
          </w:p>
          <w:p w:rsidR="00F04A8E" w:rsidRDefault="00F04A8E" w:rsidP="00F04A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298         receive_print_message(mymtype);</w:t>
            </w:r>
          </w:p>
          <w:p w:rsidR="00F04A8E" w:rsidRDefault="00F04A8E" w:rsidP="00F04A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299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clear?</w:t>
            </w:r>
          </w:p>
          <w:p w:rsidR="00F04A8E" w:rsidRDefault="00F04A8E" w:rsidP="00F04A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300         print_your_data_read_user_data();</w:t>
            </w:r>
          </w:p>
          <w:p w:rsidR="00F04A8E" w:rsidRDefault="00F04A8E" w:rsidP="00F04A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301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(myjobnum == Mafia){</w:t>
            </w:r>
          </w:p>
          <w:p w:rsidR="00F04A8E" w:rsidRDefault="00F04A8E" w:rsidP="00F04A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302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(nopb_jobs[Mafia] ==1){</w:t>
            </w:r>
          </w:p>
          <w:p w:rsidR="00F04A8E" w:rsidRDefault="00F04A8E" w:rsidP="00F04A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303                 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마피아를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제외하고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죽일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상대의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num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04A8E" w:rsidRDefault="00F04A8E" w:rsidP="00F04A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304                         killnum = input_number_condition_check();</w:t>
            </w:r>
          </w:p>
          <w:p w:rsidR="00F04A8E" w:rsidRDefault="00F04A8E" w:rsidP="00F04A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305                         memset(mesg.mtext, 0,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(mesg.mtext));</w:t>
            </w:r>
          </w:p>
          <w:p w:rsidR="00F04A8E" w:rsidRDefault="00F04A8E" w:rsidP="00F04A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306                         sprintf(mesg.mtext,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killnum);</w:t>
            </w:r>
          </w:p>
          <w:p w:rsidR="00F04A8E" w:rsidRDefault="00F04A8E" w:rsidP="00F04A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307                         send_message(1, mesg.mtext);</w:t>
            </w:r>
          </w:p>
          <w:p w:rsidR="00F04A8E" w:rsidRDefault="00F04A8E" w:rsidP="00F04A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308                 }</w:t>
            </w:r>
          </w:p>
          <w:p w:rsidR="00F04A8E" w:rsidRDefault="00F04A8E" w:rsidP="00F04A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309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(nopb_jobs[Mafia] ==2){</w:t>
            </w:r>
          </w:p>
          <w:p w:rsidR="00F04A8E" w:rsidRDefault="00F04A8E" w:rsidP="00F04A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310     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(mafia_flag == 0){</w:t>
            </w:r>
          </w:p>
          <w:p w:rsidR="00F04A8E" w:rsidRDefault="00F04A8E" w:rsidP="00F04A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311                                 sleep(1);</w:t>
            </w:r>
          </w:p>
          <w:p w:rsidR="00F04A8E" w:rsidRDefault="00F04A8E" w:rsidP="00F04A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312                                 socket_client();</w:t>
            </w:r>
          </w:p>
          <w:p w:rsidR="00F04A8E" w:rsidRDefault="00F04A8E" w:rsidP="00F04A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313                         }</w:t>
            </w:r>
          </w:p>
          <w:p w:rsidR="00F04A8E" w:rsidRDefault="00F04A8E" w:rsidP="00F04A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314     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 mafia_flag ==1){</w:t>
            </w:r>
          </w:p>
          <w:p w:rsidR="00F04A8E" w:rsidRDefault="00F04A8E" w:rsidP="00F04A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315                                 socket_server();</w:t>
            </w:r>
          </w:p>
          <w:p w:rsidR="00F04A8E" w:rsidRDefault="00F04A8E" w:rsidP="00F04A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316                         }</w:t>
            </w:r>
          </w:p>
          <w:p w:rsidR="00F04A8E" w:rsidRDefault="00F04A8E" w:rsidP="00F04A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317                         send_message(1,s_message);</w:t>
            </w:r>
          </w:p>
          <w:p w:rsidR="00F04A8E" w:rsidRDefault="00F04A8E" w:rsidP="00F04A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318                 }</w:t>
            </w:r>
          </w:p>
          <w:p w:rsidR="00F04A8E" w:rsidRDefault="00F04A8E" w:rsidP="00F04A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319         }</w:t>
            </w:r>
          </w:p>
          <w:p w:rsidR="00F04A8E" w:rsidRDefault="00F04A8E" w:rsidP="00F04A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320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마피아만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죽일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상대를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사회자에게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알려준다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F04A8E" w:rsidRDefault="00F04A8E" w:rsidP="00F04A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321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여기서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이상일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소켓통신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해야할듯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F04A8E" w:rsidRDefault="00F04A8E" w:rsidP="00F04A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322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참여자는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낮이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기다린다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건</w:t>
            </w:r>
          </w:p>
          <w:p w:rsidR="00F04A8E" w:rsidRDefault="00F04A8E" w:rsidP="00F04A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323 </w:t>
            </w:r>
          </w:p>
          <w:p w:rsidR="00F04A8E" w:rsidRDefault="00F04A8E" w:rsidP="00F04A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324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(myjobnum ==Mafia){</w:t>
            </w:r>
          </w:p>
          <w:p w:rsidR="00F04A8E" w:rsidRDefault="00F04A8E" w:rsidP="00F04A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325                 receive_print_message(mymtype);</w:t>
            </w:r>
          </w:p>
          <w:p w:rsidR="00F04A8E" w:rsidRDefault="00F04A8E" w:rsidP="00F04A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326                 nopb_jobs[Mafia] =atoi(mesg.mtext);</w:t>
            </w:r>
          </w:p>
          <w:p w:rsidR="00F04A8E" w:rsidRDefault="00F04A8E" w:rsidP="00F04A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327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마피아는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추가적으로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메세지를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받는다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F04A8E" w:rsidRDefault="00F04A8E" w:rsidP="00F04A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328         }</w:t>
            </w:r>
          </w:p>
          <w:p w:rsidR="00F04A8E" w:rsidRDefault="00F04A8E" w:rsidP="00F04A8E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329 }</w:t>
            </w:r>
          </w:p>
        </w:tc>
      </w:tr>
      <w:tr w:rsidR="00F04A8E" w:rsidTr="00F04A8E">
        <w:tc>
          <w:tcPr>
            <w:tcW w:w="8494" w:type="dxa"/>
          </w:tcPr>
          <w:p w:rsidR="00F04A8E" w:rsidRDefault="00F04A8E" w:rsidP="00F04A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receive_message_wait_passing_night() :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자신의 직업이 마피아일 경우 소켓 통신으로 죽일 상대를 정하는 함수.</w:t>
            </w:r>
          </w:p>
          <w:p w:rsidR="00F04A8E" w:rsidRDefault="00E61E5C" w:rsidP="00F04A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98 :</w:t>
            </w:r>
          </w:p>
          <w:p w:rsidR="00E61E5C" w:rsidRDefault="00E61E5C" w:rsidP="00F04A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01 ~ 308 :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마피아가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명일 땐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input_number_condition_check()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에서 나온 값을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killnum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에 저장하고 서버에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killnum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을 보낸다.</w:t>
            </w:r>
          </w:p>
          <w:p w:rsidR="00E61E5C" w:rsidRDefault="00E61E5C" w:rsidP="00F04A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09 ~ 329 :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마피아가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명일 때는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mafia_flag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가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인 마피아는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socket_client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를 실행하고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인 마피아는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socket_server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함수를 실행하고 메시지를 보낸다.</w:t>
            </w:r>
          </w:p>
          <w:p w:rsidR="00E61E5C" w:rsidRPr="00F04A8E" w:rsidRDefault="00E61E5C" w:rsidP="00F04A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24 ~ 329 :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마피아는 추가로 서버에서 주는 마피아의 수를 받는데 이를 처리하는 코드</w:t>
            </w:r>
          </w:p>
        </w:tc>
      </w:tr>
    </w:tbl>
    <w:p w:rsidR="00F04A8E" w:rsidRDefault="00F04A8E" w:rsidP="00777F65">
      <w:pPr>
        <w:rPr>
          <w:rFonts w:asciiTheme="majorEastAsia" w:eastAsiaTheme="majorEastAsia" w:hAnsiTheme="majorEastAsia"/>
          <w:b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04A8E" w:rsidTr="00F04A8E">
        <w:tc>
          <w:tcPr>
            <w:tcW w:w="8494" w:type="dxa"/>
          </w:tcPr>
          <w:p w:rsidR="00F04A8E" w:rsidRPr="00F04A8E" w:rsidRDefault="00F04A8E" w:rsidP="00F04A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input_number_condition_check()</w:t>
            </w:r>
          </w:p>
        </w:tc>
      </w:tr>
      <w:tr w:rsidR="00F04A8E" w:rsidTr="00F04A8E">
        <w:tc>
          <w:tcPr>
            <w:tcW w:w="8494" w:type="dxa"/>
          </w:tcPr>
          <w:p w:rsidR="00F04A8E" w:rsidRDefault="00F04A8E" w:rsidP="00F04A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331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input_number_condition_check(){</w:t>
            </w:r>
          </w:p>
          <w:p w:rsidR="00F04A8E" w:rsidRDefault="00F04A8E" w:rsidP="00F04A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332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input [30];</w:t>
            </w:r>
          </w:p>
          <w:p w:rsidR="00F04A8E" w:rsidRDefault="00F04A8E" w:rsidP="00F04A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333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:rsidR="00F04A8E" w:rsidRDefault="00F04A8E" w:rsidP="00F04A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334         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04A8E" w:rsidRDefault="00F04A8E" w:rsidP="00F04A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335                 scanf(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input);</w:t>
            </w:r>
          </w:p>
          <w:p w:rsidR="00F04A8E" w:rsidRDefault="00F04A8E" w:rsidP="00F04A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336 </w:t>
            </w:r>
          </w:p>
          <w:p w:rsidR="00F04A8E" w:rsidRDefault="00F04A8E" w:rsidP="00F04A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337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(strlen(input) !=1){</w:t>
            </w:r>
          </w:p>
          <w:p w:rsidR="00F04A8E" w:rsidRDefault="00F04A8E" w:rsidP="00F04A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338                 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조건에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맞지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않습니다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다시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04A8E" w:rsidRDefault="00F04A8E" w:rsidP="00F04A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339     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04A8E" w:rsidRDefault="00F04A8E" w:rsidP="00F04A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340                 }</w:t>
            </w:r>
          </w:p>
          <w:p w:rsidR="00F04A8E" w:rsidRDefault="00F04A8E" w:rsidP="00F04A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341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(strcmp(input,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"0"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)==0)</w:t>
            </w:r>
          </w:p>
          <w:p w:rsidR="00F04A8E" w:rsidRDefault="00F04A8E" w:rsidP="00F04A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342                 {</w:t>
            </w:r>
          </w:p>
          <w:p w:rsidR="00F04A8E" w:rsidRDefault="00F04A8E" w:rsidP="00F04A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343     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//printf("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성공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\n");</w:t>
            </w:r>
          </w:p>
          <w:p w:rsidR="00F04A8E" w:rsidRDefault="00F04A8E" w:rsidP="00F04A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344     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F04A8E" w:rsidRDefault="00F04A8E" w:rsidP="00F04A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345                 }</w:t>
            </w:r>
          </w:p>
          <w:p w:rsidR="00F04A8E" w:rsidRDefault="00F04A8E" w:rsidP="00F04A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346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(atoi(input) &gt; 0 &amp;&amp; atoi(input) &lt;= 9)</w:t>
            </w:r>
          </w:p>
          <w:p w:rsidR="00F04A8E" w:rsidRDefault="00F04A8E" w:rsidP="00F04A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347                 {</w:t>
            </w:r>
          </w:p>
          <w:p w:rsidR="00F04A8E" w:rsidRDefault="00F04A8E" w:rsidP="00F04A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348     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 = atoi(input);</w:t>
            </w:r>
          </w:p>
          <w:p w:rsidR="00F04A8E" w:rsidRDefault="00F04A8E" w:rsidP="00F04A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349     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//printf("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성공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\n");</w:t>
            </w:r>
          </w:p>
          <w:p w:rsidR="00F04A8E" w:rsidRDefault="00F04A8E" w:rsidP="00F04A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350     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:rsidR="00F04A8E" w:rsidRDefault="00F04A8E" w:rsidP="00F04A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351                 }</w:t>
            </w:r>
          </w:p>
          <w:p w:rsidR="00F04A8E" w:rsidRDefault="00F04A8E" w:rsidP="00F04A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352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F04A8E" w:rsidRDefault="00F04A8E" w:rsidP="00F04A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353                 {</w:t>
            </w:r>
          </w:p>
          <w:p w:rsidR="00F04A8E" w:rsidRDefault="00F04A8E" w:rsidP="00F04A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354                 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조건에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맞지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않습니다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다시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04A8E" w:rsidRDefault="00F04A8E" w:rsidP="00F04A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355     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04A8E" w:rsidRDefault="00F04A8E" w:rsidP="00F04A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356                 }</w:t>
            </w:r>
          </w:p>
          <w:p w:rsidR="00F04A8E" w:rsidRDefault="00F04A8E" w:rsidP="00F04A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357         }</w:t>
            </w:r>
          </w:p>
          <w:p w:rsidR="00F04A8E" w:rsidRDefault="00F04A8E" w:rsidP="00F04A8E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358 }</w:t>
            </w:r>
          </w:p>
        </w:tc>
      </w:tr>
      <w:tr w:rsidR="00F04A8E" w:rsidTr="00F04A8E">
        <w:tc>
          <w:tcPr>
            <w:tcW w:w="8494" w:type="dxa"/>
          </w:tcPr>
          <w:p w:rsidR="00E61E5C" w:rsidRPr="00F04A8E" w:rsidRDefault="00F04A8E" w:rsidP="00F04A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input_number_condition_check()</w:t>
            </w:r>
            <w:r w:rsidR="00E61E5C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 w:rsidR="00E61E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 w:rsidR="00E61E5C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번호 입력 조건 함수 </w:t>
            </w:r>
            <w:r w:rsidR="00E61E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0~9 </w:t>
            </w:r>
            <w:r w:rsidR="00E61E5C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이외의 값이 나오면 다시 입력하라고 처리.</w:t>
            </w:r>
            <w:r w:rsidR="00E61E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Atoi </w:t>
            </w:r>
            <w:r w:rsidR="00E61E5C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함수는 정수 반환 실패시 </w:t>
            </w:r>
            <w:r w:rsidR="00E61E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</w:t>
            </w:r>
            <w:r w:rsidR="00E61E5C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을 반환하므로 </w:t>
            </w:r>
            <w:r w:rsidR="00E61E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341</w:t>
            </w:r>
            <w:r w:rsidR="000543A8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번째 줄</w:t>
            </w:r>
            <w:r w:rsidR="00E61E5C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에 있는 조건처럼 </w:t>
            </w:r>
            <w:r w:rsidR="00E61E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</w:t>
            </w:r>
            <w:r w:rsidR="00E61E5C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을 따로 처리해야한다.</w:t>
            </w:r>
          </w:p>
        </w:tc>
      </w:tr>
    </w:tbl>
    <w:p w:rsidR="00F04A8E" w:rsidRDefault="00F04A8E" w:rsidP="00777F65">
      <w:pPr>
        <w:rPr>
          <w:rFonts w:asciiTheme="majorEastAsia" w:eastAsiaTheme="majorEastAsia" w:hAnsiTheme="majorEastAsia"/>
          <w:b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43A8" w:rsidTr="000543A8">
        <w:tc>
          <w:tcPr>
            <w:tcW w:w="8494" w:type="dxa"/>
          </w:tcPr>
          <w:p w:rsidR="000543A8" w:rsidRDefault="000543A8" w:rsidP="00777F65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day_discussion()</w:t>
            </w:r>
          </w:p>
        </w:tc>
      </w:tr>
      <w:tr w:rsidR="000543A8" w:rsidTr="000543A8">
        <w:tc>
          <w:tcPr>
            <w:tcW w:w="8494" w:type="dxa"/>
          </w:tcPr>
          <w:p w:rsidR="000543A8" w:rsidRDefault="000543A8" w:rsidP="000543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543A8" w:rsidRDefault="000543A8" w:rsidP="000543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360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day_discussion(){</w:t>
            </w:r>
          </w:p>
          <w:p w:rsidR="000543A8" w:rsidRDefault="000543A8" w:rsidP="000543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361         key_t sh_key = ftok(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"shmfile"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1);</w:t>
            </w:r>
          </w:p>
          <w:p w:rsidR="000543A8" w:rsidRDefault="000543A8" w:rsidP="000543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362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shmid = shmget(key, MEMORY_SIZE, 0);</w:t>
            </w:r>
          </w:p>
          <w:p w:rsidR="000543A8" w:rsidRDefault="000543A8" w:rsidP="000543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363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shamddr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*)shmat(shmid,(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*)NULL, 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shared memory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:rsidR="000543A8" w:rsidRDefault="000543A8" w:rsidP="000543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364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(1)</w:t>
            </w:r>
          </w:p>
          <w:p w:rsidR="000543A8" w:rsidRDefault="000543A8" w:rsidP="000543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365         {</w:t>
            </w:r>
          </w:p>
          <w:p w:rsidR="000543A8" w:rsidRDefault="000543A8" w:rsidP="000543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366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(discuss_end_flag ==1){</w:t>
            </w:r>
          </w:p>
          <w:p w:rsidR="000543A8" w:rsidRDefault="000543A8" w:rsidP="000543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367                 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토론이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종료되었습니다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543A8" w:rsidRDefault="000543A8" w:rsidP="000543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368                 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잠시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기다려주세요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543A8" w:rsidRDefault="000543A8" w:rsidP="000543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369                         discuss_end_flag = 0;</w:t>
            </w:r>
          </w:p>
          <w:p w:rsidR="000543A8" w:rsidRDefault="000543A8" w:rsidP="000543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370     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543A8" w:rsidRDefault="000543A8" w:rsidP="000543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371                 }</w:t>
            </w:r>
          </w:p>
          <w:p w:rsidR="000543A8" w:rsidRDefault="000543A8" w:rsidP="000543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372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a;</w:t>
            </w:r>
          </w:p>
          <w:p w:rsidR="000543A8" w:rsidRDefault="000543A8" w:rsidP="000543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373     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어떤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행동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할래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?\n"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543A8" w:rsidRDefault="000543A8" w:rsidP="000543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374     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"1 :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메세지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날리기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543A8" w:rsidRDefault="000543A8" w:rsidP="000543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375     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"2 :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메세지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보기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543A8" w:rsidRDefault="000543A8" w:rsidP="000543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376 </w:t>
            </w:r>
          </w:p>
          <w:p w:rsidR="000543A8" w:rsidRDefault="000543A8" w:rsidP="000543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377                         scanf(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&amp;a);</w:t>
            </w:r>
          </w:p>
          <w:p w:rsidR="000543A8" w:rsidRDefault="000543A8" w:rsidP="000543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378                         getchar();</w:t>
            </w:r>
          </w:p>
          <w:p w:rsidR="000543A8" w:rsidRDefault="000543A8" w:rsidP="000543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379 </w:t>
            </w:r>
          </w:p>
          <w:p w:rsidR="000543A8" w:rsidRDefault="000543A8" w:rsidP="000543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380     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(a==1)</w:t>
            </w:r>
          </w:p>
          <w:p w:rsidR="000543A8" w:rsidRDefault="000543A8" w:rsidP="000543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381                         {</w:t>
            </w:r>
          </w:p>
          <w:p w:rsidR="000543A8" w:rsidRDefault="000543A8" w:rsidP="000543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382 </w:t>
            </w:r>
          </w:p>
          <w:p w:rsidR="000543A8" w:rsidRDefault="000543A8" w:rsidP="000543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383             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str1[1000] = {0,};</w:t>
            </w:r>
          </w:p>
          <w:p w:rsidR="000543A8" w:rsidRDefault="000543A8" w:rsidP="000543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384                         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메세지를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543A8" w:rsidRDefault="000543A8" w:rsidP="000543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385             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//scanf("%s", str1);</w:t>
            </w:r>
          </w:p>
          <w:p w:rsidR="000543A8" w:rsidRDefault="000543A8" w:rsidP="000543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386                                 fgets(str1,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(str1), stdin);</w:t>
            </w:r>
          </w:p>
          <w:p w:rsidR="000543A8" w:rsidRDefault="000543A8" w:rsidP="000543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387             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////fgets(buf, sizeof(buf), stdin);</w:t>
            </w:r>
          </w:p>
          <w:p w:rsidR="000543A8" w:rsidRDefault="000543A8" w:rsidP="000543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388 </w:t>
            </w:r>
          </w:p>
          <w:p w:rsidR="000543A8" w:rsidRDefault="000543A8" w:rsidP="000543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389                                 strcat(shamddr, my_nickname);</w:t>
            </w:r>
          </w:p>
          <w:p w:rsidR="000543A8" w:rsidRDefault="000543A8" w:rsidP="000543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390                                 shamddr[strlen(shamddr)]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':'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543A8" w:rsidRDefault="000543A8" w:rsidP="000543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391                                 strcat(shamddr, str1);</w:t>
            </w:r>
          </w:p>
          <w:p w:rsidR="000543A8" w:rsidRDefault="000543A8" w:rsidP="000543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392                                 shamddr[strlen(shamddr)]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543A8" w:rsidRDefault="000543A8" w:rsidP="000543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393     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     shmdt((char *)shmaddr); // shared memory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해제</w:t>
            </w:r>
          </w:p>
          <w:p w:rsidR="000543A8" w:rsidRDefault="000543A8" w:rsidP="000543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394                         }</w:t>
            </w:r>
          </w:p>
          <w:p w:rsidR="000543A8" w:rsidRDefault="000543A8" w:rsidP="000543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395     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(a==2)</w:t>
            </w:r>
          </w:p>
          <w:p w:rsidR="000543A8" w:rsidRDefault="000543A8" w:rsidP="000543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396                         {</w:t>
            </w:r>
          </w:p>
          <w:p w:rsidR="000543A8" w:rsidRDefault="000543A8" w:rsidP="000543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397                         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"===================================\n"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543A8" w:rsidRDefault="000543A8" w:rsidP="000543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398                         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shamddr);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shared memory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내용을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0543A8" w:rsidRDefault="000543A8" w:rsidP="000543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399                         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"===================================\n"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543A8" w:rsidRDefault="000543A8" w:rsidP="000543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400 </w:t>
            </w:r>
          </w:p>
          <w:p w:rsidR="000543A8" w:rsidRDefault="000543A8" w:rsidP="000543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401                         }</w:t>
            </w:r>
          </w:p>
          <w:p w:rsidR="000543A8" w:rsidRDefault="000543A8" w:rsidP="000543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402          }</w:t>
            </w:r>
          </w:p>
          <w:p w:rsidR="000543A8" w:rsidRDefault="000543A8" w:rsidP="000543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403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공유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메모리를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이요함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0543A8" w:rsidRDefault="000543A8" w:rsidP="000543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404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메세지를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0543A8" w:rsidRDefault="000543A8" w:rsidP="000543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405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까지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메세지를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보여줌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0543A8" w:rsidRDefault="000543A8" w:rsidP="000543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406 </w:t>
            </w:r>
          </w:p>
          <w:p w:rsidR="000543A8" w:rsidRDefault="000543A8" w:rsidP="000543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407 </w:t>
            </w:r>
          </w:p>
          <w:p w:rsidR="000543A8" w:rsidRDefault="000543A8" w:rsidP="000543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408          shmdt(shamddr);</w:t>
            </w:r>
          </w:p>
          <w:p w:rsidR="000543A8" w:rsidRDefault="000543A8" w:rsidP="000543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409 </w:t>
            </w:r>
          </w:p>
          <w:p w:rsidR="000543A8" w:rsidRDefault="000543A8" w:rsidP="000543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410          send_message(1,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"I'm done\n"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543A8" w:rsidRDefault="000543A8" w:rsidP="000543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411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정해진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끝났을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끝났다는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메세지를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0543A8" w:rsidRDefault="000543A8" w:rsidP="000543A8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412 }</w:t>
            </w:r>
          </w:p>
        </w:tc>
      </w:tr>
      <w:tr w:rsidR="000543A8" w:rsidTr="000543A8">
        <w:tc>
          <w:tcPr>
            <w:tcW w:w="8494" w:type="dxa"/>
          </w:tcPr>
          <w:p w:rsidR="000543A8" w:rsidRDefault="000543A8" w:rsidP="00777F65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day_discussion() :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낮이 되었을 때 플레이어 끼리 공유 메모리를 통해 소통하게 만드는 함수</w:t>
            </w:r>
          </w:p>
          <w:p w:rsidR="000543A8" w:rsidRDefault="000543A8" w:rsidP="00777F65">
            <w:pPr>
              <w:rPr>
                <w:rFonts w:asciiTheme="majorEastAsia" w:eastAsiaTheme="majorEastAsia" w:hAnsiTheme="majorEastAsia"/>
                <w:b/>
              </w:rPr>
            </w:pPr>
          </w:p>
          <w:p w:rsidR="000543A8" w:rsidRDefault="000543A8" w:rsidP="00777F6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  <w:r>
              <w:rPr>
                <w:rFonts w:asciiTheme="majorEastAsia" w:eastAsiaTheme="majorEastAsia" w:hAnsiTheme="majorEastAsia"/>
              </w:rPr>
              <w:t xml:space="preserve">61 ~ 363 : </w:t>
            </w:r>
            <w:r>
              <w:rPr>
                <w:rFonts w:asciiTheme="majorEastAsia" w:eastAsiaTheme="majorEastAsia" w:hAnsiTheme="majorEastAsia" w:hint="eastAsia"/>
              </w:rPr>
              <w:t>서버에 만들어져 있던 공유 메모리 연결</w:t>
            </w:r>
          </w:p>
          <w:p w:rsidR="000543A8" w:rsidRDefault="000543A8" w:rsidP="00777F6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  <w:r>
              <w:rPr>
                <w:rFonts w:asciiTheme="majorEastAsia" w:eastAsiaTheme="majorEastAsia" w:hAnsiTheme="majorEastAsia"/>
              </w:rPr>
              <w:t xml:space="preserve">65 ~ 369 : </w:t>
            </w:r>
            <w:r>
              <w:rPr>
                <w:rFonts w:asciiTheme="majorEastAsia" w:eastAsiaTheme="majorEastAsia" w:hAnsiTheme="majorEastAsia" w:hint="eastAsia"/>
              </w:rPr>
              <w:t xml:space="preserve">토론이 종료되면 </w:t>
            </w:r>
            <w:r>
              <w:rPr>
                <w:rFonts w:asciiTheme="majorEastAsia" w:eastAsiaTheme="majorEastAsia" w:hAnsiTheme="majorEastAsia"/>
              </w:rPr>
              <w:t>discuss_end_flag</w:t>
            </w:r>
            <w:r>
              <w:rPr>
                <w:rFonts w:asciiTheme="majorEastAsia" w:eastAsiaTheme="majorEastAsia" w:hAnsiTheme="majorEastAsia" w:hint="eastAsia"/>
              </w:rPr>
              <w:t xml:space="preserve">가 </w:t>
            </w:r>
            <w:r>
              <w:rPr>
                <w:rFonts w:asciiTheme="majorEastAsia" w:eastAsiaTheme="majorEastAsia" w:hAnsiTheme="majorEastAsia"/>
              </w:rPr>
              <w:t>0</w:t>
            </w:r>
            <w:r>
              <w:rPr>
                <w:rFonts w:asciiTheme="majorEastAsia" w:eastAsiaTheme="majorEastAsia" w:hAnsiTheme="majorEastAsia" w:hint="eastAsia"/>
              </w:rPr>
              <w:t>이 되면서 반복문을 빠져나감</w:t>
            </w:r>
          </w:p>
          <w:p w:rsidR="000543A8" w:rsidRDefault="000543A8" w:rsidP="00777F6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373 ~ 379 : </w:t>
            </w:r>
            <w:r>
              <w:rPr>
                <w:rFonts w:asciiTheme="majorEastAsia" w:eastAsiaTheme="majorEastAsia" w:hAnsiTheme="majorEastAsia" w:hint="eastAsia"/>
              </w:rPr>
              <w:t>1을 입력하면 메시지를 입력,</w:t>
            </w:r>
            <w:r>
              <w:rPr>
                <w:rFonts w:asciiTheme="majorEastAsia" w:eastAsiaTheme="majorEastAsia" w:hAnsiTheme="majorEastAsia"/>
              </w:rPr>
              <w:t xml:space="preserve"> 2</w:t>
            </w:r>
            <w:r>
              <w:rPr>
                <w:rFonts w:asciiTheme="majorEastAsia" w:eastAsiaTheme="majorEastAsia" w:hAnsiTheme="majorEastAsia" w:hint="eastAsia"/>
              </w:rPr>
              <w:t>를 입력하면 메시지를 볼 수 있다.</w:t>
            </w:r>
          </w:p>
          <w:p w:rsidR="000543A8" w:rsidRDefault="000543A8" w:rsidP="00777F6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  <w:r>
              <w:rPr>
                <w:rFonts w:asciiTheme="majorEastAsia" w:eastAsiaTheme="majorEastAsia" w:hAnsiTheme="majorEastAsia"/>
              </w:rPr>
              <w:t xml:space="preserve">80 ~ 392 : </w:t>
            </w:r>
            <w:r>
              <w:rPr>
                <w:rFonts w:asciiTheme="majorEastAsia" w:eastAsiaTheme="majorEastAsia" w:hAnsiTheme="majorEastAsia" w:hint="eastAsia"/>
              </w:rPr>
              <w:t>메시지를 입력받고 공유된 메모리에 입력받은 문자열을 넣는다.</w:t>
            </w:r>
          </w:p>
          <w:p w:rsidR="000543A8" w:rsidRDefault="000543A8" w:rsidP="00777F6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  <w:r>
              <w:rPr>
                <w:rFonts w:asciiTheme="majorEastAsia" w:eastAsiaTheme="majorEastAsia" w:hAnsiTheme="majorEastAsia"/>
              </w:rPr>
              <w:t xml:space="preserve">95 ~ 402 : </w:t>
            </w:r>
            <w:r>
              <w:rPr>
                <w:rFonts w:asciiTheme="majorEastAsia" w:eastAsiaTheme="majorEastAsia" w:hAnsiTheme="majorEastAsia" w:hint="eastAsia"/>
              </w:rPr>
              <w:t>공유 메모리에 들어있는 내용을 출력</w:t>
            </w:r>
          </w:p>
          <w:p w:rsidR="000543A8" w:rsidRPr="000543A8" w:rsidRDefault="000543A8" w:rsidP="00777F6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  <w:r>
              <w:rPr>
                <w:rFonts w:asciiTheme="majorEastAsia" w:eastAsiaTheme="majorEastAsia" w:hAnsiTheme="majorEastAsia"/>
              </w:rPr>
              <w:t xml:space="preserve">08, 410 : </w:t>
            </w:r>
            <w:r>
              <w:rPr>
                <w:rFonts w:asciiTheme="majorEastAsia" w:eastAsiaTheme="majorEastAsia" w:hAnsiTheme="majorEastAsia" w:hint="eastAsia"/>
              </w:rPr>
              <w:t>토론 시간이 끝나면 공유 메모리를 해제하고 서버에게 끝났다는 메시지를 보낸다.</w:t>
            </w:r>
          </w:p>
        </w:tc>
      </w:tr>
    </w:tbl>
    <w:p w:rsidR="000543A8" w:rsidRDefault="000543A8" w:rsidP="00777F65">
      <w:pPr>
        <w:rPr>
          <w:rFonts w:asciiTheme="majorEastAsia" w:eastAsiaTheme="majorEastAsia" w:hAnsiTheme="majorEastAsia"/>
          <w:b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43A8" w:rsidTr="000543A8">
        <w:tc>
          <w:tcPr>
            <w:tcW w:w="8494" w:type="dxa"/>
          </w:tcPr>
          <w:p w:rsidR="000543A8" w:rsidRPr="000543A8" w:rsidRDefault="000543A8" w:rsidP="000543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receive_message_day_discussion()</w:t>
            </w:r>
          </w:p>
        </w:tc>
      </w:tr>
      <w:tr w:rsidR="000543A8" w:rsidTr="000543A8">
        <w:tc>
          <w:tcPr>
            <w:tcW w:w="8494" w:type="dxa"/>
          </w:tcPr>
          <w:p w:rsidR="000543A8" w:rsidRDefault="000543A8" w:rsidP="000543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414 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receive_message_day_discussion(){</w:t>
            </w:r>
          </w:p>
          <w:p w:rsidR="000543A8" w:rsidRDefault="000543A8" w:rsidP="000543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415         receive_print_message(mymtype);</w:t>
            </w:r>
          </w:p>
          <w:p w:rsidR="000543A8" w:rsidRDefault="000543A8" w:rsidP="000543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416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clear?</w:t>
            </w:r>
          </w:p>
          <w:p w:rsidR="000543A8" w:rsidRDefault="000543A8" w:rsidP="000543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417         print_your_data_read_user_data();</w:t>
            </w:r>
          </w:p>
          <w:p w:rsidR="000543A8" w:rsidRDefault="000543A8" w:rsidP="000543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418         day_discussion();</w:t>
            </w:r>
          </w:p>
          <w:p w:rsidR="000543A8" w:rsidRDefault="000543A8" w:rsidP="000543A8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419 }</w:t>
            </w:r>
          </w:p>
        </w:tc>
      </w:tr>
      <w:tr w:rsidR="000543A8" w:rsidTr="000543A8">
        <w:tc>
          <w:tcPr>
            <w:tcW w:w="8494" w:type="dxa"/>
          </w:tcPr>
          <w:p w:rsidR="000543A8" w:rsidRPr="000543A8" w:rsidRDefault="000543A8" w:rsidP="000543A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receive_message_day_discussion() : </w:t>
            </w:r>
            <w:r w:rsidR="00F723BF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위에서 설명한 </w:t>
            </w:r>
            <w:r w:rsidR="00F723BF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</w:t>
            </w:r>
            <w:r w:rsidR="00F723BF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개의 함수를 하나의 모듈로 만듬</w:t>
            </w:r>
          </w:p>
        </w:tc>
      </w:tr>
    </w:tbl>
    <w:p w:rsidR="000543A8" w:rsidRDefault="000543A8" w:rsidP="00777F65">
      <w:pPr>
        <w:rPr>
          <w:rFonts w:asciiTheme="majorEastAsia" w:eastAsiaTheme="majorEastAsia" w:hAnsiTheme="majorEastAsia"/>
          <w:b/>
        </w:rPr>
      </w:pPr>
    </w:p>
    <w:p w:rsidR="00F723BF" w:rsidRDefault="00F723BF" w:rsidP="00777F65">
      <w:pPr>
        <w:rPr>
          <w:rFonts w:asciiTheme="majorEastAsia" w:eastAsiaTheme="majorEastAsia" w:hAnsiTheme="majorEastAsia"/>
          <w:b/>
        </w:rPr>
      </w:pPr>
    </w:p>
    <w:p w:rsidR="00F723BF" w:rsidRDefault="00F723BF" w:rsidP="00777F65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/>
          <w:b/>
        </w:rPr>
        <w:t>‘</w:t>
      </w:r>
    </w:p>
    <w:p w:rsidR="00F723BF" w:rsidRDefault="00F723BF" w:rsidP="00777F65">
      <w:pPr>
        <w:rPr>
          <w:rFonts w:asciiTheme="majorEastAsia" w:eastAsiaTheme="majorEastAsia" w:hAnsiTheme="majorEastAsia"/>
          <w:b/>
        </w:rPr>
      </w:pPr>
    </w:p>
    <w:p w:rsidR="00F723BF" w:rsidRDefault="00F723BF" w:rsidP="00777F65">
      <w:pPr>
        <w:rPr>
          <w:rFonts w:asciiTheme="majorEastAsia" w:eastAsiaTheme="majorEastAsia" w:hAnsiTheme="majorEastAsia"/>
          <w:b/>
        </w:rPr>
      </w:pPr>
    </w:p>
    <w:p w:rsidR="00F723BF" w:rsidRDefault="00F723BF" w:rsidP="00777F65">
      <w:pPr>
        <w:rPr>
          <w:rFonts w:asciiTheme="majorEastAsia" w:eastAsiaTheme="majorEastAsia" w:hAnsiTheme="majorEastAsia"/>
          <w:b/>
        </w:rPr>
      </w:pPr>
    </w:p>
    <w:p w:rsidR="00F723BF" w:rsidRDefault="00F723BF" w:rsidP="00777F65">
      <w:pPr>
        <w:rPr>
          <w:rFonts w:asciiTheme="majorEastAsia" w:eastAsiaTheme="majorEastAsia" w:hAnsiTheme="majorEastAsia"/>
          <w:b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723BF" w:rsidTr="00F723BF">
        <w:tc>
          <w:tcPr>
            <w:tcW w:w="8494" w:type="dxa"/>
          </w:tcPr>
          <w:p w:rsidR="00F723BF" w:rsidRP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end_handler(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signo)</w:t>
            </w:r>
          </w:p>
        </w:tc>
      </w:tr>
      <w:tr w:rsidR="00F723BF" w:rsidTr="00F723BF">
        <w:tc>
          <w:tcPr>
            <w:tcW w:w="8494" w:type="dxa"/>
          </w:tcPr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421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end_handler(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signo){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422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(signo == SIGUSR2){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423         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시민은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승리하였습니다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!\n"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424         }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425 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426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(signo == SIGUSR1){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427         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마피아가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승리하였습니다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!\n"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428         }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429 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430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(signo == SIGQUIT){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431         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당신은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죽임을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당했습니다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432         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"---GameOver..---\n"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433 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434         }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435 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436 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437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(signo == SIGALRM){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438                 discuss_end_flag = 1;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439         }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440 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441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(signo ==SIGUSR1 || signo == SIGUSR2){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442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((rfp = fopen(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"user_data.txt"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 == NULL) {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443                 perror(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"fopen: user_data.txt"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444                 exit(1);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445         }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446 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447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((n = fread(buf,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1024, rfp)) &gt; 0) {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448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//fwrite(buf, sizeof(char), n, 1);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449         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buf);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450             }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451             fclose(rfp);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452     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453         }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454 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455 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456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(signo == SIGUSR1 &amp;&amp; signo ==SIGUSR2 &amp;&amp; signo ==SIGQUIT){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457           close(ns);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458       close(sd);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459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종료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소켓을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닫아주자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460         }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461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결과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공개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462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(signo != SIGALRM){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463         exit(1);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464         }</w:t>
            </w:r>
          </w:p>
          <w:p w:rsidR="00F723BF" w:rsidRDefault="00F723BF" w:rsidP="00F723BF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465 }</w:t>
            </w:r>
          </w:p>
        </w:tc>
      </w:tr>
      <w:tr w:rsidR="00F723BF" w:rsidRPr="00F723BF" w:rsidTr="00F723BF">
        <w:tc>
          <w:tcPr>
            <w:tcW w:w="8494" w:type="dxa"/>
          </w:tcPr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end_handler(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signo) :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각각의 시그널을 처리하는 핸들러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4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22 ~ 424 :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시민의 승리 시그널을 처리하는 핸들러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4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26 ~ 428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마피아의 승리 시그널을 처리하는 핸들러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4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30 ~ 433 :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플레이어가 죽임을 당했을 때의 시그널을 처리하는 핸들러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4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37 ~ 439 :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토론 시간이 끝나면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discuss_end_flag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를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로 처리하는 핸들러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4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41 ~ 453 :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시민 또는 마피아 승리 시 사람들의 직업,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닉네임 등 프로필이 저장되어 있는 파일을 읽기 모드로 열고 출력 해주는 핸들러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4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56 ~ 458 :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게임이 끝날 때 소켓을 닫아줌</w:t>
            </w:r>
          </w:p>
          <w:p w:rsidR="00F723BF" w:rsidRP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4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62 ~ 464 :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IGALRM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이 아닌 시그널이 오면 프로그램 종료</w:t>
            </w:r>
          </w:p>
        </w:tc>
      </w:tr>
    </w:tbl>
    <w:p w:rsidR="00F723BF" w:rsidRDefault="00F723BF" w:rsidP="00777F65">
      <w:pPr>
        <w:rPr>
          <w:rFonts w:asciiTheme="majorEastAsia" w:eastAsiaTheme="majorEastAsia" w:hAnsiTheme="majorEastAsia"/>
          <w:b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723BF" w:rsidTr="00F723BF">
        <w:tc>
          <w:tcPr>
            <w:tcW w:w="8494" w:type="dxa"/>
          </w:tcPr>
          <w:p w:rsidR="00F723BF" w:rsidRP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receive_message_vote_someone(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F723BF" w:rsidTr="00F723BF">
        <w:tc>
          <w:tcPr>
            <w:tcW w:w="8494" w:type="dxa"/>
          </w:tcPr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467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receive_message_vote_someone(){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468         receive_print_message(mymtype);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469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clear?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470         print_your_data_read_user_data();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471 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472 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특정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유저의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번호를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지목해주세요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473         memset(mesg.mtext, 0,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(mesg.mtext));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474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selectnum = input_number_condition_check();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475         sprintf(mesg.mtext,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selectnum);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476         send_message(1, mesg.mtext);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477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특정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유저의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그대로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사회자에게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F723BF" w:rsidRDefault="00F723BF" w:rsidP="00F723BF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478 }</w:t>
            </w:r>
          </w:p>
        </w:tc>
      </w:tr>
      <w:tr w:rsidR="00F723BF" w:rsidTr="00F723BF">
        <w:tc>
          <w:tcPr>
            <w:tcW w:w="8494" w:type="dxa"/>
          </w:tcPr>
          <w:p w:rsidR="00F723BF" w:rsidRP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receive_message_vote_someone() :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서버에서 메시지가 오기를 기다리다가 특정 유저의 번호를 지목해 서버에게 전달하는 함수</w:t>
            </w:r>
          </w:p>
        </w:tc>
      </w:tr>
    </w:tbl>
    <w:p w:rsidR="00F723BF" w:rsidRPr="000543A8" w:rsidRDefault="00F723BF" w:rsidP="00777F65">
      <w:pPr>
        <w:rPr>
          <w:rFonts w:asciiTheme="majorEastAsia" w:eastAsiaTheme="majorEastAsia" w:hAnsiTheme="majorEastAsia"/>
          <w:b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723BF" w:rsidTr="00F723BF">
        <w:tc>
          <w:tcPr>
            <w:tcW w:w="8494" w:type="dxa"/>
          </w:tcPr>
          <w:p w:rsidR="00F723BF" w:rsidRPr="00F723BF" w:rsidRDefault="00F723BF" w:rsidP="00777F65">
            <w:pPr>
              <w:rPr>
                <w:rFonts w:asciiTheme="majorEastAsia" w:eastAsiaTheme="majorEastAsia" w:hAnsiTheme="majorEastAsia"/>
              </w:rPr>
            </w:pPr>
            <w:r w:rsidRPr="00F723BF">
              <w:rPr>
                <w:rFonts w:asciiTheme="majorEastAsia" w:eastAsiaTheme="majorEastAsia" w:hAnsiTheme="majorEastAsia"/>
              </w:rPr>
              <w:lastRenderedPageBreak/>
              <w:t>Main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함수</w:t>
            </w:r>
          </w:p>
        </w:tc>
      </w:tr>
      <w:tr w:rsidR="00F723BF" w:rsidTr="00F723BF">
        <w:tc>
          <w:tcPr>
            <w:tcW w:w="8494" w:type="dxa"/>
          </w:tcPr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480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481 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482 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483         act.sa_flags = 0;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아무것도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설정안한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것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484     act.sa_handler = end_handler;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핸들러로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것을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지정한것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485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(sigaction(SIGUSR2, &amp;act,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sigaction *)NULL) &lt; 0) {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486         perror(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"sigaction"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487         exit(1);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488     }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489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(sigaction(SIGUSR1, &amp;act,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sigaction *)NULL) &lt; 0) {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490         perror(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"sigaction"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491         exit(1);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492     }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493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(sigaction(SIGQUIT, &amp;act,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sigaction *)NULL) &lt; 0) {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494         perror(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"sigaction"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495         exit(1);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496     }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497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(sigaction(SIGALRM, &amp;act,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sigaction *)NULL) &lt; 0) {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498         perror(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"sigaction"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499         exit(1);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500     }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501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//signal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502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//client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프로그램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503 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504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     1.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초기설정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505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1-1.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자신의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닉네임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정하기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닉네임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보내고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직업정보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506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1-2.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메시지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기다리고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유저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확인하기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507 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508         make_mynickname();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509         send_nickname_receive_jobnum();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510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1-1.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자신의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닉네임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정하기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닉네임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보내고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직업정보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511 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512 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513         wait_message_read_user_data();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514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1-2.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메시지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기다리고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유저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확인하기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515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(1){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516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517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2.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메세지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밤이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지나길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기다리기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518                 receive_message_wait_passing_night();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519 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520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낮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521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3.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메세지를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낮에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토론하기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522                 receive_message_day_discussion();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523 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524 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525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//4.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투표하고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투표결과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526                 receive_message_vote_someone();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527                 receive_print_message(mymtype);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528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(myjobnum ==Mafia){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529                         receive_print_message(mymtype);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530                         nopb_jobs[Mafia] =atoi(mesg.mtext);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531     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마피아는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추가적으로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메세지를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받는다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532                 }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533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투표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결과를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534 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535         }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536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//5. 2-4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반복하기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537 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538 </w:t>
            </w:r>
          </w:p>
          <w:p w:rsidR="00F723BF" w:rsidRDefault="00F723BF" w:rsidP="00F723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539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F723BF" w:rsidRDefault="00F723BF" w:rsidP="00F723BF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540 }</w:t>
            </w:r>
          </w:p>
        </w:tc>
      </w:tr>
      <w:tr w:rsidR="00F723BF" w:rsidTr="00F723BF">
        <w:tc>
          <w:tcPr>
            <w:tcW w:w="8494" w:type="dxa"/>
          </w:tcPr>
          <w:p w:rsidR="00F723BF" w:rsidRDefault="00F723BF" w:rsidP="00777F65">
            <w:pPr>
              <w:rPr>
                <w:rFonts w:asciiTheme="majorEastAsia" w:eastAsiaTheme="majorEastAsia" w:hAnsiTheme="majorEastAsia"/>
                <w:b/>
              </w:rPr>
            </w:pPr>
          </w:p>
        </w:tc>
      </w:tr>
    </w:tbl>
    <w:p w:rsidR="00F723BF" w:rsidRDefault="00F723BF" w:rsidP="00777F65">
      <w:pPr>
        <w:rPr>
          <w:rFonts w:asciiTheme="majorEastAsia" w:eastAsiaTheme="majorEastAsia" w:hAnsiTheme="majorEastAsia"/>
          <w:b/>
        </w:rPr>
      </w:pPr>
    </w:p>
    <w:p w:rsidR="00E13797" w:rsidRDefault="00777F65" w:rsidP="00777F65">
      <w:pPr>
        <w:rPr>
          <w:rFonts w:asciiTheme="majorEastAsia" w:eastAsiaTheme="majorEastAsia" w:hAnsiTheme="majorEastAsia"/>
          <w:b/>
        </w:rPr>
      </w:pPr>
      <w:r w:rsidRPr="00777F65">
        <w:rPr>
          <w:rFonts w:asciiTheme="majorEastAsia" w:eastAsiaTheme="majorEastAsia" w:hAnsiTheme="majorEastAsia"/>
          <w:b/>
        </w:rPr>
        <w:t xml:space="preserve">- </w:t>
      </w:r>
    </w:p>
    <w:p w:rsidR="00E13797" w:rsidRDefault="00E13797">
      <w:pPr>
        <w:widowControl/>
        <w:wordWrap/>
        <w:autoSpaceDE/>
        <w:autoSpaceDN/>
        <w:jc w:val="left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/>
          <w:b/>
        </w:rPr>
        <w:br w:type="page"/>
      </w:r>
    </w:p>
    <w:p w:rsidR="00E83CC1" w:rsidRPr="00777F65" w:rsidRDefault="00777F65" w:rsidP="00777F65">
      <w:pPr>
        <w:rPr>
          <w:rFonts w:asciiTheme="majorEastAsia" w:eastAsiaTheme="majorEastAsia" w:hAnsiTheme="majorEastAsia"/>
          <w:b/>
        </w:rPr>
      </w:pPr>
      <w:r w:rsidRPr="00777F65">
        <w:rPr>
          <w:rFonts w:asciiTheme="majorEastAsia" w:eastAsiaTheme="majorEastAsia" w:hAnsiTheme="majorEastAsia"/>
          <w:b/>
        </w:rPr>
        <w:lastRenderedPageBreak/>
        <w:t>mg</w:t>
      </w:r>
      <w:r w:rsidR="0085759A">
        <w:rPr>
          <w:rFonts w:asciiTheme="majorEastAsia" w:eastAsiaTheme="majorEastAsia" w:hAnsiTheme="majorEastAsia"/>
          <w:b/>
        </w:rPr>
        <w:t>_</w:t>
      </w:r>
      <w:r w:rsidR="008C60B5">
        <w:rPr>
          <w:rFonts w:asciiTheme="majorEastAsia" w:eastAsiaTheme="majorEastAsia" w:hAnsiTheme="majorEastAsia"/>
          <w:b/>
        </w:rPr>
        <w:t>header</w:t>
      </w:r>
      <w:r w:rsidRPr="00777F65">
        <w:rPr>
          <w:rFonts w:asciiTheme="majorEastAsia" w:eastAsiaTheme="majorEastAsia" w:hAnsiTheme="majorEastAsia"/>
          <w:b/>
        </w:rPr>
        <w:t>.h</w:t>
      </w:r>
    </w:p>
    <w:p w:rsidR="00777F65" w:rsidRDefault="00777F65" w:rsidP="00777F6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13797" w:rsidTr="00E13797">
        <w:tc>
          <w:tcPr>
            <w:tcW w:w="8494" w:type="dxa"/>
          </w:tcPr>
          <w:p w:rsidR="00E13797" w:rsidRDefault="008C60B5" w:rsidP="00777F65">
            <w:r>
              <w:t>Mg_header.h</w:t>
            </w:r>
          </w:p>
        </w:tc>
      </w:tr>
      <w:tr w:rsidR="00E13797" w:rsidTr="00E13797">
        <w:tc>
          <w:tcPr>
            <w:tcW w:w="8494" w:type="dxa"/>
          </w:tcPr>
          <w:p w:rsidR="00E13797" w:rsidRDefault="00E13797" w:rsidP="008C60B5">
            <w:pPr>
              <w:wordWrap/>
              <w:adjustRightInd w:val="0"/>
              <w:ind w:firstLineChars="100" w:firstLine="19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&lt;signal.h&gt;</w:t>
            </w:r>
          </w:p>
          <w:p w:rsidR="00E13797" w:rsidRDefault="00E13797" w:rsidP="00E137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2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&lt;unistd.h&gt;</w:t>
            </w:r>
          </w:p>
          <w:p w:rsidR="00E13797" w:rsidRDefault="00E13797" w:rsidP="00E137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3 </w:t>
            </w:r>
          </w:p>
          <w:p w:rsidR="00E13797" w:rsidRDefault="00E13797" w:rsidP="00E137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4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&lt;string.h&gt;</w:t>
            </w:r>
          </w:p>
          <w:p w:rsidR="00E13797" w:rsidRDefault="00E13797" w:rsidP="00E137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5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&lt;stdlib.h&gt;</w:t>
            </w:r>
          </w:p>
          <w:p w:rsidR="00E13797" w:rsidRDefault="00E13797" w:rsidP="00E137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6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:rsidR="00E13797" w:rsidRDefault="00E13797" w:rsidP="00E137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7 </w:t>
            </w:r>
          </w:p>
          <w:p w:rsidR="00E13797" w:rsidRDefault="00E13797" w:rsidP="00E137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8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&lt;sys/ipc.h&gt;</w:t>
            </w:r>
          </w:p>
          <w:p w:rsidR="00E13797" w:rsidRDefault="00E13797" w:rsidP="00E137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9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&lt;sys/mman.h&gt;</w:t>
            </w:r>
          </w:p>
          <w:p w:rsidR="00E13797" w:rsidRDefault="00E13797" w:rsidP="00E137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10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&lt;sys/msg.h&gt;</w:t>
            </w:r>
          </w:p>
          <w:p w:rsidR="00E13797" w:rsidRDefault="00E13797" w:rsidP="00E137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11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&lt;sys/shm.h&gt;</w:t>
            </w:r>
          </w:p>
          <w:p w:rsidR="00E13797" w:rsidRDefault="00E13797" w:rsidP="00E137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12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&lt;sys/stat.h&gt;</w:t>
            </w:r>
          </w:p>
          <w:p w:rsidR="00E13797" w:rsidRDefault="00E13797" w:rsidP="00E137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13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&lt;sys/types.h&gt;</w:t>
            </w:r>
          </w:p>
          <w:p w:rsidR="00E13797" w:rsidRDefault="00E13797" w:rsidP="00E137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14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&lt;sys/socket.h&gt;</w:t>
            </w:r>
          </w:p>
          <w:p w:rsidR="00E13797" w:rsidRDefault="00E13797" w:rsidP="00E137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15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&lt;arpa/inet.h&gt;</w:t>
            </w:r>
          </w:p>
          <w:p w:rsidR="00E13797" w:rsidRDefault="00E13797" w:rsidP="00E137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16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&lt;time.h&gt;</w:t>
            </w:r>
          </w:p>
          <w:p w:rsidR="00E13797" w:rsidRDefault="00E13797" w:rsidP="00E137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17 </w:t>
            </w:r>
          </w:p>
          <w:p w:rsidR="00E13797" w:rsidRDefault="00E13797" w:rsidP="00E137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18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MAX_PEOPLE 10</w:t>
            </w:r>
          </w:p>
          <w:p w:rsidR="00E13797" w:rsidRDefault="00E13797" w:rsidP="00E137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19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MEMORY_SIZE 10000</w:t>
            </w:r>
          </w:p>
          <w:p w:rsidR="00E13797" w:rsidRDefault="00E13797" w:rsidP="00E137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20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PORTNUM 9004</w:t>
            </w:r>
          </w:p>
          <w:p w:rsidR="00E13797" w:rsidRDefault="00E13797" w:rsidP="00E137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21 </w:t>
            </w:r>
          </w:p>
          <w:p w:rsidR="00E13797" w:rsidRDefault="00E13797" w:rsidP="00E137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22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mymsgbuf {</w:t>
            </w:r>
          </w:p>
          <w:p w:rsidR="00E13797" w:rsidRDefault="00E13797" w:rsidP="00E137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23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mtype;</w:t>
            </w:r>
          </w:p>
          <w:p w:rsidR="00E13797" w:rsidRDefault="00E13797" w:rsidP="00E137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24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mtext[800];</w:t>
            </w:r>
          </w:p>
          <w:p w:rsidR="00E13797" w:rsidRDefault="00E13797" w:rsidP="00E137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25 };</w:t>
            </w:r>
          </w:p>
          <w:p w:rsidR="00E13797" w:rsidRDefault="00E13797" w:rsidP="00E137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26 </w:t>
            </w:r>
          </w:p>
          <w:p w:rsidR="00E13797" w:rsidRDefault="00E13797" w:rsidP="00E137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27 </w:t>
            </w:r>
          </w:p>
          <w:p w:rsidR="00E13797" w:rsidRDefault="00E13797" w:rsidP="00E137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28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Jobs{</w:t>
            </w:r>
          </w:p>
          <w:p w:rsidR="00E13797" w:rsidRDefault="00E13797" w:rsidP="00E137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29         Host =0,</w:t>
            </w:r>
          </w:p>
          <w:p w:rsidR="00E13797" w:rsidRDefault="00E13797" w:rsidP="00E137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30         Mafia,</w:t>
            </w:r>
          </w:p>
          <w:p w:rsidR="00E13797" w:rsidRDefault="00E13797" w:rsidP="00E137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31         Citizen</w:t>
            </w:r>
          </w:p>
          <w:p w:rsidR="00E13797" w:rsidRDefault="00E13797" w:rsidP="00E137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32 };</w:t>
            </w:r>
          </w:p>
          <w:p w:rsidR="00E13797" w:rsidRDefault="00E13797" w:rsidP="00E13797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~</w:t>
            </w:r>
          </w:p>
        </w:tc>
      </w:tr>
      <w:tr w:rsidR="00E13797" w:rsidTr="00E13797">
        <w:tc>
          <w:tcPr>
            <w:tcW w:w="8494" w:type="dxa"/>
          </w:tcPr>
          <w:p w:rsidR="00E13797" w:rsidRDefault="008C60B5" w:rsidP="00777F65">
            <w:r>
              <w:rPr>
                <w:rFonts w:hint="eastAsia"/>
              </w:rPr>
              <w:lastRenderedPageBreak/>
              <w:t>1</w:t>
            </w:r>
            <w:r>
              <w:t xml:space="preserve"> ~ 16 : </w:t>
            </w:r>
            <w:r>
              <w:rPr>
                <w:rFonts w:hint="eastAsia"/>
              </w:rPr>
              <w:t>헤더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선언</w:t>
            </w:r>
          </w:p>
          <w:p w:rsidR="008C60B5" w:rsidRDefault="008C60B5" w:rsidP="00777F65">
            <w:r>
              <w:rPr>
                <w:rFonts w:hint="eastAsia"/>
              </w:rPr>
              <w:t>2</w:t>
            </w:r>
            <w:r>
              <w:t xml:space="preserve">2 ~ 25 :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구조체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선언</w:t>
            </w:r>
          </w:p>
          <w:p w:rsidR="008C60B5" w:rsidRDefault="008C60B5" w:rsidP="00777F65">
            <w:r>
              <w:rPr>
                <w:rFonts w:hint="eastAsia"/>
              </w:rPr>
              <w:t>2</w:t>
            </w:r>
            <w:r>
              <w:t xml:space="preserve">8 ~ 32 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열거형을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t>host =0, mafia = 1, citizen = 2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선언</w:t>
            </w:r>
          </w:p>
        </w:tc>
      </w:tr>
    </w:tbl>
    <w:p w:rsidR="00E13797" w:rsidRPr="00AB6458" w:rsidRDefault="00E13797" w:rsidP="00777F65"/>
    <w:p w:rsidR="004B5A53" w:rsidRPr="004B5A53" w:rsidRDefault="007D172E" w:rsidP="003A6D8C">
      <w:pPr>
        <w:pStyle w:val="1"/>
        <w:numPr>
          <w:ilvl w:val="0"/>
          <w:numId w:val="2"/>
        </w:numPr>
      </w:pPr>
      <w:r>
        <w:rPr>
          <w:rFonts w:hint="eastAsia"/>
        </w:rPr>
        <w:t>테스트 결</w:t>
      </w:r>
      <w:r w:rsidR="004B5A53">
        <w:rPr>
          <w:rFonts w:hint="eastAsia"/>
        </w:rPr>
        <w:t>과</w:t>
      </w:r>
    </w:p>
    <w:p w:rsidR="00A83DB8" w:rsidRDefault="008C60B5" w:rsidP="008C60B5">
      <w:pPr>
        <w:widowControl/>
        <w:wordWrap/>
        <w:autoSpaceDE/>
        <w:autoSpaceDN/>
        <w:ind w:firstLineChars="100" w:firstLine="200"/>
        <w:jc w:val="left"/>
      </w:pPr>
      <w:r>
        <w:rPr>
          <w:rFonts w:hint="eastAsia"/>
        </w:rPr>
        <w:t>-</w:t>
      </w:r>
      <w:r>
        <w:t xml:space="preserve"> </w:t>
      </w:r>
      <w:r w:rsidR="00A83DB8">
        <w:rPr>
          <w:rFonts w:hint="eastAsia"/>
        </w:rPr>
        <w:t>게임</w:t>
      </w:r>
      <w:r w:rsidR="00A83DB8">
        <w:rPr>
          <w:rFonts w:hint="eastAsia"/>
        </w:rPr>
        <w:t xml:space="preserve"> </w:t>
      </w:r>
      <w:r w:rsidR="00A83DB8">
        <w:rPr>
          <w:rFonts w:hint="eastAsia"/>
        </w:rPr>
        <w:t>시작</w:t>
      </w:r>
      <w:r w:rsidR="00A83DB8">
        <w:rPr>
          <w:rFonts w:hint="eastAsia"/>
        </w:rPr>
        <w:t>.</w:t>
      </w:r>
    </w:p>
    <w:p w:rsidR="008C60B5" w:rsidRDefault="008C60B5" w:rsidP="008C60B5">
      <w:pPr>
        <w:widowControl/>
        <w:wordWrap/>
        <w:autoSpaceDE/>
        <w:autoSpaceDN/>
        <w:ind w:firstLineChars="100" w:firstLine="200"/>
        <w:jc w:val="left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사회자는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</w:p>
    <w:p w:rsidR="008C60B5" w:rsidRDefault="008C60B5" w:rsidP="00A83DB8">
      <w:pPr>
        <w:widowControl/>
        <w:wordWrap/>
        <w:autoSpaceDE/>
        <w:autoSpaceDN/>
        <w:jc w:val="left"/>
      </w:pPr>
      <w:r>
        <w:rPr>
          <w:noProof/>
        </w:rPr>
        <w:drawing>
          <wp:inline distT="0" distB="0" distL="0" distR="0" wp14:anchorId="01D11E28" wp14:editId="4E7E9CA7">
            <wp:extent cx="4378712" cy="2470747"/>
            <wp:effectExtent l="0" t="0" r="3175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25" cy="2478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0B5" w:rsidRDefault="008C60B5" w:rsidP="00A83DB8">
      <w:pPr>
        <w:widowControl/>
        <w:wordWrap/>
        <w:autoSpaceDE/>
        <w:autoSpaceDN/>
        <w:jc w:val="left"/>
      </w:pPr>
    </w:p>
    <w:p w:rsidR="008C60B5" w:rsidRDefault="008C60B5" w:rsidP="00A83DB8">
      <w:pPr>
        <w:widowControl/>
        <w:wordWrap/>
        <w:autoSpaceDE/>
        <w:autoSpaceDN/>
        <w:jc w:val="left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플레이어는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</w:p>
    <w:p w:rsidR="008C60B5" w:rsidRDefault="008C60B5" w:rsidP="00A83DB8">
      <w:pPr>
        <w:widowControl/>
        <w:wordWrap/>
        <w:autoSpaceDE/>
        <w:autoSpaceDN/>
        <w:jc w:val="left"/>
      </w:pPr>
      <w:r>
        <w:rPr>
          <w:noProof/>
        </w:rPr>
        <w:drawing>
          <wp:inline distT="0" distB="0" distL="0" distR="0">
            <wp:extent cx="5315585" cy="148653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85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0B5" w:rsidRDefault="008C60B5" w:rsidP="00A83DB8">
      <w:pPr>
        <w:widowControl/>
        <w:wordWrap/>
        <w:autoSpaceDE/>
        <w:autoSpaceDN/>
        <w:jc w:val="left"/>
      </w:pPr>
    </w:p>
    <w:p w:rsidR="008C60B5" w:rsidRDefault="008C60B5">
      <w:pPr>
        <w:widowControl/>
        <w:wordWrap/>
        <w:autoSpaceDE/>
        <w:autoSpaceDN/>
        <w:jc w:val="left"/>
      </w:pPr>
      <w:r>
        <w:br w:type="page"/>
      </w:r>
    </w:p>
    <w:p w:rsidR="008C60B5" w:rsidRDefault="008C60B5" w:rsidP="00A83DB8">
      <w:pPr>
        <w:widowControl/>
        <w:wordWrap/>
        <w:autoSpaceDE/>
        <w:autoSpaceDN/>
        <w:jc w:val="left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클라이언트가</w:t>
      </w:r>
      <w:r>
        <w:rPr>
          <w:rFonts w:hint="eastAsia"/>
        </w:rPr>
        <w:t xml:space="preserve"> </w:t>
      </w:r>
      <w:r>
        <w:rPr>
          <w:rFonts w:hint="eastAsia"/>
        </w:rPr>
        <w:t>접속을</w:t>
      </w:r>
      <w: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랜덤으로</w:t>
      </w:r>
      <w:r>
        <w:rPr>
          <w:rFonts w:hint="eastAsia"/>
        </w:rPr>
        <w:t xml:space="preserve"> </w:t>
      </w:r>
      <w:r>
        <w:rPr>
          <w:rFonts w:hint="eastAsia"/>
        </w:rPr>
        <w:t>직업</w:t>
      </w:r>
      <w:r>
        <w:rPr>
          <w:rFonts w:hint="eastAsia"/>
        </w:rPr>
        <w:t xml:space="preserve"> </w:t>
      </w:r>
      <w:r>
        <w:rPr>
          <w:rFonts w:hint="eastAsia"/>
        </w:rPr>
        <w:t>배정</w:t>
      </w:r>
    </w:p>
    <w:p w:rsidR="008C60B5" w:rsidRDefault="008C60B5" w:rsidP="00A83DB8">
      <w:pPr>
        <w:widowControl/>
        <w:wordWrap/>
        <w:autoSpaceDE/>
        <w:autoSpaceDN/>
        <w:jc w:val="left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시민</w:t>
      </w:r>
    </w:p>
    <w:p w:rsidR="008C60B5" w:rsidRDefault="008C60B5" w:rsidP="00A83DB8">
      <w:pPr>
        <w:widowControl/>
        <w:wordWrap/>
        <w:autoSpaceDE/>
        <w:autoSpaceDN/>
        <w:jc w:val="left"/>
      </w:pPr>
      <w:r>
        <w:rPr>
          <w:noProof/>
        </w:rPr>
        <w:drawing>
          <wp:inline distT="0" distB="0" distL="0" distR="0">
            <wp:extent cx="3597910" cy="3561080"/>
            <wp:effectExtent l="0" t="0" r="2540" b="127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10" cy="356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0B5" w:rsidRDefault="008C60B5" w:rsidP="00A83DB8">
      <w:pPr>
        <w:widowControl/>
        <w:wordWrap/>
        <w:autoSpaceDE/>
        <w:autoSpaceDN/>
        <w:jc w:val="left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마피아</w:t>
      </w:r>
    </w:p>
    <w:p w:rsidR="00162564" w:rsidRDefault="008C60B5">
      <w:pPr>
        <w:widowControl/>
        <w:wordWrap/>
        <w:autoSpaceDE/>
        <w:autoSpaceDN/>
        <w:jc w:val="left"/>
      </w:pPr>
      <w:r>
        <w:rPr>
          <w:noProof/>
        </w:rPr>
        <w:drawing>
          <wp:inline distT="0" distB="0" distL="0" distR="0">
            <wp:extent cx="3649980" cy="3434715"/>
            <wp:effectExtent l="0" t="0" r="762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172E">
        <w:br w:type="page"/>
      </w:r>
    </w:p>
    <w:p w:rsidR="008C60B5" w:rsidRDefault="008C60B5">
      <w:pPr>
        <w:widowControl/>
        <w:wordWrap/>
        <w:autoSpaceDE/>
        <w:autoSpaceDN/>
        <w:jc w:val="left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밤이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마피아들의</w:t>
      </w:r>
      <w:r>
        <w:rPr>
          <w:rFonts w:hint="eastAsia"/>
        </w:rPr>
        <w:t xml:space="preserve"> </w:t>
      </w:r>
      <w:r>
        <w:rPr>
          <w:rFonts w:hint="eastAsia"/>
        </w:rPr>
        <w:t>소켓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</w:p>
    <w:p w:rsidR="008C60B5" w:rsidRDefault="008C60B5">
      <w:pPr>
        <w:widowControl/>
        <w:wordWrap/>
        <w:autoSpaceDE/>
        <w:autoSpaceDN/>
        <w:jc w:val="left"/>
      </w:pPr>
      <w:r>
        <w:rPr>
          <w:noProof/>
        </w:rPr>
        <w:drawing>
          <wp:inline distT="0" distB="0" distL="0" distR="0">
            <wp:extent cx="4430751" cy="1930549"/>
            <wp:effectExtent l="0" t="0" r="825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564" cy="194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0B5" w:rsidRDefault="008C60B5">
      <w:pPr>
        <w:widowControl/>
        <w:wordWrap/>
        <w:autoSpaceDE/>
        <w:autoSpaceDN/>
        <w:jc w:val="left"/>
      </w:pPr>
    </w:p>
    <w:p w:rsidR="008C60B5" w:rsidRDefault="008C60B5">
      <w:pPr>
        <w:widowControl/>
        <w:wordWrap/>
        <w:autoSpaceDE/>
        <w:autoSpaceDN/>
        <w:jc w:val="left"/>
      </w:pPr>
      <w:r>
        <w:rPr>
          <w:rFonts w:hint="eastAsia"/>
          <w:noProof/>
        </w:rPr>
        <w:drawing>
          <wp:inline distT="0" distB="0" distL="0" distR="0">
            <wp:extent cx="5389880" cy="1405255"/>
            <wp:effectExtent l="0" t="0" r="1270" b="444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0B5" w:rsidRDefault="008C60B5">
      <w:pPr>
        <w:widowControl/>
        <w:wordWrap/>
        <w:autoSpaceDE/>
        <w:autoSpaceDN/>
        <w:jc w:val="left"/>
      </w:pPr>
    </w:p>
    <w:p w:rsidR="008C60B5" w:rsidRDefault="008C60B5">
      <w:pPr>
        <w:widowControl/>
        <w:wordWrap/>
        <w:autoSpaceDE/>
        <w:autoSpaceDN/>
        <w:jc w:val="left"/>
      </w:pPr>
      <w:r>
        <w:br w:type="page"/>
      </w:r>
    </w:p>
    <w:p w:rsidR="008C60B5" w:rsidRDefault="008C60B5">
      <w:pPr>
        <w:widowControl/>
        <w:wordWrap/>
        <w:autoSpaceDE/>
        <w:autoSpaceDN/>
        <w:jc w:val="left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낮이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공유</w:t>
      </w:r>
      <w:r>
        <w:rPr>
          <w:rFonts w:hint="eastAsia"/>
        </w:rPr>
        <w:t xml:space="preserve"> </w:t>
      </w:r>
      <w:r>
        <w:rPr>
          <w:rFonts w:hint="eastAsia"/>
        </w:rPr>
        <w:t>메모리를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사용자들의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</w:p>
    <w:p w:rsidR="008C60B5" w:rsidRDefault="008C60B5">
      <w:pPr>
        <w:widowControl/>
        <w:wordWrap/>
        <w:autoSpaceDE/>
        <w:autoSpaceDN/>
        <w:jc w:val="left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낮</w:t>
      </w:r>
    </w:p>
    <w:p w:rsidR="008C60B5" w:rsidRDefault="008C60B5">
      <w:pPr>
        <w:widowControl/>
        <w:wordWrap/>
        <w:autoSpaceDE/>
        <w:autoSpaceDN/>
        <w:jc w:val="left"/>
      </w:pPr>
      <w:r>
        <w:rPr>
          <w:noProof/>
        </w:rPr>
        <w:drawing>
          <wp:inline distT="0" distB="0" distL="0" distR="0">
            <wp:extent cx="4818372" cy="5122127"/>
            <wp:effectExtent l="0" t="0" r="1905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729" cy="5125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0B5" w:rsidRDefault="008C60B5">
      <w:pPr>
        <w:widowControl/>
        <w:wordWrap/>
        <w:autoSpaceDE/>
        <w:autoSpaceDN/>
        <w:jc w:val="left"/>
      </w:pPr>
    </w:p>
    <w:p w:rsidR="008C60B5" w:rsidRDefault="008C60B5">
      <w:pPr>
        <w:widowControl/>
        <w:wordWrap/>
        <w:autoSpaceDE/>
        <w:autoSpaceDN/>
        <w:jc w:val="left"/>
      </w:pPr>
    </w:p>
    <w:p w:rsidR="008C60B5" w:rsidRDefault="008C60B5">
      <w:pPr>
        <w:widowControl/>
        <w:wordWrap/>
        <w:autoSpaceDE/>
        <w:autoSpaceDN/>
        <w:jc w:val="left"/>
      </w:pPr>
    </w:p>
    <w:p w:rsidR="008C60B5" w:rsidRDefault="008C60B5">
      <w:pPr>
        <w:widowControl/>
        <w:wordWrap/>
        <w:autoSpaceDE/>
        <w:autoSpaceDN/>
        <w:jc w:val="left"/>
      </w:pPr>
    </w:p>
    <w:p w:rsidR="008C60B5" w:rsidRDefault="008C60B5">
      <w:pPr>
        <w:widowControl/>
        <w:wordWrap/>
        <w:autoSpaceDE/>
        <w:autoSpaceDN/>
        <w:jc w:val="left"/>
      </w:pPr>
    </w:p>
    <w:p w:rsidR="008C60B5" w:rsidRDefault="008C60B5">
      <w:pPr>
        <w:widowControl/>
        <w:wordWrap/>
        <w:autoSpaceDE/>
        <w:autoSpaceDN/>
        <w:jc w:val="left"/>
      </w:pPr>
    </w:p>
    <w:p w:rsidR="008C60B5" w:rsidRDefault="008C60B5">
      <w:pPr>
        <w:widowControl/>
        <w:wordWrap/>
        <w:autoSpaceDE/>
        <w:autoSpaceDN/>
        <w:jc w:val="left"/>
      </w:pPr>
    </w:p>
    <w:p w:rsidR="008C60B5" w:rsidRDefault="008C60B5">
      <w:pPr>
        <w:widowControl/>
        <w:wordWrap/>
        <w:autoSpaceDE/>
        <w:autoSpaceDN/>
        <w:jc w:val="left"/>
      </w:pPr>
    </w:p>
    <w:p w:rsidR="008C60B5" w:rsidRDefault="008C60B5">
      <w:pPr>
        <w:widowControl/>
        <w:wordWrap/>
        <w:autoSpaceDE/>
        <w:autoSpaceDN/>
        <w:jc w:val="left"/>
      </w:pPr>
    </w:p>
    <w:p w:rsidR="008C60B5" w:rsidRDefault="008C60B5">
      <w:pPr>
        <w:widowControl/>
        <w:wordWrap/>
        <w:autoSpaceDE/>
        <w:autoSpaceDN/>
        <w:jc w:val="left"/>
      </w:pPr>
    </w:p>
    <w:p w:rsidR="008C60B5" w:rsidRDefault="008C60B5">
      <w:pPr>
        <w:widowControl/>
        <w:wordWrap/>
        <w:autoSpaceDE/>
        <w:autoSpaceDN/>
        <w:jc w:val="left"/>
      </w:pPr>
      <w:r>
        <w:br w:type="page"/>
      </w:r>
    </w:p>
    <w:p w:rsidR="008C60B5" w:rsidRDefault="008C60B5">
      <w:pPr>
        <w:widowControl/>
        <w:wordWrap/>
        <w:autoSpaceDE/>
        <w:autoSpaceDN/>
        <w:jc w:val="left"/>
      </w:pPr>
      <w:r>
        <w:rPr>
          <w:rFonts w:hint="eastAsia"/>
        </w:rPr>
        <w:lastRenderedPageBreak/>
        <w:t>2</w:t>
      </w:r>
      <w:r>
        <w:t xml:space="preserve">)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보내기</w:t>
      </w:r>
    </w:p>
    <w:p w:rsidR="008C60B5" w:rsidRDefault="008C60B5">
      <w:pPr>
        <w:widowControl/>
        <w:wordWrap/>
        <w:autoSpaceDE/>
        <w:autoSpaceDN/>
        <w:jc w:val="left"/>
      </w:pPr>
      <w:r>
        <w:rPr>
          <w:noProof/>
        </w:rPr>
        <w:drawing>
          <wp:inline distT="0" distB="0" distL="0" distR="0">
            <wp:extent cx="3984625" cy="457962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625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0B5" w:rsidRDefault="008C60B5">
      <w:pPr>
        <w:widowControl/>
        <w:wordWrap/>
        <w:autoSpaceDE/>
        <w:autoSpaceDN/>
        <w:jc w:val="left"/>
      </w:pPr>
      <w:r>
        <w:br w:type="page"/>
      </w:r>
    </w:p>
    <w:p w:rsidR="008C60B5" w:rsidRDefault="008C60B5">
      <w:pPr>
        <w:widowControl/>
        <w:wordWrap/>
        <w:autoSpaceDE/>
        <w:autoSpaceDN/>
        <w:jc w:val="left"/>
      </w:pPr>
    </w:p>
    <w:p w:rsidR="008C60B5" w:rsidRDefault="008C60B5">
      <w:pPr>
        <w:widowControl/>
        <w:wordWrap/>
        <w:autoSpaceDE/>
        <w:autoSpaceDN/>
        <w:jc w:val="left"/>
      </w:pPr>
      <w:r>
        <w:rPr>
          <w:rFonts w:hint="eastAsia"/>
        </w:rPr>
        <w:t>-</w:t>
      </w:r>
      <w:r>
        <w:t xml:space="preserve"> </w:t>
      </w:r>
      <w:r w:rsidR="00486BBF">
        <w:rPr>
          <w:rFonts w:hint="eastAsia"/>
        </w:rPr>
        <w:t>토론이</w:t>
      </w:r>
      <w:r w:rsidR="00486BBF">
        <w:rPr>
          <w:rFonts w:hint="eastAsia"/>
        </w:rPr>
        <w:t xml:space="preserve"> </w:t>
      </w:r>
      <w:r w:rsidR="00486BBF">
        <w:rPr>
          <w:rFonts w:hint="eastAsia"/>
        </w:rPr>
        <w:t>끝난</w:t>
      </w:r>
      <w:r w:rsidR="00486BBF">
        <w:rPr>
          <w:rFonts w:hint="eastAsia"/>
        </w:rPr>
        <w:t xml:space="preserve"> </w:t>
      </w:r>
      <w:r w:rsidR="00486BBF">
        <w:rPr>
          <w:rFonts w:hint="eastAsia"/>
        </w:rPr>
        <w:t>다음</w:t>
      </w:r>
      <w:r w:rsidR="00486BBF">
        <w:t xml:space="preserve"> </w:t>
      </w:r>
      <w:r w:rsidR="00486BBF">
        <w:rPr>
          <w:rFonts w:hint="eastAsia"/>
        </w:rPr>
        <w:t>투표</w:t>
      </w:r>
      <w:r w:rsidR="00486BBF">
        <w:rPr>
          <w:rFonts w:hint="eastAsia"/>
        </w:rPr>
        <w:t xml:space="preserve"> </w:t>
      </w:r>
      <w:r w:rsidR="00486BBF">
        <w:rPr>
          <w:rFonts w:hint="eastAsia"/>
        </w:rPr>
        <w:t>진행</w:t>
      </w:r>
    </w:p>
    <w:p w:rsidR="008C60B5" w:rsidRDefault="008C60B5">
      <w:pPr>
        <w:widowControl/>
        <w:wordWrap/>
        <w:autoSpaceDE/>
        <w:autoSpaceDN/>
        <w:jc w:val="left"/>
      </w:pPr>
    </w:p>
    <w:p w:rsidR="008C60B5" w:rsidRDefault="008C60B5">
      <w:pPr>
        <w:widowControl/>
        <w:wordWrap/>
        <w:autoSpaceDE/>
        <w:autoSpaceDN/>
        <w:jc w:val="left"/>
      </w:pPr>
      <w:r>
        <w:rPr>
          <w:noProof/>
        </w:rPr>
        <w:drawing>
          <wp:inline distT="0" distB="0" distL="0" distR="0">
            <wp:extent cx="5397500" cy="2557145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BBF" w:rsidRDefault="00486BBF">
      <w:pPr>
        <w:widowControl/>
        <w:wordWrap/>
        <w:autoSpaceDE/>
        <w:autoSpaceDN/>
        <w:jc w:val="left"/>
      </w:pPr>
    </w:p>
    <w:p w:rsidR="00486BBF" w:rsidRDefault="00486BBF">
      <w:pPr>
        <w:widowControl/>
        <w:wordWrap/>
        <w:autoSpaceDE/>
        <w:autoSpaceDN/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시민</w:t>
      </w:r>
      <w:r>
        <w:rPr>
          <w:rFonts w:hint="eastAsia"/>
        </w:rPr>
        <w:t xml:space="preserve"> </w:t>
      </w:r>
      <w:r>
        <w:rPr>
          <w:rFonts w:hint="eastAsia"/>
        </w:rPr>
        <w:t>승리</w:t>
      </w:r>
    </w:p>
    <w:p w:rsidR="00486BBF" w:rsidRDefault="00486BBF">
      <w:pPr>
        <w:widowControl/>
        <w:wordWrap/>
        <w:autoSpaceDE/>
        <w:autoSpaceDN/>
        <w:jc w:val="left"/>
      </w:pPr>
    </w:p>
    <w:p w:rsidR="00486BBF" w:rsidRDefault="00486BBF">
      <w:pPr>
        <w:widowControl/>
        <w:wordWrap/>
        <w:autoSpaceDE/>
        <w:autoSpaceDN/>
        <w:jc w:val="left"/>
      </w:pPr>
      <w:r>
        <w:rPr>
          <w:noProof/>
        </w:rPr>
        <w:drawing>
          <wp:inline distT="0" distB="0" distL="0" distR="0">
            <wp:extent cx="3293327" cy="3911210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289" cy="3924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BBF" w:rsidRDefault="00486BBF">
      <w:pPr>
        <w:widowControl/>
        <w:wordWrap/>
        <w:autoSpaceDE/>
        <w:autoSpaceDN/>
        <w:jc w:val="left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마피아</w:t>
      </w:r>
      <w:r>
        <w:rPr>
          <w:rFonts w:hint="eastAsia"/>
        </w:rPr>
        <w:t xml:space="preserve"> </w:t>
      </w:r>
      <w:r>
        <w:rPr>
          <w:rFonts w:hint="eastAsia"/>
        </w:rPr>
        <w:t>승리</w:t>
      </w:r>
    </w:p>
    <w:p w:rsidR="00486BBF" w:rsidRDefault="00486BBF">
      <w:pPr>
        <w:widowControl/>
        <w:wordWrap/>
        <w:autoSpaceDE/>
        <w:autoSpaceDN/>
        <w:jc w:val="left"/>
      </w:pPr>
    </w:p>
    <w:p w:rsidR="00486BBF" w:rsidRDefault="00486BBF">
      <w:pPr>
        <w:widowControl/>
        <w:wordWrap/>
        <w:autoSpaceDE/>
        <w:autoSpaceDN/>
        <w:jc w:val="left"/>
      </w:pPr>
      <w:r>
        <w:rPr>
          <w:noProof/>
        </w:rPr>
        <w:drawing>
          <wp:inline distT="0" distB="0" distL="0" distR="0" wp14:anchorId="1E107625" wp14:editId="78911E43">
            <wp:extent cx="4430751" cy="1892102"/>
            <wp:effectExtent l="0" t="0" r="825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127" cy="1895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BBF" w:rsidRPr="008C60B5" w:rsidRDefault="00486BBF">
      <w:pPr>
        <w:widowControl/>
        <w:wordWrap/>
        <w:autoSpaceDE/>
        <w:autoSpaceDN/>
        <w:jc w:val="left"/>
      </w:pPr>
    </w:p>
    <w:p w:rsidR="007D172E" w:rsidRDefault="007D172E" w:rsidP="003A6D8C">
      <w:pPr>
        <w:pStyle w:val="1"/>
        <w:numPr>
          <w:ilvl w:val="0"/>
          <w:numId w:val="2"/>
        </w:numPr>
      </w:pPr>
      <w:r>
        <w:rPr>
          <w:rFonts w:hint="eastAsia"/>
        </w:rPr>
        <w:t>추후 발전 방향</w:t>
      </w:r>
    </w:p>
    <w:p w:rsidR="007D172E" w:rsidRDefault="007D172E" w:rsidP="007D172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프로그램에서는</w:t>
      </w:r>
      <w:r>
        <w:rPr>
          <w:rFonts w:hint="eastAsia"/>
        </w:rPr>
        <w:t xml:space="preserve"> </w:t>
      </w:r>
      <w:r>
        <w:rPr>
          <w:rFonts w:hint="eastAsia"/>
        </w:rPr>
        <w:t>직업이</w:t>
      </w:r>
      <w:r>
        <w:rPr>
          <w:rFonts w:hint="eastAsia"/>
        </w:rPr>
        <w:t xml:space="preserve"> </w:t>
      </w:r>
      <w:r>
        <w:rPr>
          <w:rFonts w:hint="eastAsia"/>
        </w:rPr>
        <w:t>마피아와</w:t>
      </w:r>
      <w:r>
        <w:rPr>
          <w:rFonts w:hint="eastAsia"/>
        </w:rPr>
        <w:t xml:space="preserve"> </w:t>
      </w:r>
      <w:r>
        <w:rPr>
          <w:rFonts w:hint="eastAsia"/>
        </w:rPr>
        <w:t>시민밖에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</w:t>
      </w:r>
      <w:r>
        <w:rPr>
          <w:rFonts w:hint="eastAsia"/>
        </w:rPr>
        <w:t>의사나</w:t>
      </w:r>
      <w:r>
        <w:rPr>
          <w:rFonts w:hint="eastAsia"/>
        </w:rPr>
        <w:t xml:space="preserve"> </w:t>
      </w:r>
      <w:r>
        <w:rPr>
          <w:rFonts w:hint="eastAsia"/>
        </w:rPr>
        <w:t>경찰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직업의</w:t>
      </w:r>
      <w: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구현하여</w:t>
      </w:r>
      <w:r>
        <w:rPr>
          <w:rFonts w:hint="eastAsia"/>
        </w:rPr>
        <w:t xml:space="preserve"> </w:t>
      </w:r>
      <w:r>
        <w:rPr>
          <w:rFonts w:hint="eastAsia"/>
        </w:rPr>
        <w:t>게임의</w:t>
      </w:r>
      <w:r>
        <w:rPr>
          <w:rFonts w:hint="eastAsia"/>
        </w:rPr>
        <w:t xml:space="preserve"> </w:t>
      </w:r>
      <w:r>
        <w:rPr>
          <w:rFonts w:hint="eastAsia"/>
        </w:rPr>
        <w:t>재미를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유발할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1150F4" w:rsidRPr="001150F4" w:rsidRDefault="001150F4" w:rsidP="007D172E"/>
    <w:p w:rsidR="007D172E" w:rsidRDefault="00AB6458" w:rsidP="00AB6458">
      <w:r>
        <w:t xml:space="preserve">- </w:t>
      </w:r>
      <w:r>
        <w:rPr>
          <w:rFonts w:hint="eastAsia"/>
        </w:rPr>
        <w:t>플레이</w:t>
      </w:r>
      <w:r>
        <w:rPr>
          <w:rFonts w:hint="eastAsia"/>
        </w:rPr>
        <w:t xml:space="preserve"> </w:t>
      </w:r>
      <w:r>
        <w:rPr>
          <w:rFonts w:hint="eastAsia"/>
        </w:rPr>
        <w:t>스토어에서</w:t>
      </w:r>
      <w:r>
        <w:rPr>
          <w:rFonts w:hint="eastAsia"/>
        </w:rPr>
        <w:t xml:space="preserve"> </w:t>
      </w:r>
      <w:r>
        <w:rPr>
          <w:rFonts w:hint="eastAsia"/>
        </w:rPr>
        <w:t>올라온</w:t>
      </w:r>
      <w:r>
        <w:rPr>
          <w:rFonts w:hint="eastAsia"/>
        </w:rPr>
        <w:t xml:space="preserve"> </w:t>
      </w:r>
      <w:r>
        <w:rPr>
          <w:rFonts w:hint="eastAsia"/>
        </w:rPr>
        <w:t>마피아</w:t>
      </w:r>
      <w:r>
        <w:rPr>
          <w:rFonts w:hint="eastAsia"/>
        </w:rPr>
        <w:t xml:space="preserve"> </w:t>
      </w:r>
      <w:r>
        <w:rPr>
          <w:rFonts w:hint="eastAsia"/>
        </w:rPr>
        <w:t>게임처럼</w:t>
      </w:r>
      <w:r>
        <w:rPr>
          <w:rFonts w:hint="eastAsia"/>
        </w:rPr>
        <w:t xml:space="preserve"> </w:t>
      </w:r>
      <w:r>
        <w:t>UI</w:t>
      </w:r>
      <w:r>
        <w:rPr>
          <w:rFonts w:hint="eastAsia"/>
        </w:rPr>
        <w:t>,</w:t>
      </w:r>
      <w:r>
        <w:t xml:space="preserve"> </w:t>
      </w:r>
      <w:r w:rsidR="00C338A3">
        <w:rPr>
          <w:rFonts w:hint="eastAsia"/>
        </w:rPr>
        <w:t>서버</w:t>
      </w:r>
      <w:r w:rsidR="00C338A3">
        <w:rPr>
          <w:rFonts w:hint="eastAsia"/>
        </w:rPr>
        <w:t>,</w:t>
      </w:r>
      <w:r w:rsidR="00C338A3">
        <w:t xml:space="preserve"> </w:t>
      </w:r>
      <w:r w:rsidR="00C338A3">
        <w:rPr>
          <w:rFonts w:hint="eastAsia"/>
        </w:rPr>
        <w:t>d</w:t>
      </w:r>
      <w:r w:rsidR="00C338A3">
        <w:t xml:space="preserve">atabase </w:t>
      </w:r>
      <w:r w:rsidR="00C338A3">
        <w:rPr>
          <w:rFonts w:hint="eastAsia"/>
        </w:rPr>
        <w:t>기술을</w:t>
      </w:r>
      <w:r w:rsidR="00C338A3">
        <w:rPr>
          <w:rFonts w:hint="eastAsia"/>
        </w:rPr>
        <w:t xml:space="preserve"> </w:t>
      </w:r>
      <w:r w:rsidR="00C338A3">
        <w:rPr>
          <w:rFonts w:hint="eastAsia"/>
        </w:rPr>
        <w:t>이용하여</w:t>
      </w:r>
      <w:r w:rsidR="00C338A3">
        <w:rPr>
          <w:rFonts w:hint="eastAsia"/>
        </w:rPr>
        <w:t xml:space="preserve"> </w:t>
      </w:r>
      <w:r w:rsidR="00C338A3">
        <w:rPr>
          <w:rFonts w:hint="eastAsia"/>
        </w:rPr>
        <w:t>더욱</w:t>
      </w:r>
      <w:r w:rsidR="00C338A3">
        <w:rPr>
          <w:rFonts w:hint="eastAsia"/>
        </w:rPr>
        <w:t xml:space="preserve"> </w:t>
      </w:r>
      <w:r w:rsidR="00C338A3">
        <w:rPr>
          <w:rFonts w:hint="eastAsia"/>
        </w:rPr>
        <w:t>완성도가</w:t>
      </w:r>
      <w:r w:rsidR="00C338A3">
        <w:rPr>
          <w:rFonts w:hint="eastAsia"/>
        </w:rPr>
        <w:t xml:space="preserve"> </w:t>
      </w:r>
      <w:r w:rsidR="00C338A3">
        <w:rPr>
          <w:rFonts w:hint="eastAsia"/>
        </w:rPr>
        <w:t>높은</w:t>
      </w:r>
      <w:r w:rsidR="00C338A3">
        <w:rPr>
          <w:rFonts w:hint="eastAsia"/>
        </w:rPr>
        <w:t xml:space="preserve"> </w:t>
      </w:r>
      <w:r w:rsidR="00C338A3">
        <w:rPr>
          <w:rFonts w:hint="eastAsia"/>
        </w:rPr>
        <w:t>게임을</w:t>
      </w:r>
      <w:r w:rsidR="00C338A3">
        <w:rPr>
          <w:rFonts w:hint="eastAsia"/>
        </w:rPr>
        <w:t xml:space="preserve"> </w:t>
      </w:r>
      <w:r w:rsidR="00C338A3">
        <w:rPr>
          <w:rFonts w:hint="eastAsia"/>
        </w:rPr>
        <w:t>만들</w:t>
      </w:r>
      <w:r w:rsidR="00C338A3">
        <w:rPr>
          <w:rFonts w:hint="eastAsia"/>
        </w:rPr>
        <w:t xml:space="preserve"> </w:t>
      </w:r>
      <w:r w:rsidR="00C338A3">
        <w:rPr>
          <w:rFonts w:hint="eastAsia"/>
        </w:rPr>
        <w:t>수</w:t>
      </w:r>
      <w:r w:rsidR="00C338A3">
        <w:rPr>
          <w:rFonts w:hint="eastAsia"/>
        </w:rPr>
        <w:t xml:space="preserve"> </w:t>
      </w:r>
      <w:r w:rsidR="00C338A3">
        <w:rPr>
          <w:rFonts w:hint="eastAsia"/>
        </w:rPr>
        <w:t>있다</w:t>
      </w:r>
      <w:r w:rsidR="00C338A3">
        <w:rPr>
          <w:rFonts w:hint="eastAsia"/>
        </w:rPr>
        <w:t>.</w:t>
      </w:r>
    </w:p>
    <w:p w:rsidR="00A83DB8" w:rsidRDefault="00A83DB8" w:rsidP="00AB6458"/>
    <w:p w:rsidR="00A83DB8" w:rsidRDefault="009F1068" w:rsidP="00A83DB8">
      <w:r>
        <w:rPr>
          <w:rFonts w:hint="eastAsia"/>
        </w:rPr>
        <w:t>-</w:t>
      </w:r>
      <w:r>
        <w:t xml:space="preserve"> </w:t>
      </w:r>
      <w:r w:rsidR="00486BBF">
        <w:rPr>
          <w:rFonts w:hint="eastAsia"/>
        </w:rPr>
        <w:t>두</w:t>
      </w:r>
      <w:r w:rsidR="00486BBF">
        <w:rPr>
          <w:rFonts w:hint="eastAsia"/>
        </w:rPr>
        <w:t xml:space="preserve"> </w:t>
      </w:r>
      <w:r w:rsidR="00486BBF">
        <w:rPr>
          <w:rFonts w:hint="eastAsia"/>
        </w:rPr>
        <w:t>자리</w:t>
      </w:r>
      <w:r w:rsidR="00486BBF">
        <w:rPr>
          <w:rFonts w:hint="eastAsia"/>
        </w:rPr>
        <w:t xml:space="preserve"> </w:t>
      </w:r>
      <w:r w:rsidR="00486BBF">
        <w:rPr>
          <w:rFonts w:hint="eastAsia"/>
        </w:rPr>
        <w:t>숫자를</w:t>
      </w:r>
      <w:r w:rsidR="00486BBF">
        <w:rPr>
          <w:rFonts w:hint="eastAsia"/>
        </w:rPr>
        <w:t xml:space="preserve"> </w:t>
      </w:r>
      <w:r w:rsidR="00486BBF">
        <w:rPr>
          <w:rFonts w:hint="eastAsia"/>
        </w:rPr>
        <w:t>입력</w:t>
      </w:r>
      <w:r w:rsidR="00486BBF">
        <w:rPr>
          <w:rFonts w:hint="eastAsia"/>
        </w:rPr>
        <w:t xml:space="preserve"> </w:t>
      </w:r>
      <w:r w:rsidR="00486BBF">
        <w:rPr>
          <w:rFonts w:hint="eastAsia"/>
        </w:rPr>
        <w:t>받을</w:t>
      </w:r>
      <w:r w:rsidR="00486BBF">
        <w:rPr>
          <w:rFonts w:hint="eastAsia"/>
        </w:rPr>
        <w:t xml:space="preserve"> </w:t>
      </w:r>
      <w:r w:rsidR="00486BBF">
        <w:rPr>
          <w:rFonts w:hint="eastAsia"/>
        </w:rPr>
        <w:t>경우</w:t>
      </w:r>
      <w:r w:rsidR="00486BBF">
        <w:rPr>
          <w:rFonts w:hint="eastAsia"/>
        </w:rPr>
        <w:t xml:space="preserve"> </w:t>
      </w:r>
      <w:r w:rsidR="00486BBF">
        <w:rPr>
          <w:rFonts w:hint="eastAsia"/>
        </w:rPr>
        <w:t>예외</w:t>
      </w:r>
      <w:r w:rsidR="00486BBF">
        <w:rPr>
          <w:rFonts w:hint="eastAsia"/>
        </w:rPr>
        <w:t xml:space="preserve"> </w:t>
      </w:r>
      <w:r w:rsidR="00486BBF">
        <w:rPr>
          <w:rFonts w:hint="eastAsia"/>
        </w:rPr>
        <w:t>처리를</w:t>
      </w:r>
      <w:r w:rsidR="00486BBF">
        <w:rPr>
          <w:rFonts w:hint="eastAsia"/>
        </w:rPr>
        <w:t xml:space="preserve"> </w:t>
      </w:r>
      <w:r w:rsidR="00486BBF">
        <w:rPr>
          <w:rFonts w:hint="eastAsia"/>
        </w:rPr>
        <w:t>해서</w:t>
      </w:r>
      <w:r w:rsidR="00486BBF">
        <w:t xml:space="preserve"> </w:t>
      </w:r>
      <w:r w:rsidR="00486BBF">
        <w:rPr>
          <w:rFonts w:hint="eastAsia"/>
        </w:rPr>
        <w:t>최대</w:t>
      </w:r>
      <w:r w:rsidR="00486BBF">
        <w:rPr>
          <w:rFonts w:hint="eastAsia"/>
        </w:rPr>
        <w:t xml:space="preserve"> </w:t>
      </w:r>
      <w:r w:rsidR="00486BBF">
        <w:t>9</w:t>
      </w:r>
      <w:r w:rsidR="00486BBF">
        <w:rPr>
          <w:rFonts w:hint="eastAsia"/>
        </w:rPr>
        <w:t>명</w:t>
      </w:r>
      <w:r w:rsidR="00486BBF">
        <w:rPr>
          <w:rFonts w:hint="eastAsia"/>
        </w:rPr>
        <w:t xml:space="preserve"> </w:t>
      </w:r>
      <w:r w:rsidR="00486BBF">
        <w:rPr>
          <w:rFonts w:hint="eastAsia"/>
        </w:rPr>
        <w:t>까지</w:t>
      </w:r>
      <w:r w:rsidR="00486BBF">
        <w:rPr>
          <w:rFonts w:hint="eastAsia"/>
        </w:rPr>
        <w:t xml:space="preserve"> </w:t>
      </w:r>
      <w:r w:rsidR="00486BBF">
        <w:rPr>
          <w:rFonts w:hint="eastAsia"/>
        </w:rPr>
        <w:t>게임</w:t>
      </w:r>
      <w:r w:rsidR="00486BBF">
        <w:rPr>
          <w:rFonts w:hint="eastAsia"/>
        </w:rPr>
        <w:t xml:space="preserve"> </w:t>
      </w:r>
      <w:r w:rsidR="00486BBF">
        <w:rPr>
          <w:rFonts w:hint="eastAsia"/>
        </w:rPr>
        <w:t>이용이</w:t>
      </w:r>
      <w:r w:rsidR="00486BBF">
        <w:rPr>
          <w:rFonts w:hint="eastAsia"/>
        </w:rPr>
        <w:t xml:space="preserve"> </w:t>
      </w:r>
      <w:r w:rsidR="00486BBF">
        <w:rPr>
          <w:rFonts w:hint="eastAsia"/>
        </w:rPr>
        <w:t>가능하다</w:t>
      </w:r>
      <w:r w:rsidR="00486BBF">
        <w:rPr>
          <w:rFonts w:hint="eastAsia"/>
        </w:rPr>
        <w:t>.</w:t>
      </w:r>
      <w:r w:rsidR="00486BBF">
        <w:t xml:space="preserve"> </w:t>
      </w:r>
      <w:r w:rsidR="00486BBF">
        <w:rPr>
          <w:rFonts w:hint="eastAsia"/>
        </w:rPr>
        <w:t xml:space="preserve"> 1</w:t>
      </w:r>
      <w:r w:rsidR="00486BBF">
        <w:t>0</w:t>
      </w:r>
      <w:r w:rsidR="00486BBF">
        <w:rPr>
          <w:rFonts w:hint="eastAsia"/>
        </w:rPr>
        <w:t>명</w:t>
      </w:r>
      <w:r w:rsidR="00486BBF">
        <w:rPr>
          <w:rFonts w:hint="eastAsia"/>
        </w:rPr>
        <w:t xml:space="preserve"> </w:t>
      </w:r>
      <w:r w:rsidR="00486BBF">
        <w:rPr>
          <w:rFonts w:hint="eastAsia"/>
        </w:rPr>
        <w:t>이상의</w:t>
      </w:r>
      <w:r w:rsidR="00486BBF">
        <w:rPr>
          <w:rFonts w:hint="eastAsia"/>
        </w:rPr>
        <w:t xml:space="preserve"> </w:t>
      </w:r>
      <w:r w:rsidR="00486BBF">
        <w:rPr>
          <w:rFonts w:hint="eastAsia"/>
        </w:rPr>
        <w:t>사용자도</w:t>
      </w:r>
      <w:r w:rsidR="00486BBF">
        <w:rPr>
          <w:rFonts w:hint="eastAsia"/>
        </w:rPr>
        <w:t xml:space="preserve"> </w:t>
      </w:r>
      <w:r w:rsidR="00486BBF">
        <w:rPr>
          <w:rFonts w:hint="eastAsia"/>
        </w:rPr>
        <w:t>게임이</w:t>
      </w:r>
      <w:r w:rsidR="00486BBF">
        <w:rPr>
          <w:rFonts w:hint="eastAsia"/>
        </w:rPr>
        <w:t xml:space="preserve"> </w:t>
      </w:r>
      <w:r w:rsidR="00486BBF">
        <w:rPr>
          <w:rFonts w:hint="eastAsia"/>
        </w:rPr>
        <w:t>가능하게</w:t>
      </w:r>
      <w:r w:rsidR="00486BBF">
        <w:rPr>
          <w:rFonts w:hint="eastAsia"/>
        </w:rPr>
        <w:t xml:space="preserve"> </w:t>
      </w:r>
      <w:r w:rsidR="00486BBF">
        <w:rPr>
          <w:rFonts w:hint="eastAsia"/>
        </w:rPr>
        <w:t>발전</w:t>
      </w:r>
      <w:r w:rsidR="00486BBF">
        <w:rPr>
          <w:rFonts w:hint="eastAsia"/>
        </w:rPr>
        <w:t xml:space="preserve"> </w:t>
      </w:r>
      <w:r w:rsidR="00486BBF">
        <w:rPr>
          <w:rFonts w:hint="eastAsia"/>
        </w:rPr>
        <w:t>시킬</w:t>
      </w:r>
      <w:r w:rsidR="00486BBF">
        <w:rPr>
          <w:rFonts w:hint="eastAsia"/>
        </w:rPr>
        <w:t xml:space="preserve"> </w:t>
      </w:r>
      <w:r w:rsidR="00486BBF">
        <w:rPr>
          <w:rFonts w:hint="eastAsia"/>
        </w:rPr>
        <w:t>수</w:t>
      </w:r>
      <w:r w:rsidR="00486BBF">
        <w:rPr>
          <w:rFonts w:hint="eastAsia"/>
        </w:rPr>
        <w:t xml:space="preserve"> </w:t>
      </w:r>
      <w:r w:rsidR="00486BBF">
        <w:rPr>
          <w:rFonts w:hint="eastAsia"/>
        </w:rPr>
        <w:t>있다</w:t>
      </w:r>
      <w:r w:rsidR="00486BBF">
        <w:rPr>
          <w:rFonts w:hint="eastAsia"/>
        </w:rPr>
        <w:t>.</w:t>
      </w:r>
      <w:r w:rsidR="00486BBF">
        <w:t xml:space="preserve"> </w:t>
      </w:r>
    </w:p>
    <w:p w:rsidR="00B00DC9" w:rsidRDefault="00B00DC9" w:rsidP="00A83DB8"/>
    <w:p w:rsidR="00B00DC9" w:rsidRPr="00A83DB8" w:rsidRDefault="00B00DC9" w:rsidP="00A83DB8">
      <w:r>
        <w:t xml:space="preserve">- </w:t>
      </w:r>
      <w:r>
        <w:rPr>
          <w:rFonts w:hint="eastAsia"/>
        </w:rPr>
        <w:t>서버와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소켓</w:t>
      </w:r>
      <w:r>
        <w:rPr>
          <w:rFonts w:hint="eastAsia"/>
        </w:rPr>
        <w:t xml:space="preserve"> </w:t>
      </w:r>
      <w:r>
        <w:rPr>
          <w:rFonts w:hint="eastAsia"/>
        </w:rPr>
        <w:t>통신을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원격으로도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가능하게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sectPr w:rsidR="00B00DC9" w:rsidRPr="00A83DB8" w:rsidSect="00ED0B5B">
      <w:footerReference w:type="even" r:id="rId23"/>
      <w:footerReference w:type="default" r:id="rId24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093C" w:rsidRDefault="00ED093C">
      <w:r>
        <w:separator/>
      </w:r>
    </w:p>
    <w:p w:rsidR="00ED093C" w:rsidRDefault="00ED093C"/>
    <w:p w:rsidR="00ED093C" w:rsidRDefault="00ED093C"/>
    <w:p w:rsidR="00ED093C" w:rsidRDefault="00ED093C"/>
  </w:endnote>
  <w:endnote w:type="continuationSeparator" w:id="0">
    <w:p w:rsidR="00ED093C" w:rsidRDefault="00ED093C">
      <w:r>
        <w:continuationSeparator/>
      </w:r>
    </w:p>
    <w:p w:rsidR="00ED093C" w:rsidRDefault="00ED093C"/>
    <w:p w:rsidR="00ED093C" w:rsidRDefault="00ED093C"/>
    <w:p w:rsidR="00ED093C" w:rsidRDefault="00ED09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altName w:val="바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B78" w:rsidRDefault="005E0B78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5E0B78" w:rsidRDefault="005E0B78"/>
  <w:p w:rsidR="005E0B78" w:rsidRDefault="005E0B78"/>
  <w:p w:rsidR="005E0B78" w:rsidRDefault="005E0B78"/>
  <w:p w:rsidR="005E0B78" w:rsidRDefault="005E0B7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B78" w:rsidRDefault="005E0B78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- 4 -</w:t>
    </w:r>
    <w:r>
      <w:fldChar w:fldCharType="end"/>
    </w:r>
  </w:p>
  <w:p w:rsidR="005E0B78" w:rsidRDefault="005E0B78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3175" r="0" b="1905"/>
              <wp:wrapNone/>
              <wp:docPr id="2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2F3A7A" id="Rectangle 35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" fillcolor="#903" stroked="f" strokecolor="blue"/>
          </w:pict>
        </mc:Fallback>
      </mc:AlternateContent>
    </w:r>
    <w:r>
      <w:rPr>
        <w:rFonts w:hint="eastAsia"/>
        <w:noProof/>
      </w:rPr>
      <w:drawing>
        <wp:inline distT="0" distB="0" distL="0" distR="0">
          <wp:extent cx="2057400" cy="238125"/>
          <wp:effectExtent l="0" t="0" r="0" b="0"/>
          <wp:docPr id="1" name="그림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rFonts w:hint="eastAsia"/>
      </w:rPr>
      <w:t>고객사</w:t>
    </w:r>
    <w:r>
      <w:rPr>
        <w:rFonts w:hint="eastAsia"/>
      </w:rPr>
      <w:t xml:space="preserve"> Logo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093C" w:rsidRDefault="00ED093C">
      <w:r>
        <w:rPr>
          <w:rFonts w:hint="eastAsia"/>
        </w:rPr>
        <w:separator/>
      </w:r>
    </w:p>
    <w:p w:rsidR="00ED093C" w:rsidRDefault="00ED093C"/>
    <w:p w:rsidR="00ED093C" w:rsidRDefault="00ED093C"/>
    <w:p w:rsidR="00ED093C" w:rsidRDefault="00ED093C"/>
  </w:footnote>
  <w:footnote w:type="continuationSeparator" w:id="0">
    <w:p w:rsidR="00ED093C" w:rsidRDefault="00ED093C">
      <w:r>
        <w:continuationSeparator/>
      </w:r>
    </w:p>
    <w:p w:rsidR="00ED093C" w:rsidRDefault="00ED093C"/>
    <w:p w:rsidR="00ED093C" w:rsidRDefault="00ED093C"/>
    <w:p w:rsidR="00ED093C" w:rsidRDefault="00ED093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D611D"/>
    <w:multiLevelType w:val="hybridMultilevel"/>
    <w:tmpl w:val="27B0F6D2"/>
    <w:lvl w:ilvl="0" w:tplc="075A58EE">
      <w:start w:val="32"/>
      <w:numFmt w:val="decimal"/>
      <w:lvlText w:val="%1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6" w:hanging="400"/>
      </w:pPr>
    </w:lvl>
    <w:lvl w:ilvl="2" w:tplc="0409001B" w:tentative="1">
      <w:start w:val="1"/>
      <w:numFmt w:val="lowerRoman"/>
      <w:lvlText w:val="%3."/>
      <w:lvlJc w:val="right"/>
      <w:pPr>
        <w:ind w:left="1596" w:hanging="400"/>
      </w:pPr>
    </w:lvl>
    <w:lvl w:ilvl="3" w:tplc="0409000F" w:tentative="1">
      <w:start w:val="1"/>
      <w:numFmt w:val="decimal"/>
      <w:lvlText w:val="%4."/>
      <w:lvlJc w:val="left"/>
      <w:pPr>
        <w:ind w:left="1996" w:hanging="400"/>
      </w:pPr>
    </w:lvl>
    <w:lvl w:ilvl="4" w:tplc="04090019" w:tentative="1">
      <w:start w:val="1"/>
      <w:numFmt w:val="upperLetter"/>
      <w:lvlText w:val="%5."/>
      <w:lvlJc w:val="left"/>
      <w:pPr>
        <w:ind w:left="2396" w:hanging="400"/>
      </w:pPr>
    </w:lvl>
    <w:lvl w:ilvl="5" w:tplc="0409001B" w:tentative="1">
      <w:start w:val="1"/>
      <w:numFmt w:val="lowerRoman"/>
      <w:lvlText w:val="%6."/>
      <w:lvlJc w:val="right"/>
      <w:pPr>
        <w:ind w:left="2796" w:hanging="400"/>
      </w:pPr>
    </w:lvl>
    <w:lvl w:ilvl="6" w:tplc="0409000F" w:tentative="1">
      <w:start w:val="1"/>
      <w:numFmt w:val="decimal"/>
      <w:lvlText w:val="%7."/>
      <w:lvlJc w:val="left"/>
      <w:pPr>
        <w:ind w:left="3196" w:hanging="400"/>
      </w:pPr>
    </w:lvl>
    <w:lvl w:ilvl="7" w:tplc="04090019" w:tentative="1">
      <w:start w:val="1"/>
      <w:numFmt w:val="upperLetter"/>
      <w:lvlText w:val="%8."/>
      <w:lvlJc w:val="left"/>
      <w:pPr>
        <w:ind w:left="3596" w:hanging="400"/>
      </w:pPr>
    </w:lvl>
    <w:lvl w:ilvl="8" w:tplc="0409001B" w:tentative="1">
      <w:start w:val="1"/>
      <w:numFmt w:val="lowerRoman"/>
      <w:lvlText w:val="%9."/>
      <w:lvlJc w:val="right"/>
      <w:pPr>
        <w:ind w:left="3996" w:hanging="400"/>
      </w:pPr>
    </w:lvl>
  </w:abstractNum>
  <w:abstractNum w:abstractNumId="1" w15:restartNumberingAfterBreak="0">
    <w:nsid w:val="4F6E78C6"/>
    <w:multiLevelType w:val="hybridMultilevel"/>
    <w:tmpl w:val="453A1B34"/>
    <w:lvl w:ilvl="0" w:tplc="51AA81A6">
      <w:start w:val="52"/>
      <w:numFmt w:val="decimal"/>
      <w:lvlText w:val="%1"/>
      <w:lvlJc w:val="left"/>
      <w:pPr>
        <w:ind w:left="456" w:hanging="360"/>
      </w:pPr>
      <w:rPr>
        <w:rFonts w:ascii="돋움체" w:eastAsia="돋움체" w:cs="돋움체" w:hint="default"/>
        <w:color w:val="000000"/>
        <w:sz w:val="19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2" w15:restartNumberingAfterBreak="0">
    <w:nsid w:val="52413FBD"/>
    <w:multiLevelType w:val="hybridMultilevel"/>
    <w:tmpl w:val="A7B8AFA8"/>
    <w:lvl w:ilvl="0" w:tplc="3F667E16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EA520A8"/>
    <w:multiLevelType w:val="hybridMultilevel"/>
    <w:tmpl w:val="46020BBC"/>
    <w:lvl w:ilvl="0" w:tplc="499EC1BA">
      <w:start w:val="1"/>
      <w:numFmt w:val="bullet"/>
      <w:lvlText w:val="-"/>
      <w:lvlJc w:val="left"/>
      <w:pPr>
        <w:ind w:left="9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4" w15:restartNumberingAfterBreak="0">
    <w:nsid w:val="61E97012"/>
    <w:multiLevelType w:val="hybridMultilevel"/>
    <w:tmpl w:val="1E2CDA3A"/>
    <w:lvl w:ilvl="0" w:tplc="FC32BAA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FFA6C01"/>
    <w:multiLevelType w:val="multilevel"/>
    <w:tmpl w:val="EF0C4EA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39E"/>
    <w:rsid w:val="00031C73"/>
    <w:rsid w:val="000324ED"/>
    <w:rsid w:val="00032D78"/>
    <w:rsid w:val="00033C9D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5B52"/>
    <w:rsid w:val="00047D73"/>
    <w:rsid w:val="0005078A"/>
    <w:rsid w:val="00050832"/>
    <w:rsid w:val="000512EC"/>
    <w:rsid w:val="00052A33"/>
    <w:rsid w:val="0005374D"/>
    <w:rsid w:val="00054033"/>
    <w:rsid w:val="000543A8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3D4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555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A76A1"/>
    <w:rsid w:val="000B06A4"/>
    <w:rsid w:val="000B25C4"/>
    <w:rsid w:val="000B5629"/>
    <w:rsid w:val="000B75B3"/>
    <w:rsid w:val="000C1642"/>
    <w:rsid w:val="000C1C63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1F5C"/>
    <w:rsid w:val="000D237D"/>
    <w:rsid w:val="000D3186"/>
    <w:rsid w:val="000D385D"/>
    <w:rsid w:val="000D5447"/>
    <w:rsid w:val="000D5F79"/>
    <w:rsid w:val="000D5F80"/>
    <w:rsid w:val="000D6DBD"/>
    <w:rsid w:val="000D6DFE"/>
    <w:rsid w:val="000D72C1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363"/>
    <w:rsid w:val="00114E5F"/>
    <w:rsid w:val="001150F4"/>
    <w:rsid w:val="001150FA"/>
    <w:rsid w:val="00115502"/>
    <w:rsid w:val="00115935"/>
    <w:rsid w:val="00116EC2"/>
    <w:rsid w:val="00117190"/>
    <w:rsid w:val="0012001F"/>
    <w:rsid w:val="00120208"/>
    <w:rsid w:val="00121136"/>
    <w:rsid w:val="001213D5"/>
    <w:rsid w:val="001228C6"/>
    <w:rsid w:val="001228D8"/>
    <w:rsid w:val="0012467E"/>
    <w:rsid w:val="0012468D"/>
    <w:rsid w:val="001246D1"/>
    <w:rsid w:val="00124711"/>
    <w:rsid w:val="001248B2"/>
    <w:rsid w:val="00124BF6"/>
    <w:rsid w:val="00125153"/>
    <w:rsid w:val="00125399"/>
    <w:rsid w:val="001258BF"/>
    <w:rsid w:val="00125C08"/>
    <w:rsid w:val="0012668E"/>
    <w:rsid w:val="001276B8"/>
    <w:rsid w:val="00130941"/>
    <w:rsid w:val="00130E0F"/>
    <w:rsid w:val="0013211C"/>
    <w:rsid w:val="001324D5"/>
    <w:rsid w:val="001326F8"/>
    <w:rsid w:val="0013298E"/>
    <w:rsid w:val="00132BA1"/>
    <w:rsid w:val="00132ED7"/>
    <w:rsid w:val="001351C7"/>
    <w:rsid w:val="0013627E"/>
    <w:rsid w:val="00136AF9"/>
    <w:rsid w:val="00136B7A"/>
    <w:rsid w:val="00137C50"/>
    <w:rsid w:val="00137DCF"/>
    <w:rsid w:val="0014065E"/>
    <w:rsid w:val="00140B86"/>
    <w:rsid w:val="00142063"/>
    <w:rsid w:val="001428D0"/>
    <w:rsid w:val="00142F05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564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A7482"/>
    <w:rsid w:val="001A7B11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2140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0CD9"/>
    <w:rsid w:val="0020142F"/>
    <w:rsid w:val="00201714"/>
    <w:rsid w:val="002023D8"/>
    <w:rsid w:val="002034DA"/>
    <w:rsid w:val="002035E1"/>
    <w:rsid w:val="00203D58"/>
    <w:rsid w:val="00203DD2"/>
    <w:rsid w:val="00204E56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6063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5A0"/>
    <w:rsid w:val="002C4DEF"/>
    <w:rsid w:val="002C58F8"/>
    <w:rsid w:val="002C6AB7"/>
    <w:rsid w:val="002C75B0"/>
    <w:rsid w:val="002D031C"/>
    <w:rsid w:val="002D0580"/>
    <w:rsid w:val="002D1BF6"/>
    <w:rsid w:val="002D3515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2F5955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1B03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117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815"/>
    <w:rsid w:val="00351C3C"/>
    <w:rsid w:val="0035234C"/>
    <w:rsid w:val="00352BD0"/>
    <w:rsid w:val="003534AF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569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69FD"/>
    <w:rsid w:val="003973F7"/>
    <w:rsid w:val="00397A9F"/>
    <w:rsid w:val="00397EEF"/>
    <w:rsid w:val="003A0A00"/>
    <w:rsid w:val="003A15A8"/>
    <w:rsid w:val="003A2FE6"/>
    <w:rsid w:val="003A408E"/>
    <w:rsid w:val="003A4825"/>
    <w:rsid w:val="003A4CB3"/>
    <w:rsid w:val="003A5163"/>
    <w:rsid w:val="003A51F8"/>
    <w:rsid w:val="003A54CB"/>
    <w:rsid w:val="003A6A9C"/>
    <w:rsid w:val="003A6D8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76C"/>
    <w:rsid w:val="00402B53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4337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3B0C"/>
    <w:rsid w:val="004749A9"/>
    <w:rsid w:val="00474BB6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6BBF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7B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701"/>
    <w:rsid w:val="004B4927"/>
    <w:rsid w:val="004B4981"/>
    <w:rsid w:val="004B500C"/>
    <w:rsid w:val="004B5A53"/>
    <w:rsid w:val="004B5ECD"/>
    <w:rsid w:val="004B5FDE"/>
    <w:rsid w:val="004B6452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1614"/>
    <w:rsid w:val="004E2BE8"/>
    <w:rsid w:val="004E38AF"/>
    <w:rsid w:val="004E4875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2620"/>
    <w:rsid w:val="00503299"/>
    <w:rsid w:val="005035D7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3DB9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1B6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4CC1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CDD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87516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8AA"/>
    <w:rsid w:val="005A2BE5"/>
    <w:rsid w:val="005A3449"/>
    <w:rsid w:val="005A3793"/>
    <w:rsid w:val="005A3C24"/>
    <w:rsid w:val="005A4497"/>
    <w:rsid w:val="005A4B15"/>
    <w:rsid w:val="005A611C"/>
    <w:rsid w:val="005A67BF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0FC8"/>
    <w:rsid w:val="005C1113"/>
    <w:rsid w:val="005C19C6"/>
    <w:rsid w:val="005C1E83"/>
    <w:rsid w:val="005C2141"/>
    <w:rsid w:val="005C258E"/>
    <w:rsid w:val="005C2D4C"/>
    <w:rsid w:val="005C2F14"/>
    <w:rsid w:val="005C37A7"/>
    <w:rsid w:val="005C6186"/>
    <w:rsid w:val="005C67FD"/>
    <w:rsid w:val="005C69EC"/>
    <w:rsid w:val="005C7D42"/>
    <w:rsid w:val="005D0486"/>
    <w:rsid w:val="005D22C1"/>
    <w:rsid w:val="005D76E6"/>
    <w:rsid w:val="005E00AB"/>
    <w:rsid w:val="005E0B78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3DA6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4997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1F72"/>
    <w:rsid w:val="006422F4"/>
    <w:rsid w:val="006423A1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77856"/>
    <w:rsid w:val="0068048A"/>
    <w:rsid w:val="00681695"/>
    <w:rsid w:val="00682400"/>
    <w:rsid w:val="00682D16"/>
    <w:rsid w:val="00682E7F"/>
    <w:rsid w:val="0068362C"/>
    <w:rsid w:val="00684485"/>
    <w:rsid w:val="00685795"/>
    <w:rsid w:val="00686FD1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567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B7B69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338"/>
    <w:rsid w:val="006C76B5"/>
    <w:rsid w:val="006C772B"/>
    <w:rsid w:val="006C7CF7"/>
    <w:rsid w:val="006D07BB"/>
    <w:rsid w:val="006D1D5A"/>
    <w:rsid w:val="006D231D"/>
    <w:rsid w:val="006D256B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077F9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339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AF2"/>
    <w:rsid w:val="00733290"/>
    <w:rsid w:val="00733C57"/>
    <w:rsid w:val="00735FE5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28C"/>
    <w:rsid w:val="00773571"/>
    <w:rsid w:val="00773A0F"/>
    <w:rsid w:val="00774D6C"/>
    <w:rsid w:val="00775A69"/>
    <w:rsid w:val="00777365"/>
    <w:rsid w:val="007779CC"/>
    <w:rsid w:val="00777F65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6D2"/>
    <w:rsid w:val="00794976"/>
    <w:rsid w:val="00794B69"/>
    <w:rsid w:val="007954D3"/>
    <w:rsid w:val="00795E2D"/>
    <w:rsid w:val="00796A23"/>
    <w:rsid w:val="007A0457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172E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E7802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5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1E0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65E"/>
    <w:rsid w:val="00826707"/>
    <w:rsid w:val="00826A8B"/>
    <w:rsid w:val="00826BE2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2755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59A"/>
    <w:rsid w:val="00857EBA"/>
    <w:rsid w:val="00860362"/>
    <w:rsid w:val="00861E54"/>
    <w:rsid w:val="00862566"/>
    <w:rsid w:val="00862CBF"/>
    <w:rsid w:val="008632FA"/>
    <w:rsid w:val="00863D9B"/>
    <w:rsid w:val="00865961"/>
    <w:rsid w:val="00865CB1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410A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1C69"/>
    <w:rsid w:val="008B4F70"/>
    <w:rsid w:val="008B6353"/>
    <w:rsid w:val="008B68CF"/>
    <w:rsid w:val="008C080B"/>
    <w:rsid w:val="008C0DD4"/>
    <w:rsid w:val="008C1191"/>
    <w:rsid w:val="008C30A4"/>
    <w:rsid w:val="008C3B4F"/>
    <w:rsid w:val="008C4271"/>
    <w:rsid w:val="008C4BA6"/>
    <w:rsid w:val="008C60B5"/>
    <w:rsid w:val="008C6145"/>
    <w:rsid w:val="008D08DE"/>
    <w:rsid w:val="008D1A3E"/>
    <w:rsid w:val="008D311E"/>
    <w:rsid w:val="008D4806"/>
    <w:rsid w:val="008D59DB"/>
    <w:rsid w:val="008D6307"/>
    <w:rsid w:val="008D673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51B"/>
    <w:rsid w:val="008F66EB"/>
    <w:rsid w:val="008F7701"/>
    <w:rsid w:val="008F77E4"/>
    <w:rsid w:val="008F7E43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20D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41C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C0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BC8"/>
    <w:rsid w:val="009C5DF0"/>
    <w:rsid w:val="009C5FA5"/>
    <w:rsid w:val="009C6EEB"/>
    <w:rsid w:val="009D03C7"/>
    <w:rsid w:val="009D0BE4"/>
    <w:rsid w:val="009D0C78"/>
    <w:rsid w:val="009D1876"/>
    <w:rsid w:val="009D1948"/>
    <w:rsid w:val="009D3D2C"/>
    <w:rsid w:val="009D48AC"/>
    <w:rsid w:val="009D5016"/>
    <w:rsid w:val="009D5440"/>
    <w:rsid w:val="009D5AB9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1068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3E6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46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816"/>
    <w:rsid w:val="00A52E2B"/>
    <w:rsid w:val="00A53A82"/>
    <w:rsid w:val="00A54210"/>
    <w:rsid w:val="00A54415"/>
    <w:rsid w:val="00A55606"/>
    <w:rsid w:val="00A55D94"/>
    <w:rsid w:val="00A5604F"/>
    <w:rsid w:val="00A57364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DB8"/>
    <w:rsid w:val="00A83FB5"/>
    <w:rsid w:val="00A846EF"/>
    <w:rsid w:val="00A85AA3"/>
    <w:rsid w:val="00A878FC"/>
    <w:rsid w:val="00A90A75"/>
    <w:rsid w:val="00A91061"/>
    <w:rsid w:val="00A9154B"/>
    <w:rsid w:val="00A9164D"/>
    <w:rsid w:val="00A9185D"/>
    <w:rsid w:val="00A91FCC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24E9"/>
    <w:rsid w:val="00AB2CB4"/>
    <w:rsid w:val="00AB2CF5"/>
    <w:rsid w:val="00AB2DFD"/>
    <w:rsid w:val="00AB3FE9"/>
    <w:rsid w:val="00AB486A"/>
    <w:rsid w:val="00AB5472"/>
    <w:rsid w:val="00AB60C9"/>
    <w:rsid w:val="00AB6458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85D"/>
    <w:rsid w:val="00AD3F60"/>
    <w:rsid w:val="00AD4078"/>
    <w:rsid w:val="00AD4107"/>
    <w:rsid w:val="00AD4587"/>
    <w:rsid w:val="00AD4E15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3FD"/>
    <w:rsid w:val="00AF4ACB"/>
    <w:rsid w:val="00AF61A8"/>
    <w:rsid w:val="00AF69D2"/>
    <w:rsid w:val="00AF7025"/>
    <w:rsid w:val="00B00DC9"/>
    <w:rsid w:val="00B01751"/>
    <w:rsid w:val="00B022DD"/>
    <w:rsid w:val="00B024AC"/>
    <w:rsid w:val="00B032D1"/>
    <w:rsid w:val="00B03AAF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2CC1"/>
    <w:rsid w:val="00B13015"/>
    <w:rsid w:val="00B13711"/>
    <w:rsid w:val="00B138E7"/>
    <w:rsid w:val="00B13BF2"/>
    <w:rsid w:val="00B14139"/>
    <w:rsid w:val="00B15144"/>
    <w:rsid w:val="00B153DA"/>
    <w:rsid w:val="00B1627F"/>
    <w:rsid w:val="00B169E0"/>
    <w:rsid w:val="00B217DE"/>
    <w:rsid w:val="00B21E58"/>
    <w:rsid w:val="00B22318"/>
    <w:rsid w:val="00B225CA"/>
    <w:rsid w:val="00B22EB4"/>
    <w:rsid w:val="00B23363"/>
    <w:rsid w:val="00B23849"/>
    <w:rsid w:val="00B23E05"/>
    <w:rsid w:val="00B248AA"/>
    <w:rsid w:val="00B256B4"/>
    <w:rsid w:val="00B26DBC"/>
    <w:rsid w:val="00B27424"/>
    <w:rsid w:val="00B27B52"/>
    <w:rsid w:val="00B27B79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6C"/>
    <w:rsid w:val="00B544E3"/>
    <w:rsid w:val="00B55194"/>
    <w:rsid w:val="00B554B0"/>
    <w:rsid w:val="00B56DBE"/>
    <w:rsid w:val="00B56EE4"/>
    <w:rsid w:val="00B607C3"/>
    <w:rsid w:val="00B60A30"/>
    <w:rsid w:val="00B61271"/>
    <w:rsid w:val="00B63AAF"/>
    <w:rsid w:val="00B643B5"/>
    <w:rsid w:val="00B64F67"/>
    <w:rsid w:val="00B65C92"/>
    <w:rsid w:val="00B66308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667"/>
    <w:rsid w:val="00B91961"/>
    <w:rsid w:val="00B91AE0"/>
    <w:rsid w:val="00B91C08"/>
    <w:rsid w:val="00B92395"/>
    <w:rsid w:val="00B925D6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182D"/>
    <w:rsid w:val="00BC218A"/>
    <w:rsid w:val="00BC39C1"/>
    <w:rsid w:val="00BC3D0B"/>
    <w:rsid w:val="00BC439E"/>
    <w:rsid w:val="00BC5417"/>
    <w:rsid w:val="00BD23C6"/>
    <w:rsid w:val="00BD2541"/>
    <w:rsid w:val="00BD3204"/>
    <w:rsid w:val="00BD34F1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435E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0927"/>
    <w:rsid w:val="00C12705"/>
    <w:rsid w:val="00C13013"/>
    <w:rsid w:val="00C1426D"/>
    <w:rsid w:val="00C14460"/>
    <w:rsid w:val="00C144EC"/>
    <w:rsid w:val="00C15745"/>
    <w:rsid w:val="00C15D8E"/>
    <w:rsid w:val="00C1650F"/>
    <w:rsid w:val="00C16733"/>
    <w:rsid w:val="00C16BC3"/>
    <w:rsid w:val="00C1760C"/>
    <w:rsid w:val="00C17C32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6FD6"/>
    <w:rsid w:val="00C30B64"/>
    <w:rsid w:val="00C31FB2"/>
    <w:rsid w:val="00C320F2"/>
    <w:rsid w:val="00C32216"/>
    <w:rsid w:val="00C33860"/>
    <w:rsid w:val="00C338A3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0A3"/>
    <w:rsid w:val="00C74BAE"/>
    <w:rsid w:val="00C74C44"/>
    <w:rsid w:val="00C7602F"/>
    <w:rsid w:val="00C763CA"/>
    <w:rsid w:val="00C773BD"/>
    <w:rsid w:val="00C80418"/>
    <w:rsid w:val="00C827B2"/>
    <w:rsid w:val="00C828D1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139"/>
    <w:rsid w:val="00C90558"/>
    <w:rsid w:val="00C92F24"/>
    <w:rsid w:val="00C93980"/>
    <w:rsid w:val="00C93F3C"/>
    <w:rsid w:val="00C95D9B"/>
    <w:rsid w:val="00C9679A"/>
    <w:rsid w:val="00C96C34"/>
    <w:rsid w:val="00CA0E1C"/>
    <w:rsid w:val="00CA1331"/>
    <w:rsid w:val="00CA1647"/>
    <w:rsid w:val="00CA25B6"/>
    <w:rsid w:val="00CA25D3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087"/>
    <w:rsid w:val="00CD0101"/>
    <w:rsid w:val="00CD0C4B"/>
    <w:rsid w:val="00CD12B9"/>
    <w:rsid w:val="00CD16B8"/>
    <w:rsid w:val="00CD2B9F"/>
    <w:rsid w:val="00CD2C15"/>
    <w:rsid w:val="00CD2FCD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025C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06F10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3C52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B74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248"/>
    <w:rsid w:val="00DD36A8"/>
    <w:rsid w:val="00DD4090"/>
    <w:rsid w:val="00DD4EE5"/>
    <w:rsid w:val="00DD68EE"/>
    <w:rsid w:val="00DD6C41"/>
    <w:rsid w:val="00DE004F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1C2F"/>
    <w:rsid w:val="00DF21B3"/>
    <w:rsid w:val="00DF30D8"/>
    <w:rsid w:val="00DF3290"/>
    <w:rsid w:val="00DF3D15"/>
    <w:rsid w:val="00DF5C71"/>
    <w:rsid w:val="00DF6275"/>
    <w:rsid w:val="00DF66A5"/>
    <w:rsid w:val="00DF6F59"/>
    <w:rsid w:val="00E00A8E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09D7"/>
    <w:rsid w:val="00E11E55"/>
    <w:rsid w:val="00E1211F"/>
    <w:rsid w:val="00E124DD"/>
    <w:rsid w:val="00E12A8B"/>
    <w:rsid w:val="00E12B69"/>
    <w:rsid w:val="00E12EC1"/>
    <w:rsid w:val="00E13304"/>
    <w:rsid w:val="00E13797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0FC2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1E5C"/>
    <w:rsid w:val="00E6323A"/>
    <w:rsid w:val="00E6348B"/>
    <w:rsid w:val="00E64FE3"/>
    <w:rsid w:val="00E65D83"/>
    <w:rsid w:val="00E66992"/>
    <w:rsid w:val="00E6717C"/>
    <w:rsid w:val="00E7158C"/>
    <w:rsid w:val="00E71B2C"/>
    <w:rsid w:val="00E73215"/>
    <w:rsid w:val="00E73287"/>
    <w:rsid w:val="00E74E4F"/>
    <w:rsid w:val="00E77288"/>
    <w:rsid w:val="00E778F6"/>
    <w:rsid w:val="00E77A93"/>
    <w:rsid w:val="00E813C6"/>
    <w:rsid w:val="00E82221"/>
    <w:rsid w:val="00E822E1"/>
    <w:rsid w:val="00E829B6"/>
    <w:rsid w:val="00E82F64"/>
    <w:rsid w:val="00E83CC1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086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97533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3D5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223C"/>
    <w:rsid w:val="00EC2927"/>
    <w:rsid w:val="00EC423B"/>
    <w:rsid w:val="00EC5DCC"/>
    <w:rsid w:val="00EC7129"/>
    <w:rsid w:val="00ED093C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A57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477D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5E7D"/>
    <w:rsid w:val="00EF6659"/>
    <w:rsid w:val="00EF6682"/>
    <w:rsid w:val="00EF6D34"/>
    <w:rsid w:val="00EF70F9"/>
    <w:rsid w:val="00EF7998"/>
    <w:rsid w:val="00EF79C7"/>
    <w:rsid w:val="00F0163F"/>
    <w:rsid w:val="00F0204A"/>
    <w:rsid w:val="00F023EE"/>
    <w:rsid w:val="00F02E4D"/>
    <w:rsid w:val="00F0301C"/>
    <w:rsid w:val="00F03021"/>
    <w:rsid w:val="00F035FB"/>
    <w:rsid w:val="00F03628"/>
    <w:rsid w:val="00F04A8E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8ED"/>
    <w:rsid w:val="00F33A53"/>
    <w:rsid w:val="00F33BCF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2450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3BF"/>
    <w:rsid w:val="00F72A47"/>
    <w:rsid w:val="00F739D4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0E85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6F5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6FB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E75A1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B87"/>
    <w:rsid w:val="00FF615B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4:docId w14:val="1F255A5E"/>
  <w15:chartTrackingRefBased/>
  <w15:docId w15:val="{983D4E8C-02B7-43CA-8656-4977CBFD5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0643D4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4221DF"/>
    <w:pPr>
      <w:keepNext/>
      <w:numPr>
        <w:ilvl w:val="2"/>
        <w:numId w:val="1"/>
      </w:numPr>
      <w:tabs>
        <w:tab w:val="clear" w:pos="1647"/>
        <w:tab w:val="num" w:pos="200"/>
        <w:tab w:val="num" w:pos="709"/>
      </w:tabs>
      <w:ind w:left="567"/>
      <w:outlineLvl w:val="2"/>
    </w:pPr>
    <w:rPr>
      <w:rFonts w:ascii="HY헤드라인M" w:eastAsia="HY헤드라인M" w:hAnsi="HY헤드라인M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paragraph" w:styleId="af2">
    <w:name w:val="Body Text"/>
    <w:basedOn w:val="a"/>
    <w:link w:val="Char1"/>
    <w:rsid w:val="00EC223C"/>
    <w:pPr>
      <w:wordWrap/>
      <w:autoSpaceDE/>
      <w:autoSpaceDN/>
      <w:spacing w:after="180" w:line="240" w:lineRule="atLeast"/>
      <w:jc w:val="left"/>
    </w:pPr>
    <w:rPr>
      <w:rFonts w:ascii="Arial" w:eastAsia="돋움" w:hAnsi="Arial"/>
      <w:kern w:val="0"/>
      <w:szCs w:val="20"/>
      <w:lang w:eastAsia="en-US"/>
    </w:rPr>
  </w:style>
  <w:style w:type="character" w:customStyle="1" w:styleId="Char1">
    <w:name w:val="본문 Char"/>
    <w:link w:val="af2"/>
    <w:rsid w:val="00EC223C"/>
    <w:rPr>
      <w:rFonts w:ascii="Arial" w:eastAsia="돋움" w:hAnsi="Arial"/>
      <w:lang w:eastAsia="en-US"/>
    </w:rPr>
  </w:style>
  <w:style w:type="character" w:styleId="af3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  <w:style w:type="paragraph" w:styleId="af4">
    <w:name w:val="List Paragraph"/>
    <w:basedOn w:val="a"/>
    <w:uiPriority w:val="34"/>
    <w:qFormat/>
    <w:rsid w:val="001A7482"/>
    <w:pPr>
      <w:ind w:leftChars="400" w:left="800"/>
    </w:pPr>
  </w:style>
  <w:style w:type="paragraph" w:styleId="af5">
    <w:name w:val="Normal (Web)"/>
    <w:basedOn w:val="a"/>
    <w:uiPriority w:val="99"/>
    <w:unhideWhenUsed/>
    <w:rsid w:val="00CA2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08575E-7607-490F-81CE-0501F8A27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</Template>
  <TotalTime>2468</TotalTime>
  <Pages>53</Pages>
  <Words>7201</Words>
  <Characters>41047</Characters>
  <Application>Microsoft Office Word</Application>
  <DocSecurity>0</DocSecurity>
  <Lines>342</Lines>
  <Paragraphs>96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48152</CharactersWithSpaces>
  <SharedDoc>false</SharedDoc>
  <HLinks>
    <vt:vector size="78" baseType="variant">
      <vt:variant>
        <vt:i4>1048629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_Toc447537517</vt:lpwstr>
      </vt:variant>
      <vt:variant>
        <vt:i4>1048629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_Toc447537516</vt:lpwstr>
      </vt:variant>
      <vt:variant>
        <vt:i4>1048629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_Toc447537515</vt:lpwstr>
      </vt:variant>
      <vt:variant>
        <vt:i4>1048629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_Toc447537514</vt:lpwstr>
      </vt:variant>
      <vt:variant>
        <vt:i4>1048629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_Toc447537513</vt:lpwstr>
      </vt:variant>
      <vt:variant>
        <vt:i4>1048629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_Toc447537512</vt:lpwstr>
      </vt:variant>
      <vt:variant>
        <vt:i4>1048629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_Toc447537511</vt:lpwstr>
      </vt:variant>
      <vt:variant>
        <vt:i4>1048629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_Toc447537510</vt:lpwstr>
      </vt:variant>
      <vt:variant>
        <vt:i4>1114165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_Toc447537509</vt:lpwstr>
      </vt:variant>
      <vt:variant>
        <vt:i4>1114165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_Toc447537508</vt:lpwstr>
      </vt:variant>
      <vt:variant>
        <vt:i4>1114165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_Toc447537507</vt:lpwstr>
      </vt:variant>
      <vt:variant>
        <vt:i4>1114165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_Toc447537506</vt:lpwstr>
      </vt:variant>
      <vt:variant>
        <vt:i4>1114165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_Toc447537505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dc:description/>
  <cp:lastModifiedBy>강 대훈</cp:lastModifiedBy>
  <cp:revision>36</cp:revision>
  <cp:lastPrinted>2008-01-26T21:17:00Z</cp:lastPrinted>
  <dcterms:created xsi:type="dcterms:W3CDTF">2019-12-02T12:03:00Z</dcterms:created>
  <dcterms:modified xsi:type="dcterms:W3CDTF">2020-04-10T08:21:00Z</dcterms:modified>
</cp:coreProperties>
</file>